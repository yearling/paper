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1CB33" w14:textId="77777777" w:rsidR="0061725E" w:rsidRDefault="0061725E">
      <w:pPr>
        <w:spacing w:before="240"/>
        <w:ind w:firstLineChars="200" w:firstLine="560"/>
        <w:jc w:val="right"/>
        <w:rPr>
          <w:rFonts w:ascii="楷体_GB2312" w:eastAsia="楷体_GB2312"/>
          <w:sz w:val="28"/>
        </w:rPr>
      </w:pPr>
    </w:p>
    <w:p w14:paraId="108D217F" w14:textId="77777777" w:rsidR="0061725E" w:rsidRPr="00A2070A" w:rsidRDefault="0061725E" w:rsidP="00B65777">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114AC0EF" w14:textId="77777777" w:rsidR="0061725E" w:rsidRDefault="0061725E">
      <w:pPr>
        <w:spacing w:before="240"/>
        <w:ind w:firstLineChars="200" w:firstLine="480"/>
        <w:jc w:val="center"/>
        <w:rPr>
          <w:rFonts w:ascii="黑体" w:eastAsia="黑体"/>
        </w:rPr>
      </w:pPr>
    </w:p>
    <w:p w14:paraId="7BD84259" w14:textId="24958EF9" w:rsidR="0061725E" w:rsidRDefault="00B65777" w:rsidP="00B65777">
      <w:pPr>
        <w:spacing w:before="240"/>
        <w:ind w:firstLineChars="299" w:firstLine="1561"/>
        <w:rPr>
          <w:rFonts w:ascii="黑体" w:eastAsia="黑体"/>
          <w:b/>
          <w:sz w:val="52"/>
        </w:rPr>
      </w:pPr>
      <w:r>
        <w:rPr>
          <w:rFonts w:ascii="黑体" w:eastAsia="黑体" w:hint="eastAsia"/>
          <w:b/>
          <w:sz w:val="52"/>
        </w:rPr>
        <w:t>硕士</w:t>
      </w:r>
      <w:r w:rsidR="0061725E">
        <w:rPr>
          <w:rFonts w:ascii="黑体" w:eastAsia="黑体" w:hint="eastAsia"/>
          <w:b/>
          <w:sz w:val="52"/>
        </w:rPr>
        <w:t>学位论文开题报告</w:t>
      </w:r>
    </w:p>
    <w:p w14:paraId="32765302" w14:textId="77777777" w:rsidR="0061725E" w:rsidRDefault="0061725E">
      <w:pPr>
        <w:spacing w:before="240" w:line="240" w:lineRule="exact"/>
        <w:ind w:firstLineChars="200" w:firstLine="640"/>
        <w:jc w:val="center"/>
        <w:rPr>
          <w:rFonts w:ascii="Arial" w:eastAsia="黑体" w:hAnsi="Arial"/>
          <w:sz w:val="32"/>
        </w:rPr>
      </w:pPr>
    </w:p>
    <w:p w14:paraId="005B452E" w14:textId="77777777" w:rsidR="0061725E" w:rsidRPr="002C4DAC" w:rsidRDefault="0061725E">
      <w:pPr>
        <w:spacing w:before="240"/>
        <w:ind w:firstLineChars="200" w:firstLine="880"/>
        <w:jc w:val="center"/>
        <w:rPr>
          <w:rFonts w:ascii="黑体" w:eastAsia="黑体"/>
          <w:sz w:val="44"/>
        </w:rPr>
      </w:pPr>
    </w:p>
    <w:p w14:paraId="487993D5" w14:textId="77777777" w:rsidR="0061725E" w:rsidRDefault="0061725E">
      <w:pPr>
        <w:spacing w:before="240"/>
        <w:ind w:firstLineChars="200" w:firstLine="880"/>
        <w:jc w:val="center"/>
        <w:rPr>
          <w:rFonts w:ascii="黑体" w:eastAsia="黑体"/>
          <w:sz w:val="44"/>
        </w:rPr>
      </w:pPr>
    </w:p>
    <w:p w14:paraId="7B292CF7" w14:textId="77777777" w:rsidR="0061725E" w:rsidRDefault="0061725E">
      <w:pPr>
        <w:spacing w:before="240"/>
        <w:ind w:firstLineChars="200" w:firstLine="880"/>
        <w:jc w:val="center"/>
        <w:rPr>
          <w:rFonts w:ascii="黑体" w:eastAsia="黑体"/>
          <w:sz w:val="44"/>
        </w:rPr>
      </w:pPr>
    </w:p>
    <w:p w14:paraId="75AEFF1B" w14:textId="618D1A31" w:rsidR="0061725E" w:rsidRDefault="0061725E" w:rsidP="00400E6D">
      <w:pPr>
        <w:spacing w:line="560" w:lineRule="exact"/>
        <w:ind w:leftChars="250" w:left="1504" w:hangingChars="300" w:hanging="904"/>
        <w:rPr>
          <w:rFonts w:ascii="楷体_GB2312" w:eastAsia="楷体_GB2312" w:hint="eastAsia"/>
          <w:sz w:val="30"/>
        </w:rPr>
      </w:pPr>
      <w:r>
        <w:rPr>
          <w:rFonts w:ascii="楷体_GB2312" w:eastAsia="楷体_GB2312" w:hint="eastAsia"/>
          <w:b/>
          <w:sz w:val="30"/>
        </w:rPr>
        <w:t>论文题目</w:t>
      </w:r>
      <w:r>
        <w:rPr>
          <w:rFonts w:ascii="楷体_GB2312" w:eastAsia="楷体_GB2312" w:hint="eastAsia"/>
          <w:sz w:val="30"/>
        </w:rPr>
        <w:t>：</w:t>
      </w:r>
      <w:r w:rsidR="00821D1F">
        <w:rPr>
          <w:rFonts w:ascii="楷体_GB2312" w:eastAsia="楷体_GB2312" w:hint="eastAsia"/>
          <w:sz w:val="30"/>
        </w:rPr>
        <w:t>基</w:t>
      </w:r>
      <w:r w:rsidR="00821D1F">
        <w:rPr>
          <w:rFonts w:ascii="楷体_GB2312" w:eastAsia="楷体_GB2312"/>
          <w:sz w:val="30"/>
        </w:rPr>
        <w:t>于Kinect</w:t>
      </w:r>
      <w:r w:rsidR="00821D1F">
        <w:rPr>
          <w:rFonts w:ascii="楷体_GB2312" w:eastAsia="楷体_GB2312" w:hint="eastAsia"/>
          <w:sz w:val="30"/>
        </w:rPr>
        <w:t>人</w:t>
      </w:r>
      <w:r w:rsidR="00821D1F">
        <w:rPr>
          <w:rFonts w:ascii="楷体_GB2312" w:eastAsia="楷体_GB2312"/>
          <w:sz w:val="30"/>
        </w:rPr>
        <w:t>体建模与测量</w:t>
      </w:r>
    </w:p>
    <w:p w14:paraId="557DA6EB" w14:textId="77777777" w:rsidR="0061725E" w:rsidRDefault="0061725E" w:rsidP="00400E6D">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A2070A">
        <w:rPr>
          <w:rFonts w:ascii="楷体_GB2312" w:eastAsia="楷体_GB2312" w:hint="eastAsia"/>
          <w:sz w:val="30"/>
        </w:rPr>
        <w:t>软件与理论</w:t>
      </w:r>
    </w:p>
    <w:p w14:paraId="507965CE" w14:textId="305FADD1" w:rsidR="0061725E" w:rsidRDefault="0061725E" w:rsidP="00400E6D">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5B071A">
        <w:rPr>
          <w:rFonts w:ascii="楷体_GB2312" w:eastAsia="楷体_GB2312" w:hint="eastAsia"/>
          <w:sz w:val="30"/>
        </w:rPr>
        <w:t>计算机图形学</w:t>
      </w:r>
    </w:p>
    <w:p w14:paraId="5C4360E8" w14:textId="2D05F238" w:rsidR="0061725E" w:rsidRPr="00127B2C" w:rsidRDefault="0061725E" w:rsidP="00400E6D">
      <w:pPr>
        <w:spacing w:line="560" w:lineRule="exact"/>
        <w:ind w:firstLineChars="200" w:firstLine="602"/>
        <w:rPr>
          <w:rFonts w:asciiTheme="minorHAnsi" w:eastAsia="楷体_GB2312" w:hAnsiTheme="minorHAnsi"/>
          <w:sz w:val="30"/>
        </w:rPr>
      </w:pPr>
      <w:r>
        <w:rPr>
          <w:rFonts w:ascii="楷体_GB2312" w:eastAsia="楷体_GB2312" w:hint="eastAsia"/>
          <w:b/>
          <w:sz w:val="30"/>
        </w:rPr>
        <w:t>研 究 生</w:t>
      </w:r>
      <w:r>
        <w:rPr>
          <w:rFonts w:ascii="楷体_GB2312" w:eastAsia="楷体_GB2312" w:hint="eastAsia"/>
          <w:sz w:val="30"/>
        </w:rPr>
        <w:t>：</w:t>
      </w:r>
      <w:r w:rsidR="00127B2C">
        <w:rPr>
          <w:rFonts w:asciiTheme="minorHAnsi" w:eastAsia="楷体_GB2312" w:hAnsiTheme="minorHAnsi" w:hint="eastAsia"/>
          <w:sz w:val="30"/>
        </w:rPr>
        <w:t>贾博</w:t>
      </w:r>
      <w:bookmarkStart w:id="0" w:name="_GoBack"/>
      <w:bookmarkEnd w:id="0"/>
    </w:p>
    <w:p w14:paraId="1FE992A7" w14:textId="582A2290" w:rsidR="0061725E" w:rsidRDefault="00B81AD6" w:rsidP="00400E6D">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127B2C">
        <w:rPr>
          <w:rFonts w:ascii="楷体_GB2312" w:eastAsia="楷体_GB2312" w:hint="eastAsia"/>
          <w:sz w:val="30"/>
        </w:rPr>
        <w:t>SY1206327</w:t>
      </w:r>
    </w:p>
    <w:p w14:paraId="5EABD97F" w14:textId="637CCE72" w:rsidR="0061725E" w:rsidRDefault="0061725E" w:rsidP="00400E6D">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127B2C">
        <w:rPr>
          <w:rFonts w:ascii="楷体_GB2312" w:eastAsia="楷体_GB2312" w:hint="eastAsia"/>
          <w:sz w:val="30"/>
        </w:rPr>
        <w:t>吴壮志</w:t>
      </w:r>
    </w:p>
    <w:p w14:paraId="01C3CC42" w14:textId="77777777" w:rsidR="0061725E" w:rsidRDefault="0061725E">
      <w:pPr>
        <w:spacing w:before="240"/>
        <w:ind w:firstLineChars="200" w:firstLine="880"/>
        <w:jc w:val="center"/>
        <w:rPr>
          <w:rFonts w:ascii="黑体" w:eastAsia="黑体"/>
          <w:sz w:val="44"/>
        </w:rPr>
      </w:pPr>
    </w:p>
    <w:p w14:paraId="4F7FC1C3" w14:textId="77777777" w:rsidR="0061725E" w:rsidRDefault="0061725E">
      <w:pPr>
        <w:spacing w:before="240"/>
        <w:ind w:firstLineChars="200" w:firstLine="880"/>
        <w:jc w:val="center"/>
        <w:rPr>
          <w:rFonts w:ascii="黑体" w:eastAsia="黑体"/>
          <w:sz w:val="44"/>
        </w:rPr>
      </w:pPr>
    </w:p>
    <w:p w14:paraId="7339421C" w14:textId="77777777" w:rsidR="0061725E" w:rsidRDefault="0061725E">
      <w:pPr>
        <w:spacing w:before="240"/>
        <w:ind w:firstLineChars="200" w:firstLine="880"/>
        <w:jc w:val="center"/>
        <w:rPr>
          <w:rFonts w:ascii="黑体" w:eastAsia="黑体"/>
          <w:sz w:val="44"/>
        </w:rPr>
      </w:pPr>
    </w:p>
    <w:p w14:paraId="76AA2F12" w14:textId="77777777" w:rsidR="0061725E" w:rsidRDefault="0061725E" w:rsidP="00400E6D">
      <w:pPr>
        <w:ind w:firstLineChars="200" w:firstLine="643"/>
        <w:jc w:val="center"/>
        <w:rPr>
          <w:rFonts w:ascii="黑体" w:eastAsia="黑体"/>
          <w:b/>
          <w:sz w:val="32"/>
        </w:rPr>
      </w:pPr>
      <w:r>
        <w:rPr>
          <w:rFonts w:ascii="黑体" w:eastAsia="黑体" w:hint="eastAsia"/>
          <w:b/>
          <w:sz w:val="32"/>
        </w:rPr>
        <w:t>北京航空航天大学计算机学院</w:t>
      </w:r>
    </w:p>
    <w:p w14:paraId="79DCABF6" w14:textId="1C44B006" w:rsidR="0061725E" w:rsidRDefault="0061725E">
      <w:pPr>
        <w:spacing w:before="240"/>
        <w:ind w:firstLineChars="200" w:firstLine="600"/>
        <w:jc w:val="center"/>
        <w:rPr>
          <w:rFonts w:ascii="黑体" w:eastAsia="黑体"/>
          <w:sz w:val="30"/>
        </w:rPr>
        <w:sectPr w:rsidR="0061725E">
          <w:headerReference w:type="default" r:id="rId8"/>
          <w:footerReference w:type="default" r:id="rId9"/>
          <w:headerReference w:type="first" r:id="rId10"/>
          <w:footerReference w:type="first" r:id="rId11"/>
          <w:endnotePr>
            <w:numFmt w:val="decimal"/>
          </w:endnotePr>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291028">
        <w:rPr>
          <w:rFonts w:ascii="黑体" w:eastAsia="黑体" w:hint="eastAsia"/>
          <w:sz w:val="30"/>
        </w:rPr>
        <w:t>1</w:t>
      </w:r>
      <w:r w:rsidR="00127B2C">
        <w:rPr>
          <w:rFonts w:ascii="黑体" w:eastAsia="黑体" w:hint="eastAsia"/>
          <w:sz w:val="30"/>
        </w:rPr>
        <w:t>3</w:t>
      </w:r>
      <w:r>
        <w:rPr>
          <w:rFonts w:ascii="黑体" w:eastAsia="黑体" w:hint="eastAsia"/>
          <w:sz w:val="30"/>
        </w:rPr>
        <w:t>年1</w:t>
      </w:r>
      <w:r w:rsidR="00127B2C">
        <w:rPr>
          <w:rFonts w:ascii="黑体" w:eastAsia="黑体" w:hint="eastAsia"/>
          <w:sz w:val="30"/>
        </w:rPr>
        <w:t>2</w:t>
      </w:r>
      <w:r>
        <w:rPr>
          <w:rFonts w:ascii="黑体" w:eastAsia="黑体" w:hint="eastAsia"/>
          <w:sz w:val="30"/>
        </w:rPr>
        <w:t>月</w:t>
      </w:r>
      <w:r w:rsidR="00AF4134">
        <w:rPr>
          <w:rFonts w:ascii="黑体" w:eastAsia="黑体" w:hint="eastAsia"/>
          <w:sz w:val="30"/>
        </w:rPr>
        <w:t>8</w:t>
      </w:r>
      <w:r>
        <w:rPr>
          <w:rFonts w:ascii="黑体" w:eastAsia="黑体" w:hint="eastAsia"/>
          <w:sz w:val="30"/>
        </w:rPr>
        <w:t>日</w:t>
      </w:r>
    </w:p>
    <w:p w14:paraId="21BE0843" w14:textId="77777777" w:rsidR="0061725E" w:rsidRDefault="0061725E">
      <w:pPr>
        <w:spacing w:before="240"/>
        <w:ind w:firstLineChars="200" w:firstLine="480"/>
        <w:jc w:val="left"/>
        <w:rPr>
          <w:rFonts w:ascii="黑体" w:eastAsia="黑体"/>
        </w:rPr>
        <w:sectPr w:rsidR="0061725E">
          <w:endnotePr>
            <w:numFmt w:val="decimal"/>
          </w:endnotePr>
          <w:type w:val="continuous"/>
          <w:pgSz w:w="11906" w:h="16838" w:code="9"/>
          <w:pgMar w:top="1928" w:right="1797" w:bottom="1928" w:left="1797" w:header="1588" w:footer="1588" w:gutter="0"/>
          <w:cols w:space="425"/>
          <w:titlePg/>
          <w:docGrid w:type="lines" w:linePitch="326"/>
        </w:sectPr>
      </w:pPr>
    </w:p>
    <w:p w14:paraId="124FAA9D" w14:textId="77777777"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6A4665F2" w14:textId="77777777" w:rsidR="00C44D85" w:rsidRDefault="0061725E">
      <w:pPr>
        <w:pStyle w:val="11"/>
        <w:rPr>
          <w:rFonts w:asciiTheme="minorHAnsi" w:eastAsiaTheme="minorEastAsia" w:hAnsiTheme="minorHAnsi" w:cstheme="minorBidi"/>
          <w:caps w:val="0"/>
          <w:sz w:val="21"/>
          <w:szCs w:val="22"/>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C44D85">
        <w:t>1</w:t>
      </w:r>
      <w:r w:rsidR="00C44D85">
        <w:rPr>
          <w:rFonts w:asciiTheme="minorHAnsi" w:eastAsiaTheme="minorEastAsia" w:hAnsiTheme="minorHAnsi" w:cstheme="minorBidi"/>
          <w:caps w:val="0"/>
          <w:sz w:val="21"/>
          <w:szCs w:val="22"/>
        </w:rPr>
        <w:tab/>
      </w:r>
      <w:r w:rsidR="00C44D85">
        <w:rPr>
          <w:rFonts w:hint="eastAsia"/>
        </w:rPr>
        <w:t>论文选题的背景与意义</w:t>
      </w:r>
      <w:r w:rsidR="00C44D85">
        <w:tab/>
      </w:r>
      <w:r w:rsidR="00C44D85">
        <w:fldChar w:fldCharType="begin"/>
      </w:r>
      <w:r w:rsidR="00C44D85">
        <w:instrText xml:space="preserve"> PAGEREF _Toc374381961 \h </w:instrText>
      </w:r>
      <w:r w:rsidR="00C44D85">
        <w:fldChar w:fldCharType="separate"/>
      </w:r>
      <w:r w:rsidR="00C44D85">
        <w:t>1</w:t>
      </w:r>
      <w:r w:rsidR="00C44D85">
        <w:fldChar w:fldCharType="end"/>
      </w:r>
    </w:p>
    <w:p w14:paraId="29C1D7F9" w14:textId="77777777" w:rsidR="00C44D85" w:rsidRDefault="00C44D85">
      <w:pPr>
        <w:pStyle w:val="20"/>
        <w:rPr>
          <w:rFonts w:asciiTheme="minorHAnsi" w:eastAsiaTheme="minorEastAsia" w:hAnsiTheme="minorHAnsi" w:cstheme="minorBidi"/>
          <w:smallCaps w:val="0"/>
          <w:sz w:val="21"/>
          <w:szCs w:val="22"/>
        </w:rPr>
      </w:pPr>
      <w:r>
        <w:t>1.1</w:t>
      </w:r>
      <w:r>
        <w:rPr>
          <w:rFonts w:asciiTheme="minorHAnsi" w:eastAsiaTheme="minorEastAsia" w:hAnsiTheme="minorHAnsi" w:cstheme="minorBidi"/>
          <w:smallCaps w:val="0"/>
          <w:sz w:val="21"/>
          <w:szCs w:val="22"/>
        </w:rPr>
        <w:tab/>
      </w:r>
      <w:r>
        <w:rPr>
          <w:rFonts w:hint="eastAsia"/>
        </w:rPr>
        <w:t>论文的选题背景</w:t>
      </w:r>
      <w:r>
        <w:tab/>
      </w:r>
      <w:r>
        <w:fldChar w:fldCharType="begin"/>
      </w:r>
      <w:r>
        <w:instrText xml:space="preserve"> PAGEREF _Toc374381962 \h </w:instrText>
      </w:r>
      <w:r>
        <w:fldChar w:fldCharType="separate"/>
      </w:r>
      <w:r>
        <w:t>1</w:t>
      </w:r>
      <w:r>
        <w:fldChar w:fldCharType="end"/>
      </w:r>
    </w:p>
    <w:p w14:paraId="0C8723E2" w14:textId="77777777" w:rsidR="00C44D85" w:rsidRDefault="00C44D85">
      <w:pPr>
        <w:pStyle w:val="20"/>
        <w:rPr>
          <w:rFonts w:asciiTheme="minorHAnsi" w:eastAsiaTheme="minorEastAsia" w:hAnsiTheme="minorHAnsi" w:cstheme="minorBidi"/>
          <w:smallCaps w:val="0"/>
          <w:sz w:val="21"/>
          <w:szCs w:val="22"/>
        </w:rPr>
      </w:pPr>
      <w:r>
        <w:t>1.2</w:t>
      </w:r>
      <w:r>
        <w:rPr>
          <w:rFonts w:asciiTheme="minorHAnsi" w:eastAsiaTheme="minorEastAsia" w:hAnsiTheme="minorHAnsi" w:cstheme="minorBidi"/>
          <w:smallCaps w:val="0"/>
          <w:sz w:val="21"/>
          <w:szCs w:val="22"/>
        </w:rPr>
        <w:tab/>
      </w:r>
      <w:r>
        <w:rPr>
          <w:rFonts w:hint="eastAsia"/>
        </w:rPr>
        <w:t>论文的选题意义</w:t>
      </w:r>
      <w:r>
        <w:tab/>
      </w:r>
      <w:r>
        <w:fldChar w:fldCharType="begin"/>
      </w:r>
      <w:r>
        <w:instrText xml:space="preserve"> PAGEREF _Toc374381963 \h </w:instrText>
      </w:r>
      <w:r>
        <w:fldChar w:fldCharType="separate"/>
      </w:r>
      <w:r>
        <w:t>2</w:t>
      </w:r>
      <w:r>
        <w:fldChar w:fldCharType="end"/>
      </w:r>
    </w:p>
    <w:p w14:paraId="37783FF6" w14:textId="77777777" w:rsidR="00C44D85" w:rsidRDefault="00C44D85">
      <w:pPr>
        <w:pStyle w:val="11"/>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rPr>
          <w:rFonts w:hint="eastAsia"/>
        </w:rPr>
        <w:t>国内外研究现状及发展动态</w:t>
      </w:r>
      <w:r>
        <w:tab/>
      </w:r>
      <w:r>
        <w:fldChar w:fldCharType="begin"/>
      </w:r>
      <w:r>
        <w:instrText xml:space="preserve"> PAGEREF _Toc374381964 \h </w:instrText>
      </w:r>
      <w:r>
        <w:fldChar w:fldCharType="separate"/>
      </w:r>
      <w:r>
        <w:t>2</w:t>
      </w:r>
      <w:r>
        <w:fldChar w:fldCharType="end"/>
      </w:r>
    </w:p>
    <w:p w14:paraId="1B3A9650" w14:textId="77777777" w:rsidR="00C44D85" w:rsidRDefault="00C44D85">
      <w:pPr>
        <w:pStyle w:val="11"/>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rPr>
          <w:rFonts w:hint="eastAsia"/>
        </w:rPr>
        <w:t>论文的研究内容及拟采取的技术方案</w:t>
      </w:r>
      <w:r>
        <w:tab/>
      </w:r>
      <w:r>
        <w:fldChar w:fldCharType="begin"/>
      </w:r>
      <w:r>
        <w:instrText xml:space="preserve"> PAGEREF _Toc374381965 \h </w:instrText>
      </w:r>
      <w:r>
        <w:fldChar w:fldCharType="separate"/>
      </w:r>
      <w:r>
        <w:t>4</w:t>
      </w:r>
      <w:r>
        <w:fldChar w:fldCharType="end"/>
      </w:r>
    </w:p>
    <w:p w14:paraId="31A53BA7" w14:textId="77777777" w:rsidR="00C44D85" w:rsidRDefault="00C44D85">
      <w:pPr>
        <w:pStyle w:val="20"/>
        <w:rPr>
          <w:rFonts w:asciiTheme="minorHAnsi" w:eastAsiaTheme="minorEastAsia" w:hAnsiTheme="minorHAnsi" w:cstheme="minorBidi"/>
          <w:smallCaps w:val="0"/>
          <w:sz w:val="21"/>
          <w:szCs w:val="22"/>
        </w:rPr>
      </w:pPr>
      <w:r>
        <w:t>3.1</w:t>
      </w:r>
      <w:r>
        <w:rPr>
          <w:rFonts w:asciiTheme="minorHAnsi" w:eastAsiaTheme="minorEastAsia" w:hAnsiTheme="minorHAnsi" w:cstheme="minorBidi"/>
          <w:smallCaps w:val="0"/>
          <w:sz w:val="21"/>
          <w:szCs w:val="22"/>
        </w:rPr>
        <w:tab/>
      </w:r>
      <w:r>
        <w:rPr>
          <w:rFonts w:hint="eastAsia"/>
        </w:rPr>
        <w:t>研究目标</w:t>
      </w:r>
      <w:r>
        <w:tab/>
      </w:r>
      <w:r>
        <w:fldChar w:fldCharType="begin"/>
      </w:r>
      <w:r>
        <w:instrText xml:space="preserve"> PAGEREF _Toc374381966 \h </w:instrText>
      </w:r>
      <w:r>
        <w:fldChar w:fldCharType="separate"/>
      </w:r>
      <w:r>
        <w:t>4</w:t>
      </w:r>
      <w:r>
        <w:fldChar w:fldCharType="end"/>
      </w:r>
    </w:p>
    <w:p w14:paraId="2AEE3F2D" w14:textId="77777777" w:rsidR="00C44D85" w:rsidRDefault="00C44D85">
      <w:pPr>
        <w:pStyle w:val="20"/>
        <w:rPr>
          <w:rFonts w:asciiTheme="minorHAnsi" w:eastAsiaTheme="minorEastAsia" w:hAnsiTheme="minorHAnsi" w:cstheme="minorBidi"/>
          <w:smallCaps w:val="0"/>
          <w:sz w:val="21"/>
          <w:szCs w:val="22"/>
        </w:rPr>
      </w:pPr>
      <w:r>
        <w:t>3.2</w:t>
      </w:r>
      <w:r>
        <w:rPr>
          <w:rFonts w:asciiTheme="minorHAnsi" w:eastAsiaTheme="minorEastAsia" w:hAnsiTheme="minorHAnsi" w:cstheme="minorBidi"/>
          <w:smallCaps w:val="0"/>
          <w:sz w:val="21"/>
          <w:szCs w:val="22"/>
        </w:rPr>
        <w:tab/>
      </w:r>
      <w:r>
        <w:rPr>
          <w:rFonts w:hint="eastAsia"/>
        </w:rPr>
        <w:t>研究内容</w:t>
      </w:r>
      <w:r>
        <w:tab/>
      </w:r>
      <w:r>
        <w:fldChar w:fldCharType="begin"/>
      </w:r>
      <w:r>
        <w:instrText xml:space="preserve"> PAGEREF _Toc374381967 \h </w:instrText>
      </w:r>
      <w:r>
        <w:fldChar w:fldCharType="separate"/>
      </w:r>
      <w:r>
        <w:t>4</w:t>
      </w:r>
      <w:r>
        <w:fldChar w:fldCharType="end"/>
      </w:r>
    </w:p>
    <w:p w14:paraId="10FA5C18" w14:textId="77777777" w:rsidR="00C44D85" w:rsidRDefault="00C44D85">
      <w:pPr>
        <w:pStyle w:val="20"/>
        <w:rPr>
          <w:rFonts w:asciiTheme="minorHAnsi" w:eastAsiaTheme="minorEastAsia" w:hAnsiTheme="minorHAnsi" w:cstheme="minorBidi"/>
          <w:smallCaps w:val="0"/>
          <w:sz w:val="21"/>
          <w:szCs w:val="22"/>
        </w:rPr>
      </w:pPr>
      <w:r>
        <w:t>3.3</w:t>
      </w:r>
      <w:r>
        <w:rPr>
          <w:rFonts w:asciiTheme="minorHAnsi" w:eastAsiaTheme="minorEastAsia" w:hAnsiTheme="minorHAnsi" w:cstheme="minorBidi"/>
          <w:smallCaps w:val="0"/>
          <w:sz w:val="21"/>
          <w:szCs w:val="22"/>
        </w:rPr>
        <w:tab/>
      </w:r>
      <w:r>
        <w:rPr>
          <w:rFonts w:hint="eastAsia"/>
        </w:rPr>
        <w:t>拟采取的技术方案</w:t>
      </w:r>
      <w:r>
        <w:tab/>
      </w:r>
      <w:r>
        <w:fldChar w:fldCharType="begin"/>
      </w:r>
      <w:r>
        <w:instrText xml:space="preserve"> PAGEREF _Toc374381968 \h </w:instrText>
      </w:r>
      <w:r>
        <w:fldChar w:fldCharType="separate"/>
      </w:r>
      <w:r>
        <w:t>5</w:t>
      </w:r>
      <w:r>
        <w:fldChar w:fldCharType="end"/>
      </w:r>
    </w:p>
    <w:p w14:paraId="6FABC7C7" w14:textId="77777777" w:rsidR="00C44D85" w:rsidRDefault="00C44D85">
      <w:pPr>
        <w:pStyle w:val="11"/>
        <w:rPr>
          <w:rFonts w:asciiTheme="minorHAnsi" w:eastAsiaTheme="minorEastAsia" w:hAnsiTheme="minorHAnsi" w:cstheme="minorBidi"/>
          <w:caps w:val="0"/>
          <w:sz w:val="21"/>
          <w:szCs w:val="22"/>
        </w:rPr>
      </w:pPr>
      <w:r w:rsidRPr="008E4053">
        <w:rPr>
          <w:color w:val="000000" w:themeColor="text1"/>
        </w:rPr>
        <w:t>4</w:t>
      </w:r>
      <w:r>
        <w:rPr>
          <w:rFonts w:asciiTheme="minorHAnsi" w:eastAsiaTheme="minorEastAsia" w:hAnsiTheme="minorHAnsi" w:cstheme="minorBidi"/>
          <w:caps w:val="0"/>
          <w:sz w:val="21"/>
          <w:szCs w:val="22"/>
        </w:rPr>
        <w:tab/>
      </w:r>
      <w:r w:rsidRPr="008E4053">
        <w:rPr>
          <w:rFonts w:hint="eastAsia"/>
          <w:color w:val="000000" w:themeColor="text1"/>
        </w:rPr>
        <w:t>关键技术</w:t>
      </w:r>
      <w:r>
        <w:tab/>
      </w:r>
      <w:r>
        <w:fldChar w:fldCharType="begin"/>
      </w:r>
      <w:r>
        <w:instrText xml:space="preserve"> PAGEREF _Toc374381969 \h </w:instrText>
      </w:r>
      <w:r>
        <w:fldChar w:fldCharType="separate"/>
      </w:r>
      <w:r>
        <w:t>6</w:t>
      </w:r>
      <w:r>
        <w:fldChar w:fldCharType="end"/>
      </w:r>
    </w:p>
    <w:p w14:paraId="2C1C0CF0" w14:textId="77777777" w:rsidR="00C44D85" w:rsidRDefault="00C44D85">
      <w:pPr>
        <w:pStyle w:val="20"/>
        <w:rPr>
          <w:rFonts w:asciiTheme="minorHAnsi" w:eastAsiaTheme="minorEastAsia" w:hAnsiTheme="minorHAnsi" w:cstheme="minorBidi"/>
          <w:smallCaps w:val="0"/>
          <w:sz w:val="21"/>
          <w:szCs w:val="22"/>
        </w:rPr>
      </w:pPr>
      <w:r>
        <w:t>4.1</w:t>
      </w:r>
      <w:r>
        <w:rPr>
          <w:rFonts w:asciiTheme="minorHAnsi" w:eastAsiaTheme="minorEastAsia" w:hAnsiTheme="minorHAnsi" w:cstheme="minorBidi"/>
          <w:smallCaps w:val="0"/>
          <w:sz w:val="21"/>
          <w:szCs w:val="22"/>
        </w:rPr>
        <w:tab/>
      </w:r>
      <w:r>
        <w:rPr>
          <w:rFonts w:hint="eastAsia"/>
        </w:rPr>
        <w:t>质点</w:t>
      </w:r>
      <w:r>
        <w:t>-</w:t>
      </w:r>
      <w:r>
        <w:rPr>
          <w:rFonts w:hint="eastAsia"/>
        </w:rPr>
        <w:t>弹簧模型</w:t>
      </w:r>
      <w:r>
        <w:tab/>
      </w:r>
      <w:r>
        <w:fldChar w:fldCharType="begin"/>
      </w:r>
      <w:r>
        <w:instrText xml:space="preserve"> PAGEREF _Toc374381970 \h </w:instrText>
      </w:r>
      <w:r>
        <w:fldChar w:fldCharType="separate"/>
      </w:r>
      <w:r>
        <w:t>6</w:t>
      </w:r>
      <w:r>
        <w:fldChar w:fldCharType="end"/>
      </w:r>
    </w:p>
    <w:p w14:paraId="4B291F64" w14:textId="77777777" w:rsidR="00C44D85" w:rsidRDefault="00C44D85">
      <w:pPr>
        <w:pStyle w:val="20"/>
        <w:rPr>
          <w:rFonts w:asciiTheme="minorHAnsi" w:eastAsiaTheme="minorEastAsia" w:hAnsiTheme="minorHAnsi" w:cstheme="minorBidi"/>
          <w:smallCaps w:val="0"/>
          <w:sz w:val="21"/>
          <w:szCs w:val="22"/>
        </w:rPr>
      </w:pPr>
      <w:r>
        <w:t>4.2</w:t>
      </w:r>
      <w:r>
        <w:rPr>
          <w:rFonts w:asciiTheme="minorHAnsi" w:eastAsiaTheme="minorEastAsia" w:hAnsiTheme="minorHAnsi" w:cstheme="minorBidi"/>
          <w:smallCaps w:val="0"/>
          <w:sz w:val="21"/>
          <w:szCs w:val="22"/>
        </w:rPr>
        <w:tab/>
      </w:r>
      <w:r>
        <w:rPr>
          <w:rFonts w:hint="eastAsia"/>
        </w:rPr>
        <w:t>质点受力分析</w:t>
      </w:r>
      <w:r>
        <w:tab/>
      </w:r>
      <w:r>
        <w:fldChar w:fldCharType="begin"/>
      </w:r>
      <w:r>
        <w:instrText xml:space="preserve"> PAGEREF _Toc374381971 \h </w:instrText>
      </w:r>
      <w:r>
        <w:fldChar w:fldCharType="separate"/>
      </w:r>
      <w:r>
        <w:t>7</w:t>
      </w:r>
      <w:r>
        <w:fldChar w:fldCharType="end"/>
      </w:r>
    </w:p>
    <w:p w14:paraId="03A60EC2" w14:textId="77777777" w:rsidR="00C44D85" w:rsidRDefault="00C44D85">
      <w:pPr>
        <w:pStyle w:val="20"/>
        <w:rPr>
          <w:rFonts w:asciiTheme="minorHAnsi" w:eastAsiaTheme="minorEastAsia" w:hAnsiTheme="minorHAnsi" w:cstheme="minorBidi"/>
          <w:smallCaps w:val="0"/>
          <w:sz w:val="21"/>
          <w:szCs w:val="22"/>
        </w:rPr>
      </w:pPr>
      <w:r>
        <w:t>4.3</w:t>
      </w:r>
      <w:r>
        <w:rPr>
          <w:rFonts w:asciiTheme="minorHAnsi" w:eastAsiaTheme="minorEastAsia" w:hAnsiTheme="minorHAnsi" w:cstheme="minorBidi"/>
          <w:smallCaps w:val="0"/>
          <w:sz w:val="21"/>
          <w:szCs w:val="22"/>
        </w:rPr>
        <w:tab/>
      </w:r>
      <w:r>
        <w:rPr>
          <w:rFonts w:hint="eastAsia"/>
        </w:rPr>
        <w:t>基于</w:t>
      </w:r>
      <w:r>
        <w:t>Verlet</w:t>
      </w:r>
      <w:r>
        <w:rPr>
          <w:rFonts w:hint="eastAsia"/>
        </w:rPr>
        <w:t>的改进梯形法</w:t>
      </w:r>
      <w:r>
        <w:tab/>
      </w:r>
      <w:r>
        <w:fldChar w:fldCharType="begin"/>
      </w:r>
      <w:r>
        <w:instrText xml:space="preserve"> PAGEREF _Toc374381972 \h </w:instrText>
      </w:r>
      <w:r>
        <w:fldChar w:fldCharType="separate"/>
      </w:r>
      <w:r>
        <w:t>9</w:t>
      </w:r>
      <w:r>
        <w:fldChar w:fldCharType="end"/>
      </w:r>
    </w:p>
    <w:p w14:paraId="1490CA46" w14:textId="77777777" w:rsidR="00C44D85" w:rsidRDefault="00C44D85">
      <w:pPr>
        <w:pStyle w:val="20"/>
        <w:rPr>
          <w:rFonts w:asciiTheme="minorHAnsi" w:eastAsiaTheme="minorEastAsia" w:hAnsiTheme="minorHAnsi" w:cstheme="minorBidi"/>
          <w:smallCaps w:val="0"/>
          <w:sz w:val="21"/>
          <w:szCs w:val="22"/>
        </w:rPr>
      </w:pPr>
      <w:r>
        <w:t>4.4</w:t>
      </w:r>
      <w:r>
        <w:rPr>
          <w:rFonts w:asciiTheme="minorHAnsi" w:eastAsiaTheme="minorEastAsia" w:hAnsiTheme="minorHAnsi" w:cstheme="minorBidi"/>
          <w:smallCaps w:val="0"/>
          <w:sz w:val="21"/>
          <w:szCs w:val="22"/>
        </w:rPr>
        <w:tab/>
      </w:r>
      <w:r>
        <w:rPr>
          <w:rFonts w:hint="eastAsia"/>
        </w:rPr>
        <w:t>基于</w:t>
      </w:r>
      <w:r>
        <w:t>AABB</w:t>
      </w:r>
      <w:r>
        <w:rPr>
          <w:rFonts w:hint="eastAsia"/>
        </w:rPr>
        <w:t>包围盒的碰撞检测</w:t>
      </w:r>
      <w:r>
        <w:tab/>
      </w:r>
      <w:r>
        <w:fldChar w:fldCharType="begin"/>
      </w:r>
      <w:r>
        <w:instrText xml:space="preserve"> PAGEREF _Toc374381973 \h </w:instrText>
      </w:r>
      <w:r>
        <w:fldChar w:fldCharType="separate"/>
      </w:r>
      <w:r>
        <w:t>10</w:t>
      </w:r>
      <w:r>
        <w:fldChar w:fldCharType="end"/>
      </w:r>
    </w:p>
    <w:p w14:paraId="11AC8FD6" w14:textId="77777777" w:rsidR="00C44D85" w:rsidRDefault="00C44D85">
      <w:pPr>
        <w:pStyle w:val="11"/>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rPr>
          <w:rFonts w:hint="eastAsia"/>
        </w:rPr>
        <w:t>论文研究计划</w:t>
      </w:r>
      <w:r>
        <w:tab/>
      </w:r>
      <w:r>
        <w:fldChar w:fldCharType="begin"/>
      </w:r>
      <w:r>
        <w:instrText xml:space="preserve"> PAGEREF _Toc374381974 \h </w:instrText>
      </w:r>
      <w:r>
        <w:fldChar w:fldCharType="separate"/>
      </w:r>
      <w:r>
        <w:t>11</w:t>
      </w:r>
      <w:r>
        <w:fldChar w:fldCharType="end"/>
      </w:r>
    </w:p>
    <w:p w14:paraId="2416C542" w14:textId="77777777" w:rsidR="00C44D85" w:rsidRDefault="00C44D85">
      <w:pPr>
        <w:pStyle w:val="11"/>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rPr>
          <w:rFonts w:hint="eastAsia"/>
        </w:rPr>
        <w:t>主要参考文献</w:t>
      </w:r>
      <w:r>
        <w:tab/>
      </w:r>
      <w:r>
        <w:fldChar w:fldCharType="begin"/>
      </w:r>
      <w:r>
        <w:instrText xml:space="preserve"> PAGEREF _Toc374381975 \h </w:instrText>
      </w:r>
      <w:r>
        <w:fldChar w:fldCharType="separate"/>
      </w:r>
      <w:r>
        <w:t>11</w:t>
      </w:r>
      <w:r>
        <w:fldChar w:fldCharType="end"/>
      </w:r>
    </w:p>
    <w:p w14:paraId="36B5BE9E" w14:textId="77777777" w:rsidR="0061725E" w:rsidRDefault="0061725E">
      <w:pPr>
        <w:pStyle w:val="11"/>
      </w:pPr>
      <w:r>
        <w:rPr>
          <w:rFonts w:ascii="Times New Roman" w:hAnsi="Times New Roman"/>
        </w:rPr>
        <w:fldChar w:fldCharType="end"/>
      </w:r>
    </w:p>
    <w:p w14:paraId="755E7495" w14:textId="77777777" w:rsidR="0061725E" w:rsidRDefault="0061725E">
      <w:pPr>
        <w:ind w:firstLineChars="200" w:firstLine="480"/>
        <w:sectPr w:rsidR="0061725E">
          <w:endnotePr>
            <w:numFmt w:val="decimal"/>
          </w:endnotePr>
          <w:pgSz w:w="11906" w:h="16838" w:code="9"/>
          <w:pgMar w:top="1928" w:right="1797" w:bottom="1928" w:left="1797" w:header="1588" w:footer="1588" w:gutter="0"/>
          <w:pgNumType w:fmt="lowerRoman" w:start="1"/>
          <w:cols w:space="425"/>
          <w:docGrid w:type="lines" w:linePitch="326"/>
        </w:sectPr>
      </w:pPr>
    </w:p>
    <w:p w14:paraId="43AB7961" w14:textId="3C5954C5" w:rsidR="0061725E" w:rsidRPr="00CD59E5" w:rsidRDefault="00F1435F" w:rsidP="00400E6D">
      <w:pPr>
        <w:spacing w:before="840" w:after="600"/>
        <w:ind w:firstLineChars="200" w:firstLine="883"/>
        <w:jc w:val="center"/>
        <w:rPr>
          <w:rFonts w:ascii="宋体" w:hAnsi="宋体"/>
          <w:b/>
          <w:bCs/>
          <w:sz w:val="44"/>
          <w:szCs w:val="44"/>
        </w:rPr>
      </w:pPr>
      <w:r>
        <w:rPr>
          <w:rFonts w:ascii="宋体" w:hAnsi="宋体" w:hint="eastAsia"/>
          <w:b/>
          <w:bCs/>
          <w:sz w:val="44"/>
          <w:szCs w:val="44"/>
        </w:rPr>
        <w:lastRenderedPageBreak/>
        <w:t>虚拟试衣关键技术研究与</w:t>
      </w:r>
      <w:r w:rsidR="009A2F4A">
        <w:rPr>
          <w:rFonts w:ascii="宋体" w:hAnsi="宋体" w:hint="eastAsia"/>
          <w:b/>
          <w:bCs/>
          <w:sz w:val="44"/>
          <w:szCs w:val="44"/>
        </w:rPr>
        <w:t>实现</w:t>
      </w:r>
    </w:p>
    <w:p w14:paraId="69F3D675" w14:textId="77777777" w:rsidR="00AF587D" w:rsidRDefault="00B81AD6" w:rsidP="002A42FA">
      <w:pPr>
        <w:pStyle w:val="1"/>
      </w:pPr>
      <w:bookmarkStart w:id="1" w:name="_Toc374381961"/>
      <w:r>
        <w:rPr>
          <w:rFonts w:hint="eastAsia"/>
        </w:rPr>
        <w:t>论文选题的背景与</w:t>
      </w:r>
      <w:r w:rsidR="0061725E">
        <w:rPr>
          <w:rFonts w:hint="eastAsia"/>
        </w:rPr>
        <w:t>意义</w:t>
      </w:r>
      <w:bookmarkEnd w:id="1"/>
    </w:p>
    <w:p w14:paraId="4A7747C1" w14:textId="77777777" w:rsidR="002A42FA" w:rsidRDefault="002A42FA" w:rsidP="002A42FA">
      <w:pPr>
        <w:pStyle w:val="2"/>
      </w:pPr>
      <w:bookmarkStart w:id="2" w:name="_Toc374381962"/>
      <w:r>
        <w:rPr>
          <w:rFonts w:hint="eastAsia"/>
        </w:rPr>
        <w:t>论文的选题背景</w:t>
      </w:r>
      <w:bookmarkEnd w:id="2"/>
    </w:p>
    <w:p w14:paraId="05205E7B" w14:textId="41B3C546" w:rsidR="003B6E4A" w:rsidRDefault="00CD29A8" w:rsidP="00CD29A8">
      <w:pPr>
        <w:pStyle w:val="a0"/>
      </w:pPr>
      <w:r>
        <w:rPr>
          <w:rFonts w:hint="eastAsia"/>
        </w:rPr>
        <w:t>布料、衣服等织物在现实世界中必不可少</w:t>
      </w:r>
      <w:r w:rsidR="00AF2352">
        <w:rPr>
          <w:rFonts w:hint="eastAsia"/>
        </w:rPr>
        <w:t>，</w:t>
      </w:r>
      <w:r>
        <w:rPr>
          <w:rFonts w:hint="eastAsia"/>
        </w:rPr>
        <w:t>和人们的日常生活密切相关。而如何在计算机中仿真出逼真的布料和衣服动画效果</w:t>
      </w:r>
      <w:r w:rsidR="00AF2352">
        <w:rPr>
          <w:rFonts w:hint="eastAsia"/>
        </w:rPr>
        <w:t>，</w:t>
      </w:r>
      <w:r>
        <w:rPr>
          <w:rFonts w:hint="eastAsia"/>
        </w:rPr>
        <w:t>是当今计算机图形学中的一个研究热点</w:t>
      </w:r>
      <w:r w:rsidR="00AF2352">
        <w:rPr>
          <w:rFonts w:hint="eastAsia"/>
        </w:rPr>
        <w:t>，</w:t>
      </w:r>
      <w:r>
        <w:rPr>
          <w:rFonts w:hint="eastAsia"/>
        </w:rPr>
        <w:t>已有大约20多年的历史</w:t>
      </w:r>
      <w:r w:rsidR="000F48DF" w:rsidRPr="000F48DF">
        <w:rPr>
          <w:vertAlign w:val="superscript"/>
        </w:rPr>
        <w:t>[</w:t>
      </w:r>
      <w:r w:rsidR="000F48DF">
        <w:rPr>
          <w:rStyle w:val="afd"/>
        </w:rPr>
        <w:endnoteReference w:id="2"/>
      </w:r>
      <w:r w:rsidR="000F48DF">
        <w:rPr>
          <w:vertAlign w:val="superscript"/>
        </w:rPr>
        <w:t>,</w:t>
      </w:r>
      <w:r w:rsidR="000F48DF">
        <w:rPr>
          <w:rStyle w:val="afd"/>
        </w:rPr>
        <w:endnoteReference w:id="3"/>
      </w:r>
      <w:r w:rsidR="000F48DF">
        <w:rPr>
          <w:vertAlign w:val="superscript"/>
        </w:rPr>
        <w:t>]</w:t>
      </w:r>
      <w:r>
        <w:rPr>
          <w:rFonts w:hint="eastAsia"/>
        </w:rPr>
        <w:t>。</w:t>
      </w:r>
      <w:r w:rsidR="003B6E4A">
        <w:rPr>
          <w:rFonts w:hint="eastAsia"/>
        </w:rPr>
        <w:t>布料仿真技术的发展有力地促进了其它可变形体仿真技术的向前发展。伴随着布料等可变形体仿真的不断深入研究和计算机硬件性能的提升</w:t>
      </w:r>
      <w:r w:rsidR="001C1CB3">
        <w:rPr>
          <w:rFonts w:hint="eastAsia"/>
        </w:rPr>
        <w:t>，</w:t>
      </w:r>
      <w:r w:rsidR="003B6E4A">
        <w:rPr>
          <w:rFonts w:hint="eastAsia"/>
        </w:rPr>
        <w:t>衣服动画逐渐成为了新的研究趋势</w:t>
      </w:r>
      <w:r w:rsidR="00125DA5" w:rsidRPr="00125DA5">
        <w:rPr>
          <w:vertAlign w:val="superscript"/>
        </w:rPr>
        <w:t>[</w:t>
      </w:r>
      <w:r w:rsidR="00125DA5">
        <w:rPr>
          <w:rStyle w:val="afd"/>
        </w:rPr>
        <w:endnoteReference w:id="4"/>
      </w:r>
      <w:r w:rsidR="00125DA5">
        <w:rPr>
          <w:vertAlign w:val="superscript"/>
        </w:rPr>
        <w:t>,</w:t>
      </w:r>
      <w:r w:rsidR="00125DA5">
        <w:rPr>
          <w:rStyle w:val="afd"/>
        </w:rPr>
        <w:endnoteReference w:id="5"/>
      </w:r>
      <w:r w:rsidR="00125DA5">
        <w:rPr>
          <w:vertAlign w:val="superscript"/>
        </w:rPr>
        <w:t>]</w:t>
      </w:r>
      <w:r w:rsidR="00223ABD">
        <w:rPr>
          <w:rFonts w:hint="eastAsia"/>
        </w:rPr>
        <w:t>。衣服动画可</w:t>
      </w:r>
      <w:r w:rsidR="003B6E4A">
        <w:rPr>
          <w:rFonts w:hint="eastAsia"/>
        </w:rPr>
        <w:t>用于动画、游戏、电影等多种娱乐行业</w:t>
      </w:r>
      <w:r w:rsidR="001C1CB3">
        <w:rPr>
          <w:rFonts w:hint="eastAsia"/>
        </w:rPr>
        <w:t>，</w:t>
      </w:r>
      <w:r w:rsidR="003B6E4A">
        <w:rPr>
          <w:rFonts w:hint="eastAsia"/>
        </w:rPr>
        <w:t>也能够用于服装计算机辅助设计与计算机辅助制造</w:t>
      </w:r>
      <w:r w:rsidR="00A61BDB">
        <w:rPr>
          <w:rFonts w:hint="eastAsia"/>
        </w:rPr>
        <w:t>(Computer Aided Design/ Computer Aided Manufacture， CAD/CAM)</w:t>
      </w:r>
      <w:r w:rsidR="00350050">
        <w:rPr>
          <w:rFonts w:hint="eastAsia"/>
        </w:rPr>
        <w:t>等行业，</w:t>
      </w:r>
      <w:r w:rsidR="003B6E4A">
        <w:rPr>
          <w:rFonts w:hint="eastAsia"/>
        </w:rPr>
        <w:t>也可以用于虚拟衣服实时试穿</w:t>
      </w:r>
      <w:r w:rsidR="00223ABD">
        <w:rPr>
          <w:rFonts w:hint="eastAsia"/>
        </w:rPr>
        <w:t>。本文就是将衣服动画用于虚拟试衣，</w:t>
      </w:r>
      <w:r w:rsidR="003B6E4A">
        <w:rPr>
          <w:rFonts w:hint="eastAsia"/>
        </w:rPr>
        <w:t>准确及时地反馈衣服尺寸是否合身、搭配是否协调</w:t>
      </w:r>
      <w:r w:rsidR="001C1CB3">
        <w:rPr>
          <w:rFonts w:hint="eastAsia"/>
        </w:rPr>
        <w:t>，</w:t>
      </w:r>
      <w:r w:rsidR="003B6E4A">
        <w:rPr>
          <w:rFonts w:hint="eastAsia"/>
        </w:rPr>
        <w:t>并将其应用到在线试衣系统</w:t>
      </w:r>
      <w:r w:rsidR="001C1CB3">
        <w:rPr>
          <w:rFonts w:hint="eastAsia"/>
        </w:rPr>
        <w:t>，</w:t>
      </w:r>
      <w:r w:rsidR="003B6E4A">
        <w:rPr>
          <w:rFonts w:hint="eastAsia"/>
        </w:rPr>
        <w:t>革新传统的服装试穿方式</w:t>
      </w:r>
      <w:r w:rsidR="001C1CB3">
        <w:rPr>
          <w:rFonts w:hint="eastAsia"/>
        </w:rPr>
        <w:t>，</w:t>
      </w:r>
      <w:r w:rsidR="003B6E4A">
        <w:rPr>
          <w:rFonts w:hint="eastAsia"/>
        </w:rPr>
        <w:t>这对新兴的网络服装销售行业具有进一步的推动作用。</w:t>
      </w:r>
    </w:p>
    <w:p w14:paraId="7E28C508" w14:textId="062B08EE" w:rsidR="00767028" w:rsidRPr="00767028" w:rsidRDefault="003B6E4A" w:rsidP="00302FB6">
      <w:pPr>
        <w:pStyle w:val="a0"/>
      </w:pPr>
      <w:r>
        <w:rPr>
          <w:rFonts w:hint="eastAsia"/>
        </w:rPr>
        <w:t>衣服动画的应用前景非常广阔</w:t>
      </w:r>
      <w:r w:rsidR="001C1CB3">
        <w:rPr>
          <w:rFonts w:hint="eastAsia"/>
        </w:rPr>
        <w:t>，</w:t>
      </w:r>
      <w:r w:rsidR="00845ABF">
        <w:rPr>
          <w:rFonts w:hint="eastAsia"/>
        </w:rPr>
        <w:t>但也面临着巨大</w:t>
      </w:r>
      <w:r>
        <w:rPr>
          <w:rFonts w:hint="eastAsia"/>
        </w:rPr>
        <w:t>的技术障碍。</w:t>
      </w:r>
      <w:r w:rsidR="00F822B9" w:rsidRPr="00F822B9">
        <w:rPr>
          <w:rFonts w:hint="eastAsia"/>
        </w:rPr>
        <w:t>除了布料仿真中的研究难点外，仿真速度也是衡量衣服动画算法好坏的关键因素。提升3D仿真与显示技术的一个重要方面，就是要在提高仿真视觉效果的同时，能够将仿真效果及时地展示给用户，即实时显示。由于自然界的复杂性和认知的有限性，如何运用计算机精确地表达出布料的物理特性是研究者需要急待解决的问题之一，也是保证仿真效果真实性的关键。</w:t>
      </w:r>
      <w:r w:rsidR="00302FB6">
        <w:rPr>
          <w:rFonts w:hint="eastAsia"/>
        </w:rPr>
        <w:t>首先，</w:t>
      </w:r>
      <w:r w:rsidR="00302FB6" w:rsidRPr="00302FB6">
        <w:rPr>
          <w:rFonts w:hint="eastAsia"/>
        </w:rPr>
        <w:t>从不同的角度可以将布料的力学和物理特性分成不同种类。从布料纤维的属性分有棉、麻、丝、合成纤维等；从布料结构上有直径型、内纤维型、纱线型；从纱线结构可以分为织布、针织布、非织布；从布料的形状可以分为紧型和松型。这诸多的属性对布料的刚度，弯曲性，虚拟效果至关重要</w:t>
      </w:r>
      <w:r w:rsidR="003E34B9">
        <w:rPr>
          <w:rFonts w:hint="eastAsia"/>
        </w:rPr>
        <w:t>。其次，</w:t>
      </w:r>
      <w:r>
        <w:rPr>
          <w:rFonts w:hint="eastAsia"/>
        </w:rPr>
        <w:t>衣服随着人体在运动的过程中</w:t>
      </w:r>
      <w:r w:rsidR="001C1CB3">
        <w:rPr>
          <w:rFonts w:hint="eastAsia"/>
        </w:rPr>
        <w:t>，</w:t>
      </w:r>
      <w:r>
        <w:rPr>
          <w:rFonts w:hint="eastAsia"/>
        </w:rPr>
        <w:t>空气浮力对衣服形态的影响也将增加</w:t>
      </w:r>
      <w:r w:rsidR="001C1CB3">
        <w:rPr>
          <w:rFonts w:hint="eastAsia"/>
        </w:rPr>
        <w:t>，</w:t>
      </w:r>
      <w:r>
        <w:rPr>
          <w:rFonts w:hint="eastAsia"/>
        </w:rPr>
        <w:t>成为高精度仿真中不得不考虑的重要因素。在计算机中一般通过釆样等手段以离散的方式近似表示连续体的物理特性</w:t>
      </w:r>
      <w:r w:rsidR="001C1CB3">
        <w:rPr>
          <w:rFonts w:hint="eastAsia"/>
        </w:rPr>
        <w:t>，</w:t>
      </w:r>
      <w:r>
        <w:rPr>
          <w:rFonts w:hint="eastAsia"/>
        </w:rPr>
        <w:t>而且数值求解过程也会不可避免地引入误差</w:t>
      </w:r>
      <w:r w:rsidR="001C1CB3">
        <w:rPr>
          <w:rFonts w:hint="eastAsia"/>
        </w:rPr>
        <w:t>，</w:t>
      </w:r>
      <w:r>
        <w:rPr>
          <w:rFonts w:hint="eastAsia"/>
        </w:rPr>
        <w:t>导致仿真系统会出现不稳定的现象。为了得到逼真的视觉效果</w:t>
      </w:r>
      <w:r w:rsidR="001C1CB3">
        <w:rPr>
          <w:rFonts w:hint="eastAsia"/>
        </w:rPr>
        <w:t>，</w:t>
      </w:r>
      <w:r>
        <w:rPr>
          <w:rFonts w:hint="eastAsia"/>
        </w:rPr>
        <w:lastRenderedPageBreak/>
        <w:t>一般每个物理模型的元素量都在数千甚至百万。特别在基于物理模型的可变形体仿真中</w:t>
      </w:r>
      <w:r w:rsidR="001C1CB3">
        <w:rPr>
          <w:rFonts w:hint="eastAsia"/>
        </w:rPr>
        <w:t>，</w:t>
      </w:r>
      <w:r>
        <w:rPr>
          <w:rFonts w:hint="eastAsia"/>
        </w:rPr>
        <w:t>对每个元素都需要求解动力学方程</w:t>
      </w:r>
      <w:r w:rsidR="001C1CB3">
        <w:rPr>
          <w:rFonts w:hint="eastAsia"/>
        </w:rPr>
        <w:t>，</w:t>
      </w:r>
      <w:r>
        <w:rPr>
          <w:rFonts w:hint="eastAsia"/>
        </w:rPr>
        <w:t>而且还需要处理元素之间的自碰撞</w:t>
      </w:r>
      <w:r w:rsidR="00CA0F40">
        <w:rPr>
          <w:rFonts w:hint="eastAsia"/>
        </w:rPr>
        <w:t>、</w:t>
      </w:r>
      <w:r>
        <w:rPr>
          <w:rFonts w:hint="eastAsia"/>
        </w:rPr>
        <w:t>物体之间的相互碰撞等问题</w:t>
      </w:r>
      <w:r w:rsidR="001C1CB3">
        <w:rPr>
          <w:rFonts w:hint="eastAsia"/>
        </w:rPr>
        <w:t>，</w:t>
      </w:r>
      <w:r>
        <w:rPr>
          <w:rFonts w:hint="eastAsia"/>
        </w:rPr>
        <w:t>这将严重影响着衣服动画仿真与显示的实时性能。仿真效果的真实性和虚拟显示的实时性一直是衣服动画技术中的两大研究热点和难点</w:t>
      </w:r>
      <w:r w:rsidR="001C1CB3">
        <w:rPr>
          <w:rFonts w:hint="eastAsia"/>
        </w:rPr>
        <w:t>，</w:t>
      </w:r>
      <w:r>
        <w:rPr>
          <w:rFonts w:hint="eastAsia"/>
        </w:rPr>
        <w:t>长期制约着3D虚拟衣服动画在现实世界中的应用范围。</w:t>
      </w:r>
    </w:p>
    <w:p w14:paraId="5F52FF56" w14:textId="77777777" w:rsidR="0088355A" w:rsidRDefault="00F16F3F" w:rsidP="00F16F3F">
      <w:pPr>
        <w:pStyle w:val="2"/>
      </w:pPr>
      <w:bookmarkStart w:id="3" w:name="_Toc374381963"/>
      <w:r>
        <w:rPr>
          <w:rFonts w:hint="eastAsia"/>
        </w:rPr>
        <w:t>论文的选题意义</w:t>
      </w:r>
      <w:bookmarkEnd w:id="3"/>
    </w:p>
    <w:p w14:paraId="09FD1A92" w14:textId="3B76ED36" w:rsidR="00CA0F40" w:rsidRDefault="00CA0F40" w:rsidP="004A1BA7">
      <w:pPr>
        <w:pStyle w:val="a0"/>
      </w:pPr>
      <w:r>
        <w:rPr>
          <w:rFonts w:hint="eastAsia"/>
        </w:rPr>
        <w:t>随着计算机硬件水平的发展</w:t>
      </w:r>
      <w:r w:rsidR="00AE4554">
        <w:rPr>
          <w:rFonts w:hint="eastAsia"/>
        </w:rPr>
        <w:t>，</w:t>
      </w:r>
      <w:r>
        <w:rPr>
          <w:rFonts w:hint="eastAsia"/>
        </w:rPr>
        <w:t>基于动力学的3D虚拟</w:t>
      </w:r>
      <w:r w:rsidR="00A00080">
        <w:rPr>
          <w:rFonts w:hint="eastAsia"/>
        </w:rPr>
        <w:t>服装</w:t>
      </w:r>
      <w:r>
        <w:rPr>
          <w:rFonts w:hint="eastAsia"/>
        </w:rPr>
        <w:t>仿真</w:t>
      </w:r>
      <w:r w:rsidR="00AE4554">
        <w:rPr>
          <w:rFonts w:hint="eastAsia"/>
        </w:rPr>
        <w:t>，</w:t>
      </w:r>
      <w:r>
        <w:rPr>
          <w:rFonts w:hint="eastAsia"/>
        </w:rPr>
        <w:t>由于其逼近真实的仿真效果</w:t>
      </w:r>
      <w:r w:rsidR="00AE4554">
        <w:rPr>
          <w:rFonts w:hint="eastAsia"/>
        </w:rPr>
        <w:t>，</w:t>
      </w:r>
      <w:r>
        <w:rPr>
          <w:rFonts w:hint="eastAsia"/>
        </w:rPr>
        <w:t>在越来越多的领域得到了广泛研究和应用。</w:t>
      </w:r>
      <w:r w:rsidR="00CE0070">
        <w:rPr>
          <w:rFonts w:hint="eastAsia"/>
        </w:rPr>
        <w:t>如何利用计算机与几何数学、物理等最新技术</w:t>
      </w:r>
      <w:r>
        <w:rPr>
          <w:rFonts w:hint="eastAsia"/>
        </w:rPr>
        <w:t>建立3D服装模型</w:t>
      </w:r>
      <w:r w:rsidR="00AE4554">
        <w:rPr>
          <w:rFonts w:hint="eastAsia"/>
        </w:rPr>
        <w:t>，</w:t>
      </w:r>
      <w:r>
        <w:rPr>
          <w:rFonts w:hint="eastAsia"/>
        </w:rPr>
        <w:t>并在计算机中虚拟仿真出现实世界中服装随人体运动的视觉效果即衣服动画</w:t>
      </w:r>
      <w:r w:rsidR="00854688">
        <w:rPr>
          <w:rFonts w:hint="eastAsia"/>
        </w:rPr>
        <w:t>，</w:t>
      </w:r>
      <w:r w:rsidR="004A1BA7">
        <w:rPr>
          <w:rFonts w:hint="eastAsia"/>
        </w:rPr>
        <w:t>得到了广大研究者的关注</w:t>
      </w:r>
      <w:r w:rsidR="00671106" w:rsidRPr="00671106">
        <w:rPr>
          <w:vertAlign w:val="superscript"/>
        </w:rPr>
        <w:t>[</w:t>
      </w:r>
      <w:bookmarkStart w:id="4" w:name="_Ref374350193"/>
      <w:r w:rsidR="00671106">
        <w:rPr>
          <w:rStyle w:val="afd"/>
        </w:rPr>
        <w:endnoteReference w:id="6"/>
      </w:r>
      <w:bookmarkEnd w:id="4"/>
      <w:r w:rsidR="00671106">
        <w:rPr>
          <w:vertAlign w:val="superscript"/>
        </w:rPr>
        <w:t>,</w:t>
      </w:r>
      <w:r w:rsidR="00671106">
        <w:rPr>
          <w:rStyle w:val="afd"/>
        </w:rPr>
        <w:endnoteReference w:id="7"/>
      </w:r>
      <w:r w:rsidR="00671106">
        <w:rPr>
          <w:vertAlign w:val="superscript"/>
        </w:rPr>
        <w:t>]</w:t>
      </w:r>
      <w:r w:rsidR="004A1BA7">
        <w:rPr>
          <w:rFonts w:hint="eastAsia"/>
        </w:rPr>
        <w:t>，</w:t>
      </w:r>
      <w:r w:rsidR="00E16CEE">
        <w:rPr>
          <w:rFonts w:hint="eastAsia"/>
        </w:rPr>
        <w:t>已成为计算机图形学领域的研究热点之一</w:t>
      </w:r>
      <w:r>
        <w:rPr>
          <w:rFonts w:hint="eastAsia"/>
        </w:rPr>
        <w:t>。</w:t>
      </w:r>
    </w:p>
    <w:p w14:paraId="312C01B4" w14:textId="34A7BE81" w:rsidR="00022ADE" w:rsidRPr="00022ADE" w:rsidRDefault="00CA0F40" w:rsidP="00CA0F40">
      <w:pPr>
        <w:pStyle w:val="a0"/>
      </w:pPr>
      <w:r>
        <w:rPr>
          <w:rFonts w:hint="eastAsia"/>
        </w:rPr>
        <w:t>3D虚拟衣服动画技术的应用前景广阔</w:t>
      </w:r>
      <w:r w:rsidR="005F69BE">
        <w:rPr>
          <w:rFonts w:hint="eastAsia"/>
        </w:rPr>
        <w:t>，</w:t>
      </w:r>
      <w:r>
        <w:rPr>
          <w:rFonts w:hint="eastAsia"/>
        </w:rPr>
        <w:t>得到了国内外研究人员的广泛重视和探索</w:t>
      </w:r>
      <w:r w:rsidR="009A5A8B">
        <w:rPr>
          <w:rFonts w:hint="eastAsia"/>
        </w:rPr>
        <w:t>，</w:t>
      </w:r>
      <w:r>
        <w:rPr>
          <w:rFonts w:hint="eastAsia"/>
        </w:rPr>
        <w:t>己经取得了一定的成果。但在仿真效果的真实性与实时性方面还有待提高</w:t>
      </w:r>
      <w:r w:rsidR="00AF2352">
        <w:rPr>
          <w:rFonts w:hint="eastAsia"/>
        </w:rPr>
        <w:t>，</w:t>
      </w:r>
      <w:r>
        <w:rPr>
          <w:rFonts w:hint="eastAsia"/>
        </w:rPr>
        <w:t>且大多还停留在实验室阶段</w:t>
      </w:r>
      <w:r w:rsidR="008137C3">
        <w:rPr>
          <w:rFonts w:hint="eastAsia"/>
        </w:rPr>
        <w:t>，</w:t>
      </w:r>
      <w:r>
        <w:rPr>
          <w:rFonts w:hint="eastAsia"/>
        </w:rPr>
        <w:t>缺乏广泛的实际应用系统。所以</w:t>
      </w:r>
      <w:r w:rsidR="008137C3">
        <w:rPr>
          <w:rFonts w:hint="eastAsia"/>
        </w:rPr>
        <w:t>，</w:t>
      </w:r>
      <w:r w:rsidR="003D1123">
        <w:rPr>
          <w:rFonts w:hint="eastAsia"/>
        </w:rPr>
        <w:t>发</w:t>
      </w:r>
      <w:r>
        <w:rPr>
          <w:rFonts w:hint="eastAsia"/>
        </w:rPr>
        <w:t>展此方面的理论研究与产业化应用具有十分重要的意义。</w:t>
      </w:r>
    </w:p>
    <w:p w14:paraId="2CD81A21" w14:textId="77777777" w:rsidR="003E6209" w:rsidRDefault="0061725E" w:rsidP="002E1443">
      <w:pPr>
        <w:pStyle w:val="1"/>
      </w:pPr>
      <w:bookmarkStart w:id="5" w:name="_Toc374381964"/>
      <w:r>
        <w:rPr>
          <w:rFonts w:hint="eastAsia"/>
        </w:rPr>
        <w:t>国内外研究现状及发展动态</w:t>
      </w:r>
      <w:bookmarkEnd w:id="5"/>
    </w:p>
    <w:p w14:paraId="06C10F99" w14:textId="335E4841" w:rsidR="00A536C6" w:rsidRDefault="005434F9" w:rsidP="005434F9">
      <w:pPr>
        <w:ind w:firstLine="425"/>
      </w:pPr>
      <w:r>
        <w:rPr>
          <w:rFonts w:hint="eastAsia"/>
        </w:rPr>
        <w:t>就虚拟服装的发展过程而言，</w:t>
      </w:r>
      <w:r>
        <w:rPr>
          <w:rFonts w:hint="eastAsia"/>
        </w:rPr>
        <w:t>20</w:t>
      </w:r>
      <w:r>
        <w:rPr>
          <w:rFonts w:hint="eastAsia"/>
        </w:rPr>
        <w:t>世纪</w:t>
      </w:r>
      <w:r>
        <w:rPr>
          <w:rFonts w:hint="eastAsia"/>
        </w:rPr>
        <w:t xml:space="preserve"> 80</w:t>
      </w:r>
      <w:r>
        <w:rPr>
          <w:rFonts w:hint="eastAsia"/>
        </w:rPr>
        <w:t>年代的工作集中于虚拟服装的二维展示。进入</w:t>
      </w:r>
      <w:r>
        <w:rPr>
          <w:rFonts w:hint="eastAsia"/>
        </w:rPr>
        <w:t xml:space="preserve"> 20 </w:t>
      </w:r>
      <w:r>
        <w:rPr>
          <w:rFonts w:hint="eastAsia"/>
        </w:rPr>
        <w:t>世纪</w:t>
      </w:r>
      <w:r>
        <w:rPr>
          <w:rFonts w:hint="eastAsia"/>
        </w:rPr>
        <w:t xml:space="preserve"> 90 </w:t>
      </w:r>
      <w:r>
        <w:rPr>
          <w:rFonts w:hint="eastAsia"/>
        </w:rPr>
        <w:t>年代，许多专家及科研机构开始研究虚拟服装的三维展示。虚拟服装的三维展示与二维演示相比，相对较复杂。</w:t>
      </w:r>
    </w:p>
    <w:p w14:paraId="0CDB0610" w14:textId="2470AC18" w:rsidR="00E0188A" w:rsidRDefault="00362FE9" w:rsidP="00F76ABC">
      <w:pPr>
        <w:ind w:firstLine="425"/>
      </w:pPr>
      <w:r>
        <w:rPr>
          <w:rFonts w:hint="eastAsia"/>
        </w:rPr>
        <w:t>最初的布料运动模拟通常都采用纯几何模型</w:t>
      </w:r>
      <w:r w:rsidR="00BA0C3C">
        <w:rPr>
          <w:rFonts w:hint="eastAsia"/>
        </w:rPr>
        <w:t>，</w:t>
      </w:r>
      <w:r w:rsidR="00053211">
        <w:rPr>
          <w:rFonts w:hint="eastAsia"/>
        </w:rPr>
        <w:t>Weil</w:t>
      </w:r>
      <w:r w:rsidR="00376EB2" w:rsidRPr="00376EB2">
        <w:rPr>
          <w:vertAlign w:val="superscript"/>
        </w:rPr>
        <w:t>[</w:t>
      </w:r>
      <w:r w:rsidR="00376EB2">
        <w:rPr>
          <w:rStyle w:val="afd"/>
        </w:rPr>
        <w:endnoteReference w:id="8"/>
      </w:r>
      <w:r w:rsidR="00376EB2">
        <w:rPr>
          <w:vertAlign w:val="superscript"/>
        </w:rPr>
        <w:t>]</w:t>
      </w:r>
      <w:r w:rsidR="00053211">
        <w:rPr>
          <w:rFonts w:hint="eastAsia"/>
        </w:rPr>
        <w:t>最早采用悬链线及其几何变换模拟悬垂布料；之后，</w:t>
      </w:r>
      <w:r w:rsidR="00C90176">
        <w:rPr>
          <w:rFonts w:hint="eastAsia"/>
        </w:rPr>
        <w:t>Agui</w:t>
      </w:r>
      <w:r w:rsidR="00C90176">
        <w:rPr>
          <w:rFonts w:hint="eastAsia"/>
        </w:rPr>
        <w:t>等人</w:t>
      </w:r>
      <w:r w:rsidR="00376EB2" w:rsidRPr="00376EB2">
        <w:rPr>
          <w:vertAlign w:val="superscript"/>
        </w:rPr>
        <w:t>[</w:t>
      </w:r>
      <w:r w:rsidR="00376EB2">
        <w:rPr>
          <w:rStyle w:val="afd"/>
        </w:rPr>
        <w:endnoteReference w:id="9"/>
      </w:r>
      <w:r w:rsidR="00376EB2">
        <w:rPr>
          <w:vertAlign w:val="superscript"/>
        </w:rPr>
        <w:t>]</w:t>
      </w:r>
      <w:r w:rsidR="00C90176">
        <w:rPr>
          <w:rFonts w:hint="eastAsia"/>
        </w:rPr>
        <w:t>用一系列空心圆柱体模拟了弯曲的衣袖</w:t>
      </w:r>
      <w:r w:rsidR="009B5F5A">
        <w:rPr>
          <w:rFonts w:hint="eastAsia"/>
        </w:rPr>
        <w:t>；</w:t>
      </w:r>
      <w:r w:rsidR="00053211">
        <w:rPr>
          <w:rFonts w:hint="eastAsia"/>
        </w:rPr>
        <w:t>Hinds</w:t>
      </w:r>
      <w:r w:rsidR="00053211">
        <w:rPr>
          <w:rFonts w:hint="eastAsia"/>
        </w:rPr>
        <w:t>等</w:t>
      </w:r>
      <w:r w:rsidR="00376EB2" w:rsidRPr="00376EB2">
        <w:rPr>
          <w:vertAlign w:val="superscript"/>
        </w:rPr>
        <w:t>[</w:t>
      </w:r>
      <w:r w:rsidR="00376EB2">
        <w:rPr>
          <w:rStyle w:val="afd"/>
        </w:rPr>
        <w:endnoteReference w:id="10"/>
      </w:r>
      <w:r w:rsidR="00376EB2">
        <w:rPr>
          <w:vertAlign w:val="superscript"/>
        </w:rPr>
        <w:t>]</w:t>
      </w:r>
      <w:r w:rsidR="00C90176">
        <w:rPr>
          <w:rFonts w:hint="eastAsia"/>
        </w:rPr>
        <w:t>使用几何裁片对衣服进行交互式设计</w:t>
      </w:r>
      <w:r w:rsidR="009B5F5A">
        <w:rPr>
          <w:rFonts w:hint="eastAsia"/>
        </w:rPr>
        <w:t>；</w:t>
      </w:r>
      <w:r w:rsidR="00053211">
        <w:rPr>
          <w:rFonts w:hint="eastAsia"/>
        </w:rPr>
        <w:t>Ng</w:t>
      </w:r>
      <w:r w:rsidR="001D2A8A">
        <w:rPr>
          <w:rFonts w:hint="eastAsia"/>
        </w:rPr>
        <w:t>和</w:t>
      </w:r>
      <w:r w:rsidR="001D2A8A">
        <w:rPr>
          <w:rFonts w:hint="eastAsia"/>
        </w:rPr>
        <w:t>Grimsdate</w:t>
      </w:r>
      <w:r w:rsidR="00053211">
        <w:rPr>
          <w:rFonts w:hint="eastAsia"/>
        </w:rPr>
        <w:t>等</w:t>
      </w:r>
      <w:r w:rsidR="00376EB2" w:rsidRPr="00376EB2">
        <w:rPr>
          <w:vertAlign w:val="superscript"/>
        </w:rPr>
        <w:t>[</w:t>
      </w:r>
      <w:r w:rsidR="00376EB2">
        <w:rPr>
          <w:rStyle w:val="afd"/>
        </w:rPr>
        <w:endnoteReference w:id="11"/>
      </w:r>
      <w:r w:rsidR="00376EB2">
        <w:rPr>
          <w:vertAlign w:val="superscript"/>
        </w:rPr>
        <w:t>]</w:t>
      </w:r>
      <w:r w:rsidR="00B002B5">
        <w:rPr>
          <w:rFonts w:hint="eastAsia"/>
        </w:rPr>
        <w:t>使用双层几何模型，用衣服层和皮肤层表示服装，</w:t>
      </w:r>
      <w:r w:rsidR="00053211">
        <w:rPr>
          <w:rFonts w:hint="eastAsia"/>
        </w:rPr>
        <w:t>模拟特殊情况下布料的变形；</w:t>
      </w:r>
      <w:r w:rsidR="00053211">
        <w:rPr>
          <w:rFonts w:hint="eastAsia"/>
        </w:rPr>
        <w:t>Hadap</w:t>
      </w:r>
      <w:r w:rsidR="00053211">
        <w:rPr>
          <w:rFonts w:hint="eastAsia"/>
        </w:rPr>
        <w:t>等</w:t>
      </w:r>
      <w:r w:rsidR="00376EB2" w:rsidRPr="00376EB2">
        <w:rPr>
          <w:vertAlign w:val="superscript"/>
        </w:rPr>
        <w:t>[</w:t>
      </w:r>
      <w:r w:rsidR="00376EB2">
        <w:rPr>
          <w:rStyle w:val="afd"/>
        </w:rPr>
        <w:endnoteReference w:id="12"/>
      </w:r>
      <w:r w:rsidR="00376EB2">
        <w:rPr>
          <w:vertAlign w:val="superscript"/>
        </w:rPr>
        <w:t>]</w:t>
      </w:r>
      <w:r w:rsidR="00053211">
        <w:rPr>
          <w:rFonts w:hint="eastAsia"/>
        </w:rPr>
        <w:t>采用纹理与几何相结合的方法模拟衣服上的褶皱</w:t>
      </w:r>
      <w:r w:rsidR="009B5F5A">
        <w:rPr>
          <w:rFonts w:hint="eastAsia"/>
        </w:rPr>
        <w:t>。</w:t>
      </w:r>
      <w:r w:rsidR="00733489">
        <w:t>Stumpp</w:t>
      </w:r>
      <w:r w:rsidR="00376EB2" w:rsidRPr="00376EB2">
        <w:rPr>
          <w:vertAlign w:val="superscript"/>
        </w:rPr>
        <w:t>[</w:t>
      </w:r>
      <w:r w:rsidR="00376EB2">
        <w:rPr>
          <w:rStyle w:val="afd"/>
        </w:rPr>
        <w:endnoteReference w:id="13"/>
      </w:r>
      <w:r w:rsidR="00376EB2">
        <w:rPr>
          <w:vertAlign w:val="superscript"/>
        </w:rPr>
        <w:t>]</w:t>
      </w:r>
      <w:r w:rsidR="009267D1">
        <w:rPr>
          <w:rFonts w:hint="eastAsia"/>
        </w:rPr>
        <w:t>提出一种自适应形状匹配方法模拟布料变形，</w:t>
      </w:r>
      <w:r w:rsidR="007A119D">
        <w:rPr>
          <w:rFonts w:hint="eastAsia"/>
        </w:rPr>
        <w:t>可以保持较高的计算效率</w:t>
      </w:r>
      <w:r w:rsidR="00336098">
        <w:rPr>
          <w:rFonts w:hint="eastAsia"/>
        </w:rPr>
        <w:t>；</w:t>
      </w:r>
      <w:r w:rsidR="00A10D20">
        <w:rPr>
          <w:rFonts w:hint="eastAsia"/>
        </w:rPr>
        <w:t>C</w:t>
      </w:r>
      <w:r w:rsidR="00A10D20">
        <w:t>h</w:t>
      </w:r>
      <w:r w:rsidR="00A10D20">
        <w:rPr>
          <w:rFonts w:hint="eastAsia"/>
        </w:rPr>
        <w:t>en</w:t>
      </w:r>
      <w:r w:rsidR="00A10D20">
        <w:rPr>
          <w:rFonts w:hint="eastAsia"/>
        </w:rPr>
        <w:t>等人</w:t>
      </w:r>
      <w:r w:rsidR="00376EB2" w:rsidRPr="00376EB2">
        <w:rPr>
          <w:vertAlign w:val="superscript"/>
        </w:rPr>
        <w:t>[</w:t>
      </w:r>
      <w:r w:rsidR="00376EB2">
        <w:rPr>
          <w:rStyle w:val="afd"/>
        </w:rPr>
        <w:endnoteReference w:id="14"/>
      </w:r>
      <w:r w:rsidR="00376EB2">
        <w:rPr>
          <w:vertAlign w:val="superscript"/>
        </w:rPr>
        <w:t>]</w:t>
      </w:r>
      <w:r w:rsidR="00A10D20">
        <w:rPr>
          <w:rFonts w:hint="eastAsia"/>
        </w:rPr>
        <w:t>提出一种基于网格插值的纯几何方法，并采用能量最小化方法求解布料或服装的最终悬垂状态</w:t>
      </w:r>
      <w:r w:rsidR="00F76ABC">
        <w:rPr>
          <w:rFonts w:hint="eastAsia"/>
        </w:rPr>
        <w:t>；</w:t>
      </w:r>
      <w:r w:rsidR="00EB5432">
        <w:t>Rohmer</w:t>
      </w:r>
      <w:r w:rsidR="00A10D20">
        <w:rPr>
          <w:rFonts w:hint="eastAsia"/>
        </w:rPr>
        <w:t>等人</w:t>
      </w:r>
      <w:r w:rsidR="00376EB2" w:rsidRPr="00376EB2">
        <w:rPr>
          <w:vertAlign w:val="superscript"/>
        </w:rPr>
        <w:t>[</w:t>
      </w:r>
      <w:r w:rsidR="00376EB2">
        <w:rPr>
          <w:rStyle w:val="afd"/>
        </w:rPr>
        <w:endnoteReference w:id="15"/>
      </w:r>
      <w:r w:rsidR="00376EB2">
        <w:rPr>
          <w:vertAlign w:val="superscript"/>
        </w:rPr>
        <w:t>]</w:t>
      </w:r>
      <w:r w:rsidR="00A10D20">
        <w:rPr>
          <w:rFonts w:hint="eastAsia"/>
        </w:rPr>
        <w:t>利用几何方法模拟了服装面上的褶皱</w:t>
      </w:r>
      <w:r w:rsidR="003F58B3">
        <w:rPr>
          <w:rFonts w:hint="eastAsia"/>
        </w:rPr>
        <w:t>。</w:t>
      </w:r>
      <w:r w:rsidR="006740C9">
        <w:rPr>
          <w:rFonts w:hint="eastAsia"/>
        </w:rPr>
        <w:t>几何法无需求解复杂的动力学方程组，计算稳定，生成动画的效率也很高。但几何法的固有特性，使得它模拟的褶皱比真实效果更加规则、均匀，且比较适合于模拟布料静止变形</w:t>
      </w:r>
      <w:r w:rsidR="006740C9">
        <w:rPr>
          <w:rFonts w:hint="eastAsia"/>
        </w:rPr>
        <w:lastRenderedPageBreak/>
        <w:t>状态（如布料悬垂效果），对于合成的连续布料动画缺乏动感。</w:t>
      </w:r>
    </w:p>
    <w:p w14:paraId="3E95A8D6" w14:textId="2CBDD98A" w:rsidR="003F58B3" w:rsidRDefault="002B1932" w:rsidP="00E841DC">
      <w:pPr>
        <w:ind w:firstLine="425"/>
      </w:pPr>
      <w:r w:rsidRPr="002B1932">
        <w:rPr>
          <w:rFonts w:hint="eastAsia"/>
        </w:rPr>
        <w:t>连续体模型，即将布料看作分片连续的物体，运</w:t>
      </w:r>
      <w:r>
        <w:rPr>
          <w:rFonts w:hint="eastAsia"/>
        </w:rPr>
        <w:t>用连续体力学理论进行运动状态求解。</w:t>
      </w:r>
      <w:r w:rsidR="00B54553">
        <w:rPr>
          <w:rFonts w:hint="eastAsia"/>
        </w:rPr>
        <w:t>Feynman</w:t>
      </w:r>
      <w:r w:rsidR="00CF14DE" w:rsidRPr="00CF14DE">
        <w:rPr>
          <w:vertAlign w:val="superscript"/>
        </w:rPr>
        <w:t>[</w:t>
      </w:r>
      <w:r w:rsidR="00665DB4">
        <w:rPr>
          <w:rStyle w:val="afd"/>
        </w:rPr>
        <w:endnoteReference w:id="16"/>
      </w:r>
      <w:r w:rsidR="00CF14DE">
        <w:rPr>
          <w:vertAlign w:val="superscript"/>
        </w:rPr>
        <w:t>]</w:t>
      </w:r>
      <w:r w:rsidR="00B54553">
        <w:rPr>
          <w:rFonts w:hint="eastAsia"/>
        </w:rPr>
        <w:t>提出了悬垂布料的静力学模型</w:t>
      </w:r>
      <w:r w:rsidR="00E841DC">
        <w:rPr>
          <w:rFonts w:hint="eastAsia"/>
        </w:rPr>
        <w:t>，</w:t>
      </w:r>
      <w:r w:rsidR="00B54553">
        <w:rPr>
          <w:rFonts w:hint="eastAsia"/>
        </w:rPr>
        <w:t>并由此仿真得到布料在悬垂状态下的效果</w:t>
      </w:r>
      <w:r w:rsidR="00A873CA">
        <w:rPr>
          <w:rFonts w:hint="eastAsia"/>
        </w:rPr>
        <w:t>；</w:t>
      </w:r>
      <w:r w:rsidR="00E841DC">
        <w:rPr>
          <w:rFonts w:hint="eastAsia"/>
        </w:rPr>
        <w:t>Terzopoulos</w:t>
      </w:r>
      <w:r w:rsidR="001D3C98" w:rsidRPr="001D3C98">
        <w:rPr>
          <w:vertAlign w:val="superscript"/>
        </w:rPr>
        <w:t>[</w:t>
      </w:r>
      <w:r w:rsidR="00665A51">
        <w:rPr>
          <w:rStyle w:val="afd"/>
        </w:rPr>
        <w:endnoteReference w:id="17"/>
      </w:r>
      <w:r w:rsidR="001D3C98">
        <w:rPr>
          <w:vertAlign w:val="superscript"/>
        </w:rPr>
        <w:t>]</w:t>
      </w:r>
      <w:r w:rsidR="00E841DC">
        <w:rPr>
          <w:rFonts w:hint="eastAsia"/>
        </w:rPr>
        <w:t>等人利用连续介质力学的理论，提出了弹性变形模型；</w:t>
      </w:r>
      <w:r w:rsidR="00E841DC">
        <w:rPr>
          <w:rFonts w:hint="eastAsia"/>
        </w:rPr>
        <w:t>Terzopoulos</w:t>
      </w:r>
      <w:r w:rsidR="00E841DC">
        <w:rPr>
          <w:rFonts w:hint="eastAsia"/>
        </w:rPr>
        <w:t>在后续的研究工作中</w:t>
      </w:r>
      <w:r w:rsidR="00673CC6" w:rsidRPr="00673CC6">
        <w:rPr>
          <w:vertAlign w:val="superscript"/>
        </w:rPr>
        <w:t>[</w:t>
      </w:r>
      <w:r w:rsidR="00673CC6">
        <w:rPr>
          <w:rStyle w:val="afd"/>
        </w:rPr>
        <w:endnoteReference w:id="18"/>
      </w:r>
      <w:r w:rsidR="00673CC6">
        <w:rPr>
          <w:vertAlign w:val="superscript"/>
        </w:rPr>
        <w:t>,</w:t>
      </w:r>
      <w:r w:rsidR="00673CC6">
        <w:rPr>
          <w:rStyle w:val="afd"/>
        </w:rPr>
        <w:endnoteReference w:id="19"/>
      </w:r>
      <w:r w:rsidR="00673CC6">
        <w:rPr>
          <w:vertAlign w:val="superscript"/>
        </w:rPr>
        <w:t>]</w:t>
      </w:r>
      <w:r w:rsidR="00E841DC">
        <w:rPr>
          <w:rFonts w:hint="eastAsia"/>
        </w:rPr>
        <w:t>，又引入了布料的粘弹性、弹塑性、断裂处理等非弹性变形模型；</w:t>
      </w:r>
      <w:r w:rsidR="00E841DC" w:rsidRPr="00E841DC">
        <w:rPr>
          <w:rFonts w:hint="eastAsia"/>
        </w:rPr>
        <w:t>Carignan</w:t>
      </w:r>
      <w:r w:rsidR="00E841DC" w:rsidRPr="00E841DC">
        <w:rPr>
          <w:rFonts w:hint="eastAsia"/>
        </w:rPr>
        <w:t>等人</w:t>
      </w:r>
      <w:r w:rsidR="00FA5772" w:rsidRPr="00FA5772">
        <w:rPr>
          <w:vertAlign w:val="superscript"/>
        </w:rPr>
        <w:t>[</w:t>
      </w:r>
      <w:r w:rsidR="00A7203F">
        <w:rPr>
          <w:rStyle w:val="afd"/>
        </w:rPr>
        <w:endnoteReference w:id="20"/>
      </w:r>
      <w:r w:rsidR="00FA5772">
        <w:rPr>
          <w:vertAlign w:val="superscript"/>
        </w:rPr>
        <w:t>]</w:t>
      </w:r>
      <w:r w:rsidR="00E841DC" w:rsidRPr="00E841DC">
        <w:rPr>
          <w:rFonts w:hint="eastAsia"/>
        </w:rPr>
        <w:t>在此基础上</w:t>
      </w:r>
      <w:r w:rsidR="00E841DC">
        <w:rPr>
          <w:rFonts w:hint="eastAsia"/>
        </w:rPr>
        <w:t>，</w:t>
      </w:r>
      <w:r w:rsidR="00E841DC" w:rsidRPr="00E841DC">
        <w:rPr>
          <w:rFonts w:hint="eastAsia"/>
        </w:rPr>
        <w:t>研究了基于虚拟人体的衣服制作与动画技术</w:t>
      </w:r>
      <w:r w:rsidR="00E841DC">
        <w:rPr>
          <w:rFonts w:hint="eastAsia"/>
        </w:rPr>
        <w:t>；和</w:t>
      </w:r>
      <w:r w:rsidR="00E841DC">
        <w:rPr>
          <w:rFonts w:hint="eastAsia"/>
        </w:rPr>
        <w:t>Terzopoulos</w:t>
      </w:r>
      <w:r w:rsidR="00E841DC">
        <w:rPr>
          <w:rFonts w:hint="eastAsia"/>
        </w:rPr>
        <w:t>不同，</w:t>
      </w:r>
      <w:r w:rsidR="00E841DC">
        <w:rPr>
          <w:rFonts w:hint="eastAsia"/>
        </w:rPr>
        <w:t>Volino</w:t>
      </w:r>
      <w:r w:rsidR="00E841DC">
        <w:rPr>
          <w:rFonts w:hint="eastAsia"/>
        </w:rPr>
        <w:t>等人</w:t>
      </w:r>
      <w:r w:rsidR="00081565" w:rsidRPr="00081565">
        <w:rPr>
          <w:vertAlign w:val="superscript"/>
        </w:rPr>
        <w:t>[</w:t>
      </w:r>
      <w:r w:rsidR="00086B85">
        <w:rPr>
          <w:rStyle w:val="afd"/>
        </w:rPr>
        <w:endnoteReference w:id="21"/>
      </w:r>
      <w:r w:rsidR="00081565">
        <w:rPr>
          <w:vertAlign w:val="superscript"/>
        </w:rPr>
        <w:t>]</w:t>
      </w:r>
      <w:r w:rsidR="00E841DC">
        <w:rPr>
          <w:rFonts w:hint="eastAsia"/>
        </w:rPr>
        <w:t>提出了另一种弹性变形模型，该模型基于连续弹性力学原理，</w:t>
      </w:r>
      <w:r w:rsidR="00522F34">
        <w:rPr>
          <w:rFonts w:hint="eastAsia"/>
        </w:rPr>
        <w:t>可以用于常见的三角网格对象；</w:t>
      </w:r>
      <w:r w:rsidR="0087406B">
        <w:rPr>
          <w:rFonts w:hint="eastAsia"/>
        </w:rPr>
        <w:t xml:space="preserve"> </w:t>
      </w:r>
      <w:r w:rsidR="00E841DC">
        <w:rPr>
          <w:rFonts w:hint="eastAsia"/>
        </w:rPr>
        <w:t>Eischen</w:t>
      </w:r>
      <w:r w:rsidR="00E841DC">
        <w:rPr>
          <w:rFonts w:hint="eastAsia"/>
        </w:rPr>
        <w:t>等人</w:t>
      </w:r>
      <w:r w:rsidR="0026455F" w:rsidRPr="0026455F">
        <w:rPr>
          <w:vertAlign w:val="superscript"/>
        </w:rPr>
        <w:t>[</w:t>
      </w:r>
      <w:r w:rsidR="00A43F0F">
        <w:rPr>
          <w:rStyle w:val="afd"/>
        </w:rPr>
        <w:endnoteReference w:id="22"/>
      </w:r>
      <w:r w:rsidR="0026455F">
        <w:rPr>
          <w:vertAlign w:val="superscript"/>
        </w:rPr>
        <w:t>]</w:t>
      </w:r>
      <w:r w:rsidR="00E841DC">
        <w:rPr>
          <w:rFonts w:hint="eastAsia"/>
        </w:rPr>
        <w:t>先釆用了几何准确的非线性薄板基本原理对布料建模，之后基于四边形曲边的有限单元法求解偏微分方程；</w:t>
      </w:r>
      <w:r w:rsidR="00E841DC">
        <w:rPr>
          <w:rFonts w:hint="eastAsia"/>
        </w:rPr>
        <w:t>Cirak</w:t>
      </w:r>
      <w:r w:rsidR="002B0D7C" w:rsidRPr="002B0D7C">
        <w:rPr>
          <w:vertAlign w:val="superscript"/>
        </w:rPr>
        <w:t>[</w:t>
      </w:r>
      <w:r w:rsidR="008E60D2">
        <w:rPr>
          <w:rStyle w:val="afd"/>
        </w:rPr>
        <w:endnoteReference w:id="23"/>
      </w:r>
      <w:r w:rsidR="002B0D7C">
        <w:rPr>
          <w:vertAlign w:val="superscript"/>
        </w:rPr>
        <w:t>]</w:t>
      </w:r>
      <w:r w:rsidR="00E841DC">
        <w:rPr>
          <w:rFonts w:hint="eastAsia"/>
        </w:rPr>
        <w:t>提出了基于细分基函数的有限单元法；</w:t>
      </w:r>
      <w:r w:rsidR="00E841DC">
        <w:rPr>
          <w:rFonts w:hint="eastAsia"/>
        </w:rPr>
        <w:t>Etzmuss</w:t>
      </w:r>
      <w:r w:rsidR="00E841DC">
        <w:rPr>
          <w:rFonts w:hint="eastAsia"/>
        </w:rPr>
        <w:t>等人</w:t>
      </w:r>
      <w:r w:rsidR="00C06257" w:rsidRPr="00C06257">
        <w:rPr>
          <w:vertAlign w:val="superscript"/>
        </w:rPr>
        <w:t>[</w:t>
      </w:r>
      <w:r w:rsidR="0087406B">
        <w:rPr>
          <w:rStyle w:val="afd"/>
        </w:rPr>
        <w:endnoteReference w:id="24"/>
      </w:r>
      <w:r w:rsidR="00C06257">
        <w:rPr>
          <w:vertAlign w:val="superscript"/>
        </w:rPr>
        <w:t>]</w:t>
      </w:r>
      <w:r w:rsidR="00E841DC">
        <w:rPr>
          <w:rFonts w:hint="eastAsia"/>
        </w:rPr>
        <w:t>提出了一种基于平面应力假定的线性有限单元法</w:t>
      </w:r>
      <w:r w:rsidR="00E54466">
        <w:rPr>
          <w:rFonts w:hint="eastAsia"/>
        </w:rPr>
        <w:t>，</w:t>
      </w:r>
      <w:r w:rsidR="00E841DC">
        <w:rPr>
          <w:rFonts w:hint="eastAsia"/>
        </w:rPr>
        <w:t>将弯曲变形独立于平面内的拉伸变形和剪切变形</w:t>
      </w:r>
      <w:r w:rsidR="00E54466">
        <w:rPr>
          <w:rFonts w:hint="eastAsia"/>
        </w:rPr>
        <w:t>，</w:t>
      </w:r>
      <w:r w:rsidR="00E841DC">
        <w:rPr>
          <w:rFonts w:hint="eastAsia"/>
        </w:rPr>
        <w:t>并采用转动应变来表示任意的刚度变换</w:t>
      </w:r>
      <w:r w:rsidR="00AF2352">
        <w:rPr>
          <w:rFonts w:hint="eastAsia"/>
        </w:rPr>
        <w:t>，</w:t>
      </w:r>
      <w:r w:rsidR="00E841DC">
        <w:rPr>
          <w:rFonts w:hint="eastAsia"/>
        </w:rPr>
        <w:t>通过隐式积分法进行数值求解</w:t>
      </w:r>
      <w:r w:rsidR="00E54466">
        <w:rPr>
          <w:rFonts w:hint="eastAsia"/>
        </w:rPr>
        <w:t>，</w:t>
      </w:r>
      <w:r w:rsidR="00E841DC">
        <w:rPr>
          <w:rFonts w:hint="eastAsia"/>
        </w:rPr>
        <w:t>可以用于布料的动态仿真。</w:t>
      </w:r>
      <w:r w:rsidR="00E55EFC">
        <w:t>Thomaszewski</w:t>
      </w:r>
      <w:r w:rsidR="00E55EFC">
        <w:rPr>
          <w:rFonts w:hint="eastAsia"/>
        </w:rPr>
        <w:t>等人</w:t>
      </w:r>
      <w:r w:rsidR="00376EB2" w:rsidRPr="00376EB2">
        <w:rPr>
          <w:vertAlign w:val="superscript"/>
        </w:rPr>
        <w:t>[</w:t>
      </w:r>
      <w:r w:rsidR="00376EB2">
        <w:rPr>
          <w:rStyle w:val="afd"/>
        </w:rPr>
        <w:endnoteReference w:id="25"/>
      </w:r>
      <w:r w:rsidR="00376EB2">
        <w:rPr>
          <w:vertAlign w:val="superscript"/>
        </w:rPr>
        <w:t>]</w:t>
      </w:r>
      <w:r>
        <w:rPr>
          <w:rFonts w:hint="eastAsia"/>
        </w:rPr>
        <w:t>提出了一种基于正弦细分有限元的一致弯曲模型，可以有效重构不同材质或不同精度布料的特征化弯曲变形行为</w:t>
      </w:r>
      <w:r w:rsidR="00326EE9">
        <w:rPr>
          <w:rFonts w:hint="eastAsia"/>
        </w:rPr>
        <w:t>。</w:t>
      </w:r>
      <w:r w:rsidR="00D95237">
        <w:rPr>
          <w:rFonts w:hint="eastAsia"/>
        </w:rPr>
        <w:t>连续体模型可以构建布料应变</w:t>
      </w:r>
      <w:r w:rsidR="00D95237">
        <w:rPr>
          <w:rFonts w:hint="eastAsia"/>
        </w:rPr>
        <w:t>-</w:t>
      </w:r>
      <w:r w:rsidR="00D95237">
        <w:rPr>
          <w:rFonts w:hint="eastAsia"/>
        </w:rPr>
        <w:t>应力之间复杂的非线性关</w:t>
      </w:r>
      <w:r w:rsidR="00F76ABC">
        <w:rPr>
          <w:rFonts w:hint="eastAsia"/>
        </w:rPr>
        <w:t>系，真实地反映不同布料的材质特性，从而保证生成动画效果的逼真性</w:t>
      </w:r>
      <w:r w:rsidR="00D95237">
        <w:rPr>
          <w:rFonts w:hint="eastAsia"/>
        </w:rPr>
        <w:t>，</w:t>
      </w:r>
      <w:r w:rsidR="00F76ABC">
        <w:rPr>
          <w:rFonts w:hint="eastAsia"/>
        </w:rPr>
        <w:t>但是</w:t>
      </w:r>
      <w:r w:rsidR="00D95237">
        <w:rPr>
          <w:rFonts w:hint="eastAsia"/>
        </w:rPr>
        <w:t>计算复杂性与计算代价通常很高，系统性能难于保证。</w:t>
      </w:r>
    </w:p>
    <w:p w14:paraId="743E596C" w14:textId="1FE582B2" w:rsidR="00CE7B56" w:rsidRDefault="00D95237" w:rsidP="00D1315E">
      <w:pPr>
        <w:ind w:firstLine="425"/>
      </w:pPr>
      <w:r>
        <w:rPr>
          <w:rFonts w:hint="eastAsia"/>
        </w:rPr>
        <w:t>离散质点模型，将布料看作一组离散质点的集合，布料的力学行为通过质点之间的相互作用力</w:t>
      </w:r>
      <w:r w:rsidR="00994C51">
        <w:rPr>
          <w:rFonts w:hint="eastAsia"/>
        </w:rPr>
        <w:t>进行描述，布料面的形状通过邻接质点之间的几何形状来表示</w:t>
      </w:r>
      <w:r w:rsidR="00E53DDE">
        <w:rPr>
          <w:rFonts w:hint="eastAsia"/>
        </w:rPr>
        <w:t>，大部分都是从粒子系统发展而来</w:t>
      </w:r>
      <w:r w:rsidR="00BF5259" w:rsidRPr="00BF5259">
        <w:rPr>
          <w:rFonts w:hint="eastAsia"/>
          <w:vertAlign w:val="superscript"/>
        </w:rPr>
        <w:t>[</w:t>
      </w:r>
      <w:r w:rsidR="00E53DDE">
        <w:rPr>
          <w:rStyle w:val="afd"/>
        </w:rPr>
        <w:endnoteReference w:id="26"/>
      </w:r>
      <w:r w:rsidR="00BF5259">
        <w:rPr>
          <w:rFonts w:hint="eastAsia"/>
          <w:vertAlign w:val="superscript"/>
        </w:rPr>
        <w:t>]</w:t>
      </w:r>
      <w:r w:rsidR="00994C51">
        <w:rPr>
          <w:rFonts w:hint="eastAsia"/>
        </w:rPr>
        <w:t>。</w:t>
      </w:r>
      <w:r w:rsidR="00B87A76">
        <w:rPr>
          <w:rFonts w:hint="eastAsia"/>
        </w:rPr>
        <w:t>Breen</w:t>
      </w:r>
      <w:r w:rsidR="00B87A76">
        <w:rPr>
          <w:rFonts w:hint="eastAsia"/>
        </w:rPr>
        <w:t>等人</w:t>
      </w:r>
      <w:r w:rsidR="00B87A76" w:rsidRPr="00B87A76">
        <w:rPr>
          <w:vertAlign w:val="superscript"/>
        </w:rPr>
        <w:t>[</w:t>
      </w:r>
      <w:r w:rsidR="00B87A76">
        <w:rPr>
          <w:rStyle w:val="afd"/>
        </w:rPr>
        <w:endnoteReference w:id="27"/>
      </w:r>
      <w:r w:rsidR="00B87A76">
        <w:rPr>
          <w:vertAlign w:val="superscript"/>
        </w:rPr>
        <w:t>,</w:t>
      </w:r>
      <w:r w:rsidR="00B87A76">
        <w:rPr>
          <w:rStyle w:val="afd"/>
        </w:rPr>
        <w:endnoteReference w:id="28"/>
      </w:r>
      <w:r w:rsidR="00B87A76">
        <w:rPr>
          <w:vertAlign w:val="superscript"/>
        </w:rPr>
        <w:t>,</w:t>
      </w:r>
      <w:r w:rsidR="00B87A76">
        <w:rPr>
          <w:rStyle w:val="afd"/>
        </w:rPr>
        <w:endnoteReference w:id="29"/>
      </w:r>
      <w:r w:rsidR="004F6BFB">
        <w:rPr>
          <w:vertAlign w:val="superscript"/>
        </w:rPr>
        <w:t>]</w:t>
      </w:r>
      <w:r w:rsidR="00B87A76">
        <w:rPr>
          <w:rFonts w:hint="eastAsia"/>
        </w:rPr>
        <w:t>提出了基于粒子模型的悬挂布料仿真方法，他根据织物的微观结构进行空间离散化处理，将织物的纱线交点看成是一个个粒子，即假定织物是由大量的粒子组成的。</w:t>
      </w:r>
      <w:r w:rsidR="00937F2E">
        <w:rPr>
          <w:rFonts w:hint="eastAsia"/>
        </w:rPr>
        <w:t>Eberhardt</w:t>
      </w:r>
      <w:r w:rsidR="0059491D" w:rsidRPr="0059491D">
        <w:rPr>
          <w:vertAlign w:val="superscript"/>
        </w:rPr>
        <w:t>[</w:t>
      </w:r>
      <w:r w:rsidR="003A2F9B">
        <w:rPr>
          <w:rStyle w:val="afd"/>
        </w:rPr>
        <w:endnoteReference w:id="30"/>
      </w:r>
      <w:r w:rsidR="0059491D">
        <w:rPr>
          <w:vertAlign w:val="superscript"/>
        </w:rPr>
        <w:t>]</w:t>
      </w:r>
      <w:r w:rsidR="00937F2E">
        <w:rPr>
          <w:rFonts w:hint="eastAsia"/>
        </w:rPr>
        <w:t>在</w:t>
      </w:r>
      <w:r w:rsidR="00937F2E">
        <w:rPr>
          <w:rFonts w:hint="eastAsia"/>
        </w:rPr>
        <w:t>Breen</w:t>
      </w:r>
      <w:r w:rsidR="00937F2E">
        <w:rPr>
          <w:rFonts w:hint="eastAsia"/>
        </w:rPr>
        <w:t>的基础上，进一步对粒子系统进行了改进，以便能够用于仿真常见的布料动画。</w:t>
      </w:r>
      <w:r w:rsidR="00733489">
        <w:rPr>
          <w:rFonts w:hint="eastAsia"/>
        </w:rPr>
        <w:t>Provot</w:t>
      </w:r>
      <w:r w:rsidR="00857C06" w:rsidRPr="00376EB2">
        <w:rPr>
          <w:vertAlign w:val="superscript"/>
        </w:rPr>
        <w:t>[</w:t>
      </w:r>
      <w:bookmarkStart w:id="6" w:name="_Ref374364036"/>
      <w:r w:rsidR="00857C06">
        <w:rPr>
          <w:rStyle w:val="afd"/>
        </w:rPr>
        <w:endnoteReference w:id="31"/>
      </w:r>
      <w:bookmarkEnd w:id="6"/>
      <w:r w:rsidR="00857C06">
        <w:rPr>
          <w:vertAlign w:val="superscript"/>
        </w:rPr>
        <w:t>]</w:t>
      </w:r>
      <w:r w:rsidR="00305EAC" w:rsidRPr="00305EAC">
        <w:rPr>
          <w:rFonts w:hint="eastAsia"/>
        </w:rPr>
        <w:t>提出了经典的质点</w:t>
      </w:r>
      <w:r w:rsidR="00305EAC" w:rsidRPr="00305EAC">
        <w:rPr>
          <w:rFonts w:hint="eastAsia"/>
        </w:rPr>
        <w:t>-</w:t>
      </w:r>
      <w:r w:rsidR="00305EAC" w:rsidRPr="00305EAC">
        <w:rPr>
          <w:rFonts w:hint="eastAsia"/>
        </w:rPr>
        <w:t>弹賛模型</w:t>
      </w:r>
      <w:r w:rsidR="00305EAC">
        <w:rPr>
          <w:rFonts w:hint="eastAsia"/>
        </w:rPr>
        <w:t>；</w:t>
      </w:r>
      <w:r w:rsidR="005E1F21">
        <w:rPr>
          <w:rFonts w:hint="eastAsia"/>
        </w:rPr>
        <w:t>Volino</w:t>
      </w:r>
      <w:r w:rsidR="00362B38" w:rsidRPr="00362B38">
        <w:rPr>
          <w:vertAlign w:val="superscript"/>
        </w:rPr>
        <w:t>[</w:t>
      </w:r>
      <w:r w:rsidR="005E1F21">
        <w:rPr>
          <w:rStyle w:val="afd"/>
        </w:rPr>
        <w:endnoteReference w:id="32"/>
      </w:r>
      <w:r w:rsidR="00362B38">
        <w:rPr>
          <w:vertAlign w:val="superscript"/>
        </w:rPr>
        <w:t>]</w:t>
      </w:r>
      <w:r w:rsidR="005E1F21">
        <w:rPr>
          <w:rFonts w:hint="eastAsia"/>
        </w:rPr>
        <w:t>等基于质点</w:t>
      </w:r>
      <w:r w:rsidR="005E1F21">
        <w:rPr>
          <w:rFonts w:hint="eastAsia"/>
        </w:rPr>
        <w:t>-</w:t>
      </w:r>
      <w:r w:rsidR="005E1F21">
        <w:rPr>
          <w:rFonts w:hint="eastAsia"/>
        </w:rPr>
        <w:t>弹簧模型</w:t>
      </w:r>
      <w:r w:rsidR="00F572DA">
        <w:rPr>
          <w:rFonts w:hint="eastAsia"/>
        </w:rPr>
        <w:t>，</w:t>
      </w:r>
      <w:r w:rsidR="005E1F21">
        <w:rPr>
          <w:rFonts w:hint="eastAsia"/>
        </w:rPr>
        <w:t>利用三角网格变形几何关系提出了一种可以更加精确描述布料特性的模型</w:t>
      </w:r>
      <w:r w:rsidR="00E23827">
        <w:rPr>
          <w:rFonts w:hint="eastAsia"/>
        </w:rPr>
        <w:t>；</w:t>
      </w:r>
      <w:r w:rsidR="00D1315E">
        <w:rPr>
          <w:rFonts w:hint="eastAsia"/>
        </w:rPr>
        <w:t>Baraff</w:t>
      </w:r>
      <w:r w:rsidR="00D1315E">
        <w:rPr>
          <w:rFonts w:hint="eastAsia"/>
        </w:rPr>
        <w:t>等人</w:t>
      </w:r>
      <w:r w:rsidR="008A2979" w:rsidRPr="008A2979">
        <w:rPr>
          <w:vertAlign w:val="superscript"/>
        </w:rPr>
        <w:t>[</w:t>
      </w:r>
      <w:r w:rsidR="008A2979" w:rsidRPr="008A2979">
        <w:rPr>
          <w:vertAlign w:val="superscript"/>
        </w:rPr>
        <w:fldChar w:fldCharType="begin"/>
      </w:r>
      <w:r w:rsidR="008A2979" w:rsidRPr="008A2979">
        <w:rPr>
          <w:vertAlign w:val="superscript"/>
        </w:rPr>
        <w:instrText xml:space="preserve"> </w:instrText>
      </w:r>
      <w:r w:rsidR="008A2979" w:rsidRPr="008A2979">
        <w:rPr>
          <w:rFonts w:hint="eastAsia"/>
          <w:vertAlign w:val="superscript"/>
        </w:rPr>
        <w:instrText>NOTEREF _Ref374350193 \h</w:instrText>
      </w:r>
      <w:r w:rsidR="008A2979" w:rsidRPr="008A2979">
        <w:rPr>
          <w:vertAlign w:val="superscript"/>
        </w:rPr>
        <w:instrText xml:space="preserve"> </w:instrText>
      </w:r>
      <w:r w:rsidR="008A2979">
        <w:rPr>
          <w:vertAlign w:val="superscript"/>
        </w:rPr>
        <w:instrText xml:space="preserve"> \* MERGEFORMAT </w:instrText>
      </w:r>
      <w:r w:rsidR="008A2979" w:rsidRPr="008A2979">
        <w:rPr>
          <w:vertAlign w:val="superscript"/>
        </w:rPr>
      </w:r>
      <w:r w:rsidR="008A2979" w:rsidRPr="008A2979">
        <w:rPr>
          <w:vertAlign w:val="superscript"/>
        </w:rPr>
        <w:fldChar w:fldCharType="separate"/>
      </w:r>
      <w:r w:rsidR="008A2979" w:rsidRPr="008A2979">
        <w:rPr>
          <w:vertAlign w:val="superscript"/>
        </w:rPr>
        <w:t>5</w:t>
      </w:r>
      <w:r w:rsidR="008A2979" w:rsidRPr="008A2979">
        <w:rPr>
          <w:vertAlign w:val="superscript"/>
        </w:rPr>
        <w:fldChar w:fldCharType="end"/>
      </w:r>
      <w:r w:rsidR="008A2979" w:rsidRPr="008A2979">
        <w:rPr>
          <w:vertAlign w:val="superscript"/>
        </w:rPr>
        <w:t>]</w:t>
      </w:r>
      <w:r w:rsidR="00D1315E">
        <w:rPr>
          <w:rFonts w:hint="eastAsia"/>
        </w:rPr>
        <w:t>将伸缩形变和剪切形变归结在三角面片内，而将弯曲变形归结于共边的两个相邻三角面片上，并采用大步长的半隐式积分法进行数值求解，有效地解决了变形约束、阻尼、碰撞等问题</w:t>
      </w:r>
      <w:r w:rsidR="00AF2352">
        <w:rPr>
          <w:rFonts w:hint="eastAsia"/>
        </w:rPr>
        <w:t>，</w:t>
      </w:r>
      <w:r w:rsidR="00D1315E">
        <w:rPr>
          <w:rFonts w:hint="eastAsia"/>
        </w:rPr>
        <w:t>在稳定性和高效性之间取得了较好的折衷。</w:t>
      </w:r>
      <w:r w:rsidR="00D1315E">
        <w:rPr>
          <w:rFonts w:hint="eastAsia"/>
        </w:rPr>
        <w:t xml:space="preserve">Choi </w:t>
      </w:r>
      <w:r w:rsidR="00F572DA" w:rsidRPr="00376EB2">
        <w:rPr>
          <w:vertAlign w:val="superscript"/>
        </w:rPr>
        <w:t>[</w:t>
      </w:r>
      <w:r w:rsidR="00F572DA">
        <w:rPr>
          <w:rStyle w:val="afd"/>
        </w:rPr>
        <w:endnoteReference w:id="33"/>
      </w:r>
      <w:r w:rsidR="00F572DA">
        <w:rPr>
          <w:vertAlign w:val="superscript"/>
        </w:rPr>
        <w:t>]</w:t>
      </w:r>
      <w:r w:rsidR="00D1315E">
        <w:rPr>
          <w:rFonts w:hint="eastAsia"/>
        </w:rPr>
        <w:t>在</w:t>
      </w:r>
      <w:r w:rsidR="00D1315E">
        <w:rPr>
          <w:rFonts w:hint="eastAsia"/>
        </w:rPr>
        <w:t>Baraff</w:t>
      </w:r>
      <w:r w:rsidR="00D1315E">
        <w:rPr>
          <w:rFonts w:hint="eastAsia"/>
        </w:rPr>
        <w:t>的半隐式框架基础上提出了失稳模型</w:t>
      </w:r>
      <w:r w:rsidR="00D1315E">
        <w:rPr>
          <w:rFonts w:hint="eastAsia"/>
        </w:rPr>
        <w:t>(Immediate Buckling Model)</w:t>
      </w:r>
      <w:r w:rsidR="00D1315E">
        <w:rPr>
          <w:rFonts w:hint="eastAsia"/>
        </w:rPr>
        <w:t>，有利于产生更加丰富的布料褶皱</w:t>
      </w:r>
      <w:r w:rsidR="00984E98">
        <w:rPr>
          <w:rFonts w:hint="eastAsia"/>
        </w:rPr>
        <w:t>，</w:t>
      </w:r>
      <w:r w:rsidR="00F92546">
        <w:rPr>
          <w:rFonts w:hint="eastAsia"/>
        </w:rPr>
        <w:t>稳定性也有所提高</w:t>
      </w:r>
      <w:r w:rsidR="00984E98">
        <w:rPr>
          <w:rFonts w:hint="eastAsia"/>
        </w:rPr>
        <w:t>；在</w:t>
      </w:r>
      <w:r w:rsidR="00984E98">
        <w:rPr>
          <w:rFonts w:hint="eastAsia"/>
        </w:rPr>
        <w:t>Choi</w:t>
      </w:r>
      <w:r w:rsidR="00984E98">
        <w:rPr>
          <w:rFonts w:hint="eastAsia"/>
        </w:rPr>
        <w:t>的工作基础上，</w:t>
      </w:r>
      <w:r w:rsidR="00984E98">
        <w:rPr>
          <w:rFonts w:hint="eastAsia"/>
        </w:rPr>
        <w:t>Zhou</w:t>
      </w:r>
      <w:r w:rsidR="00984E98">
        <w:rPr>
          <w:rFonts w:hint="eastAsia"/>
        </w:rPr>
        <w:t>等人</w:t>
      </w:r>
      <w:r w:rsidR="00984E98" w:rsidRPr="00376EB2">
        <w:rPr>
          <w:vertAlign w:val="superscript"/>
        </w:rPr>
        <w:t>[</w:t>
      </w:r>
      <w:r w:rsidR="00984E98">
        <w:rPr>
          <w:rStyle w:val="afd"/>
        </w:rPr>
        <w:endnoteReference w:id="34"/>
      </w:r>
      <w:r w:rsidR="00984E98">
        <w:rPr>
          <w:vertAlign w:val="superscript"/>
        </w:rPr>
        <w:t>]</w:t>
      </w:r>
      <w:r w:rsidR="00984E98">
        <w:rPr>
          <w:rFonts w:hint="eastAsia"/>
        </w:rPr>
        <w:t>考虑了布料大旋转变形中可能导致的震荡问题，对模型进行了修正，将质点平移和质点旋转运动进行分离，保证了布料大旋转运动的稳定性；</w:t>
      </w:r>
      <w:r w:rsidR="00D1315E">
        <w:rPr>
          <w:rFonts w:hint="eastAsia"/>
        </w:rPr>
        <w:t>。</w:t>
      </w:r>
      <w:r w:rsidR="00C87814">
        <w:rPr>
          <w:rFonts w:hint="eastAsia"/>
        </w:rPr>
        <w:t>与连续体</w:t>
      </w:r>
      <w:r w:rsidR="00C87814">
        <w:rPr>
          <w:rFonts w:hint="eastAsia"/>
        </w:rPr>
        <w:lastRenderedPageBreak/>
        <w:t>模型相比，离散质点模型采用相对简洁的力学形式描述了布料变形的动力学特性，计算复杂性相对较低，是实时交互性应用中的主流方法</w:t>
      </w:r>
      <w:r w:rsidR="00396153">
        <w:rPr>
          <w:rFonts w:hint="eastAsia"/>
        </w:rPr>
        <w:t>。</w:t>
      </w:r>
    </w:p>
    <w:p w14:paraId="3FBB26E0" w14:textId="7A0FB56A" w:rsidR="009D657C" w:rsidRPr="009D657C" w:rsidRDefault="00435C2B" w:rsidP="00FF284D">
      <w:pPr>
        <w:ind w:firstLine="425"/>
      </w:pPr>
      <w:r>
        <w:rPr>
          <w:rFonts w:hint="eastAsia"/>
        </w:rPr>
        <w:t>混合模型</w:t>
      </w:r>
      <w:r w:rsidR="0041720F">
        <w:rPr>
          <w:rFonts w:hint="eastAsia"/>
        </w:rPr>
        <w:t>，以实时性为研究目标，将物理法和几何法有机地结合在一起，在不降低逼真性的前提下，提高计算效率。</w:t>
      </w:r>
      <w:r w:rsidR="00F81FAC">
        <w:rPr>
          <w:rFonts w:hint="eastAsia"/>
        </w:rPr>
        <w:t>Volino</w:t>
      </w:r>
      <w:r w:rsidR="00551338" w:rsidRPr="00551338">
        <w:rPr>
          <w:vertAlign w:val="superscript"/>
        </w:rPr>
        <w:t>[</w:t>
      </w:r>
      <w:r w:rsidR="00551338">
        <w:rPr>
          <w:rStyle w:val="afd"/>
        </w:rPr>
        <w:endnoteReference w:id="35"/>
      </w:r>
      <w:r w:rsidR="00551338">
        <w:rPr>
          <w:vertAlign w:val="superscript"/>
        </w:rPr>
        <w:t>]</w:t>
      </w:r>
      <w:r w:rsidR="00F81FAC">
        <w:rPr>
          <w:rFonts w:hint="eastAsia"/>
        </w:rPr>
        <w:t>提出了一种关于布料皱褶的几何建模方法，综合考虑了仿真变形和皱褶。对于网格顶点的皱招幅度，首先取其相邻边的均值，再通过三角网格刨分就可获得更加细腻的效果。</w:t>
      </w:r>
      <w:r w:rsidR="00F81FAC">
        <w:rPr>
          <w:rFonts w:hint="eastAsia"/>
        </w:rPr>
        <w:t>Hadap</w:t>
      </w:r>
      <w:r w:rsidR="00541549" w:rsidRPr="00541549">
        <w:rPr>
          <w:vertAlign w:val="superscript"/>
        </w:rPr>
        <w:t>[</w:t>
      </w:r>
      <w:r w:rsidR="00406D25">
        <w:rPr>
          <w:rStyle w:val="afd"/>
        </w:rPr>
        <w:endnoteReference w:id="36"/>
      </w:r>
      <w:r w:rsidR="00541549">
        <w:rPr>
          <w:vertAlign w:val="superscript"/>
        </w:rPr>
        <w:t>]</w:t>
      </w:r>
      <w:r w:rsidR="00F81FAC">
        <w:rPr>
          <w:rFonts w:hint="eastAsia"/>
        </w:rPr>
        <w:t>在物理仿真中，结合皱裙图案和局部变形，可在粗粒度网格上生成更丰富的皱裙细节。</w:t>
      </w:r>
      <w:r w:rsidR="00F81FAC">
        <w:rPr>
          <w:rFonts w:hint="eastAsia"/>
        </w:rPr>
        <w:t>Oshita</w:t>
      </w:r>
      <w:r w:rsidR="001353DA" w:rsidRPr="001353DA">
        <w:rPr>
          <w:vertAlign w:val="superscript"/>
        </w:rPr>
        <w:t>[</w:t>
      </w:r>
      <w:r w:rsidR="00755612">
        <w:rPr>
          <w:rStyle w:val="afd"/>
        </w:rPr>
        <w:endnoteReference w:id="37"/>
      </w:r>
      <w:r w:rsidR="001353DA">
        <w:rPr>
          <w:vertAlign w:val="superscript"/>
        </w:rPr>
        <w:t>]</w:t>
      </w:r>
      <w:r w:rsidR="00F81FAC">
        <w:rPr>
          <w:rFonts w:hint="eastAsia"/>
        </w:rPr>
        <w:t>的生成皱褶方法，则通过三角刨分技术向布料网格插入更多细节来实现。</w:t>
      </w:r>
      <w:r w:rsidR="00F81FAC">
        <w:rPr>
          <w:rFonts w:hint="eastAsia"/>
        </w:rPr>
        <w:t>Kang</w:t>
      </w:r>
      <w:r w:rsidR="00F81FAC">
        <w:rPr>
          <w:rFonts w:hint="eastAsia"/>
        </w:rPr>
        <w:t>等人</w:t>
      </w:r>
      <w:r w:rsidR="004D5C47" w:rsidRPr="004D5C47">
        <w:rPr>
          <w:vertAlign w:val="superscript"/>
        </w:rPr>
        <w:t>[</w:t>
      </w:r>
      <w:r w:rsidR="004D5C47">
        <w:rPr>
          <w:rStyle w:val="afd"/>
        </w:rPr>
        <w:endnoteReference w:id="38"/>
      </w:r>
      <w:r w:rsidR="004D5C47">
        <w:rPr>
          <w:vertAlign w:val="superscript"/>
        </w:rPr>
        <w:t>,</w:t>
      </w:r>
      <w:r w:rsidR="004D5C47">
        <w:rPr>
          <w:rStyle w:val="afd"/>
        </w:rPr>
        <w:endnoteReference w:id="39"/>
      </w:r>
      <w:r w:rsidR="00A72614">
        <w:rPr>
          <w:vertAlign w:val="superscript"/>
        </w:rPr>
        <w:t>]</w:t>
      </w:r>
      <w:r w:rsidR="00F81FAC">
        <w:rPr>
          <w:rFonts w:hint="eastAsia"/>
        </w:rPr>
        <w:t>先基于物理模型仿真得到关键节点，之后在几何处理阶段采用皱裙三次样条曲线插值得到骨架节点，进而由骨架节点得到内部节点，有效地提高了布料仿真的真实感；</w:t>
      </w:r>
      <w:r w:rsidR="00F81FAC">
        <w:rPr>
          <w:rFonts w:hint="eastAsia"/>
        </w:rPr>
        <w:t>Cordier</w:t>
      </w:r>
      <w:r w:rsidR="00F81FAC">
        <w:rPr>
          <w:rFonts w:hint="eastAsia"/>
        </w:rPr>
        <w:t>等人</w:t>
      </w:r>
      <w:r w:rsidR="00833801">
        <w:rPr>
          <w:vertAlign w:val="superscript"/>
        </w:rPr>
        <w:t>[</w:t>
      </w:r>
      <w:r w:rsidR="000226DB">
        <w:rPr>
          <w:rStyle w:val="afd"/>
        </w:rPr>
        <w:endnoteReference w:id="40"/>
      </w:r>
      <w:r w:rsidR="00833801">
        <w:rPr>
          <w:vertAlign w:val="superscript"/>
        </w:rPr>
        <w:t>]</w:t>
      </w:r>
      <w:r w:rsidR="00F81FAC">
        <w:rPr>
          <w:rFonts w:hint="eastAsia"/>
        </w:rPr>
        <w:t>则针对衣服仿真提出了相应的混合建模方法，对于衣服的紧密区域、松散区域、浮动区域分别采用不同的模型进行仿真，有效降低了系统的计算量。</w:t>
      </w:r>
    </w:p>
    <w:p w14:paraId="337571D6" w14:textId="77777777" w:rsidR="0061725E" w:rsidRDefault="0061725E" w:rsidP="00192FAC">
      <w:pPr>
        <w:pStyle w:val="1"/>
      </w:pPr>
      <w:bookmarkStart w:id="7" w:name="_Toc374381965"/>
      <w:r>
        <w:rPr>
          <w:rFonts w:hint="eastAsia"/>
        </w:rPr>
        <w:t>论文的研究内容及拟采取的</w:t>
      </w:r>
      <w:r w:rsidR="007E0032">
        <w:rPr>
          <w:rFonts w:hint="eastAsia"/>
        </w:rPr>
        <w:t>技术方案</w:t>
      </w:r>
      <w:bookmarkEnd w:id="7"/>
    </w:p>
    <w:p w14:paraId="3B9CF49C" w14:textId="77777777" w:rsidR="00D86308" w:rsidRDefault="00D86308" w:rsidP="00D86308">
      <w:pPr>
        <w:pStyle w:val="2"/>
      </w:pPr>
      <w:bookmarkStart w:id="8" w:name="_Toc374381966"/>
      <w:r>
        <w:rPr>
          <w:rFonts w:hint="eastAsia"/>
        </w:rPr>
        <w:t>研究目标</w:t>
      </w:r>
      <w:bookmarkEnd w:id="8"/>
    </w:p>
    <w:p w14:paraId="268FCFAF" w14:textId="0A21A6FE" w:rsidR="00942076" w:rsidRPr="00B516CE" w:rsidRDefault="00BA4E2A" w:rsidP="001C3F1E">
      <w:pPr>
        <w:pStyle w:val="a0"/>
      </w:pPr>
      <w:bookmarkStart w:id="9" w:name="OLE_LINK7"/>
      <w:bookmarkStart w:id="10" w:name="OLE_LINK8"/>
      <w:r>
        <w:rPr>
          <w:rFonts w:hint="eastAsia"/>
        </w:rPr>
        <w:t>布料和服装在人们的日常生活中占了重要部分，有效且逼真地模仿布料的运动和形变已成为计算机图形学及计算机辅助设计等领域的一个热点课题。</w:t>
      </w:r>
      <w:r w:rsidR="00B516CE">
        <w:rPr>
          <w:rFonts w:hint="eastAsia"/>
        </w:rPr>
        <w:t>本文的主要工作</w:t>
      </w:r>
      <w:r w:rsidR="00AF2352">
        <w:rPr>
          <w:rFonts w:hint="eastAsia"/>
        </w:rPr>
        <w:t>，</w:t>
      </w:r>
      <w:r w:rsidR="00B516CE">
        <w:rPr>
          <w:rFonts w:hint="eastAsia"/>
        </w:rPr>
        <w:t>就是要</w:t>
      </w:r>
      <w:bookmarkStart w:id="11" w:name="OLE_LINK9"/>
      <w:bookmarkStart w:id="12" w:name="OLE_LINK10"/>
      <w:r w:rsidR="00B516CE">
        <w:rPr>
          <w:rFonts w:hint="eastAsia"/>
        </w:rPr>
        <w:t>深入研究3D穿衣动画系统中的理论难题和技术障碍</w:t>
      </w:r>
      <w:r w:rsidR="00AF2352">
        <w:rPr>
          <w:rFonts w:hint="eastAsia"/>
        </w:rPr>
        <w:t>，</w:t>
      </w:r>
      <w:r w:rsidR="00B516CE">
        <w:rPr>
          <w:rFonts w:hint="eastAsia"/>
        </w:rPr>
        <w:t>探索更加先进的3D衣服动画模型和数值求解算法</w:t>
      </w:r>
      <w:r w:rsidR="00AF2352">
        <w:rPr>
          <w:rFonts w:hint="eastAsia"/>
        </w:rPr>
        <w:t>，</w:t>
      </w:r>
      <w:r w:rsidR="00B516CE">
        <w:rPr>
          <w:rFonts w:hint="eastAsia"/>
        </w:rPr>
        <w:t>以期在仿真的真实性和实时性等方面进一步取得突破</w:t>
      </w:r>
      <w:r w:rsidR="00AF2352">
        <w:rPr>
          <w:rFonts w:hint="eastAsia"/>
        </w:rPr>
        <w:t>，</w:t>
      </w:r>
      <w:r w:rsidR="0049489D">
        <w:rPr>
          <w:rFonts w:hint="eastAsia"/>
        </w:rPr>
        <w:t>使得普通用户</w:t>
      </w:r>
      <w:r w:rsidR="00A27ED8">
        <w:rPr>
          <w:rFonts w:hint="eastAsia"/>
        </w:rPr>
        <w:t>可以</w:t>
      </w:r>
      <w:r w:rsidR="00B516CE">
        <w:rPr>
          <w:rFonts w:hint="eastAsia"/>
        </w:rPr>
        <w:t>在未来借助电脑看到试穿衣服的动画效果</w:t>
      </w:r>
      <w:bookmarkEnd w:id="11"/>
      <w:bookmarkEnd w:id="12"/>
      <w:r w:rsidR="00AF2352">
        <w:rPr>
          <w:rFonts w:hint="eastAsia"/>
        </w:rPr>
        <w:t>，</w:t>
      </w:r>
      <w:r w:rsidR="00B516CE">
        <w:rPr>
          <w:rFonts w:hint="eastAsia"/>
        </w:rPr>
        <w:t>判断衣服尺寸是否合身、搭配是否协调</w:t>
      </w:r>
      <w:bookmarkEnd w:id="9"/>
      <w:bookmarkEnd w:id="10"/>
      <w:r w:rsidR="0049489D">
        <w:rPr>
          <w:rFonts w:hint="eastAsia"/>
        </w:rPr>
        <w:t>。</w:t>
      </w:r>
    </w:p>
    <w:p w14:paraId="16385601" w14:textId="05117BE9" w:rsidR="00163930" w:rsidRDefault="00B342EB" w:rsidP="00B12F4C">
      <w:pPr>
        <w:pStyle w:val="2"/>
      </w:pPr>
      <w:bookmarkStart w:id="13" w:name="_Toc374381967"/>
      <w:r>
        <w:rPr>
          <w:rFonts w:hint="eastAsia"/>
        </w:rPr>
        <w:t>研究内容</w:t>
      </w:r>
      <w:bookmarkEnd w:id="13"/>
    </w:p>
    <w:p w14:paraId="790B3091" w14:textId="7136D59F" w:rsidR="008643F4" w:rsidRPr="008643F4" w:rsidRDefault="008643F4" w:rsidP="008643F4">
      <w:pPr>
        <w:pStyle w:val="a0"/>
      </w:pPr>
      <w:r>
        <w:rPr>
          <w:rFonts w:hint="eastAsia"/>
        </w:rPr>
        <w:t>本文的主要研究内容包括：建立三维服装的物理仿真模型、数值求解动态布料微分方程、碰撞检测算法、碰撞响应策略。</w:t>
      </w:r>
    </w:p>
    <w:p w14:paraId="0C7A2F5D" w14:textId="76C45321" w:rsidR="000152C2" w:rsidRDefault="00964941" w:rsidP="004A1FEC">
      <w:pPr>
        <w:pStyle w:val="a0"/>
        <w:numPr>
          <w:ilvl w:val="0"/>
          <w:numId w:val="27"/>
        </w:numPr>
      </w:pPr>
      <w:r>
        <w:rPr>
          <w:rFonts w:hint="eastAsia"/>
        </w:rPr>
        <w:t>服装</w:t>
      </w:r>
      <w:r w:rsidR="00E879AF">
        <w:rPr>
          <w:rFonts w:hint="eastAsia"/>
        </w:rPr>
        <w:t>的</w:t>
      </w:r>
      <w:r w:rsidR="0038059D">
        <w:rPr>
          <w:rFonts w:hint="eastAsia"/>
        </w:rPr>
        <w:t>物理</w:t>
      </w:r>
      <w:r w:rsidR="00E879AF">
        <w:rPr>
          <w:rFonts w:hint="eastAsia"/>
        </w:rPr>
        <w:t>仿真模型</w:t>
      </w:r>
    </w:p>
    <w:p w14:paraId="3A4044A8" w14:textId="4F5D938F" w:rsidR="004A1FEC" w:rsidRDefault="0034609C" w:rsidP="00325DE1">
      <w:pPr>
        <w:pStyle w:val="a0"/>
        <w:ind w:firstLine="360"/>
      </w:pPr>
      <w:r>
        <w:rPr>
          <w:rFonts w:hint="eastAsia"/>
        </w:rPr>
        <w:t>仿真</w:t>
      </w:r>
      <w:r w:rsidR="00040DC5">
        <w:rPr>
          <w:rFonts w:hint="eastAsia"/>
        </w:rPr>
        <w:t>模型</w:t>
      </w:r>
      <w:r>
        <w:rPr>
          <w:rFonts w:hint="eastAsia"/>
        </w:rPr>
        <w:t>的目的是用一个模型快速而真实的呈现布料的运动效果。</w:t>
      </w:r>
      <w:r w:rsidR="00932E00">
        <w:rPr>
          <w:rFonts w:hint="eastAsia"/>
        </w:rPr>
        <w:t>3D虚拟衣服动画中首先要建立衣服的物理表示模型，模型特性与真实布料的接近程度，直接关系着仿真效果的逼真程度和性能好坏</w:t>
      </w:r>
      <w:r w:rsidR="004A29EE">
        <w:rPr>
          <w:rFonts w:hint="eastAsia"/>
        </w:rPr>
        <w:t>，是衣服仿真中研究的重点和难点。</w:t>
      </w:r>
    </w:p>
    <w:p w14:paraId="0B44AE6F" w14:textId="0A9840F8" w:rsidR="004A1FEC" w:rsidRDefault="004E6DF1" w:rsidP="00AC664B">
      <w:pPr>
        <w:pStyle w:val="a0"/>
        <w:numPr>
          <w:ilvl w:val="0"/>
          <w:numId w:val="27"/>
        </w:numPr>
      </w:pPr>
      <w:r>
        <w:rPr>
          <w:rFonts w:hint="eastAsia"/>
        </w:rPr>
        <w:lastRenderedPageBreak/>
        <w:t>数值计算方法</w:t>
      </w:r>
    </w:p>
    <w:p w14:paraId="0E01273D" w14:textId="5E13CB56" w:rsidR="00AC664B" w:rsidRDefault="00E13446" w:rsidP="00AC664B">
      <w:pPr>
        <w:pStyle w:val="a0"/>
      </w:pPr>
      <w:r>
        <w:rPr>
          <w:rFonts w:hint="eastAsia"/>
        </w:rPr>
        <w:t>由于在计算机中无法使用数学几分方法精确地对数学模型求解，</w:t>
      </w:r>
      <w:r w:rsidR="00AC664B">
        <w:rPr>
          <w:rFonts w:hint="eastAsia"/>
        </w:rPr>
        <w:t>因为运算量太大</w:t>
      </w:r>
      <w:r w:rsidR="00695BB1">
        <w:rPr>
          <w:rFonts w:hint="eastAsia"/>
        </w:rPr>
        <w:t>，</w:t>
      </w:r>
      <w:r w:rsidR="00AC664B">
        <w:rPr>
          <w:rFonts w:hint="eastAsia"/>
        </w:rPr>
        <w:t>实际应用中一般采用数值</w:t>
      </w:r>
      <w:r>
        <w:rPr>
          <w:rFonts w:hint="eastAsia"/>
        </w:rPr>
        <w:t>积分</w:t>
      </w:r>
      <w:r w:rsidR="00AC664B">
        <w:rPr>
          <w:rFonts w:hint="eastAsia"/>
        </w:rPr>
        <w:t>方法</w:t>
      </w:r>
      <w:r>
        <w:rPr>
          <w:rFonts w:hint="eastAsia"/>
        </w:rPr>
        <w:t>对常微分方程组按照一定的时间步长求得近似解</w:t>
      </w:r>
      <w:r w:rsidR="00AC664B">
        <w:rPr>
          <w:rFonts w:hint="eastAsia"/>
        </w:rPr>
        <w:t>，</w:t>
      </w:r>
      <w:r w:rsidR="001F1E77">
        <w:rPr>
          <w:rFonts w:hint="eastAsia"/>
        </w:rPr>
        <w:t>所以选择合适有效的数值方法对一个高效率的布料模拟系统十分关键。</w:t>
      </w:r>
      <w:r>
        <w:rPr>
          <w:rFonts w:hint="eastAsia"/>
        </w:rPr>
        <w:t>在基于动力学原理的衣服仿真中，衣服的组成元素一般至少成千上万甚至百万，计算量庞大，因此数值积分的收敛速度快慢和稳定性直接影响着衣服动画系统的仿真性能。</w:t>
      </w:r>
    </w:p>
    <w:p w14:paraId="02BEB163" w14:textId="68A7DFE1" w:rsidR="004A1FEC" w:rsidRDefault="004A1FEC" w:rsidP="004A1FEC">
      <w:pPr>
        <w:pStyle w:val="a0"/>
        <w:numPr>
          <w:ilvl w:val="0"/>
          <w:numId w:val="27"/>
        </w:numPr>
      </w:pPr>
      <w:r>
        <w:rPr>
          <w:rFonts w:hint="eastAsia"/>
        </w:rPr>
        <w:t>碰撞检测</w:t>
      </w:r>
    </w:p>
    <w:p w14:paraId="50BAFC43" w14:textId="54060571" w:rsidR="004A1FEC" w:rsidRDefault="00DB2D14" w:rsidP="00325DE1">
      <w:pPr>
        <w:pStyle w:val="a0"/>
        <w:ind w:firstLine="425"/>
      </w:pPr>
      <w:r>
        <w:rPr>
          <w:rFonts w:hint="eastAsia"/>
        </w:rPr>
        <w:t>3D虚拟场景仿真中，需要检测不同物体间是否发生了相互碰撞，以免发生进一步的穿透现象，导致仿真的视觉效果严重失真。</w:t>
      </w:r>
      <w:r w:rsidR="00777077">
        <w:rPr>
          <w:rFonts w:hint="eastAsia"/>
        </w:rPr>
        <w:t>当物体的表面不规则时，计算量非常庞大，特别是对于布料、衣服等织物很容易发生变形的这类可变形体，情况就更加复杂，严重影响仿真的实时性能。</w:t>
      </w:r>
      <w:r w:rsidR="00767A15">
        <w:rPr>
          <w:rFonts w:hint="eastAsia"/>
        </w:rPr>
        <w:t>对于布料、衣服等可变形体的仿真，还需要检测织物和自身是否发生了自碰撞</w:t>
      </w:r>
      <w:r w:rsidR="00FE5E9A">
        <w:rPr>
          <w:rFonts w:hint="eastAsia"/>
        </w:rPr>
        <w:t>，</w:t>
      </w:r>
      <w:r w:rsidR="00767A15">
        <w:rPr>
          <w:rFonts w:hint="eastAsia"/>
        </w:rPr>
        <w:t>由于织物的形状可能在不规则的连续变化、可变形体的元素量也大、而且表示模型复杂，这些因素将导致衣服仿真系统的实现复杂度高。</w:t>
      </w:r>
    </w:p>
    <w:p w14:paraId="64E48DD2" w14:textId="38DCD4E1" w:rsidR="004A1FEC" w:rsidRDefault="004A1FEC" w:rsidP="004A1FEC">
      <w:pPr>
        <w:pStyle w:val="a0"/>
        <w:numPr>
          <w:ilvl w:val="0"/>
          <w:numId w:val="27"/>
        </w:numPr>
      </w:pPr>
      <w:r>
        <w:rPr>
          <w:rFonts w:hint="eastAsia"/>
        </w:rPr>
        <w:t>碰撞响应</w:t>
      </w:r>
    </w:p>
    <w:p w14:paraId="53FFCC9A" w14:textId="77777777" w:rsidR="00005F77" w:rsidRDefault="00F03A2F" w:rsidP="00CC6D75">
      <w:pPr>
        <w:pStyle w:val="a0"/>
      </w:pPr>
      <w:r>
        <w:rPr>
          <w:rFonts w:hint="eastAsia"/>
        </w:rPr>
        <w:t>在检测到碰撞发生后，物体的运动状态必须做出改变，以防止发生物体间互相穿透的现象，运动状态</w:t>
      </w:r>
      <w:r w:rsidR="00FA1B8C">
        <w:rPr>
          <w:rFonts w:hint="eastAsia"/>
        </w:rPr>
        <w:t>如何改变则要考虑模拟的环境，物体本身的运动状态以及物体性质等诸多方面的因素。布料的碰撞反应比起刚体和一般的柔体更为复杂，布料与其他物体发生碰撞后并不会出现刚体的反弹现象，而是出现诸如附着，滑行等各种独特的运动形式，这就更加增加了布料模拟的困难程度。</w:t>
      </w:r>
    </w:p>
    <w:p w14:paraId="1A6EF31A" w14:textId="77777777" w:rsidR="00384537" w:rsidRDefault="00B342EB" w:rsidP="00384537">
      <w:pPr>
        <w:pStyle w:val="2"/>
      </w:pPr>
      <w:bookmarkStart w:id="14" w:name="_Toc374381968"/>
      <w:r>
        <w:rPr>
          <w:rFonts w:hint="eastAsia"/>
        </w:rPr>
        <w:t>拟采取的技术方案</w:t>
      </w:r>
      <w:bookmarkStart w:id="15" w:name="_Toc507555264"/>
      <w:bookmarkEnd w:id="14"/>
      <w:bookmarkEnd w:id="15"/>
    </w:p>
    <w:p w14:paraId="594B1DEF" w14:textId="6A38D538" w:rsidR="002B57AD" w:rsidRDefault="00530248" w:rsidP="004E6DF1">
      <w:pPr>
        <w:pStyle w:val="a0"/>
        <w:numPr>
          <w:ilvl w:val="0"/>
          <w:numId w:val="29"/>
        </w:numPr>
      </w:pPr>
      <w:r>
        <w:rPr>
          <w:rFonts w:hint="eastAsia"/>
        </w:rPr>
        <w:t>服装的物理仿真模型</w:t>
      </w:r>
    </w:p>
    <w:p w14:paraId="6CFA5677" w14:textId="77777777" w:rsidR="006573FA" w:rsidRDefault="00F0682F" w:rsidP="009F32F9">
      <w:pPr>
        <w:pStyle w:val="a0"/>
      </w:pPr>
      <w:r>
        <w:rPr>
          <w:rFonts w:hint="eastAsia"/>
        </w:rPr>
        <w:t>基于物理的布料模拟方法可以模拟出布料复杂的形变和运动状态，并且能够反映出多种布料的不同的物理特性。物理模型按照模拟布料结构的方式可分为两大类：连续质点模型和离散质点模型。</w:t>
      </w:r>
      <w:r w:rsidR="00AD2A66">
        <w:rPr>
          <w:rFonts w:hint="eastAsia"/>
        </w:rPr>
        <w:t>连续质点模型一般计算量巨大或者只适用于特定的场景，使用范围较窄</w:t>
      </w:r>
      <w:r w:rsidR="006573FA">
        <w:rPr>
          <w:rFonts w:hint="eastAsia"/>
        </w:rPr>
        <w:t>，所以本文中采用离散质点模型。</w:t>
      </w:r>
    </w:p>
    <w:p w14:paraId="47704DC8" w14:textId="050F1486" w:rsidR="009F32F9" w:rsidRPr="008B3837" w:rsidRDefault="006573FA" w:rsidP="009F32F9">
      <w:pPr>
        <w:pStyle w:val="a0"/>
      </w:pPr>
      <w:r>
        <w:rPr>
          <w:rFonts w:hint="eastAsia"/>
        </w:rPr>
        <w:t>离散质点模型中，最经典的模型是由Provot建立的质点-弹簧模型</w:t>
      </w:r>
      <w:r w:rsidR="001B6A0A" w:rsidRPr="001B6A0A">
        <w:rPr>
          <w:vertAlign w:val="superscript"/>
        </w:rPr>
        <w:t>[</w:t>
      </w:r>
      <w:r w:rsidR="001B6A0A" w:rsidRPr="001B6A0A">
        <w:rPr>
          <w:vertAlign w:val="superscript"/>
        </w:rPr>
        <w:fldChar w:fldCharType="begin"/>
      </w:r>
      <w:r w:rsidR="001B6A0A" w:rsidRPr="001B6A0A">
        <w:rPr>
          <w:vertAlign w:val="superscript"/>
        </w:rPr>
        <w:instrText xml:space="preserve"> </w:instrText>
      </w:r>
      <w:r w:rsidR="001B6A0A" w:rsidRPr="001B6A0A">
        <w:rPr>
          <w:rFonts w:hint="eastAsia"/>
          <w:vertAlign w:val="superscript"/>
        </w:rPr>
        <w:instrText>NOTEREF _Ref374364036 \h</w:instrText>
      </w:r>
      <w:r w:rsidR="001B6A0A" w:rsidRPr="001B6A0A">
        <w:rPr>
          <w:vertAlign w:val="superscript"/>
        </w:rPr>
        <w:instrText xml:space="preserve"> </w:instrText>
      </w:r>
      <w:r w:rsidR="001B6A0A">
        <w:rPr>
          <w:vertAlign w:val="superscript"/>
        </w:rPr>
        <w:instrText xml:space="preserve"> \* MERGEFORMAT </w:instrText>
      </w:r>
      <w:r w:rsidR="001B6A0A" w:rsidRPr="001B6A0A">
        <w:rPr>
          <w:vertAlign w:val="superscript"/>
        </w:rPr>
      </w:r>
      <w:r w:rsidR="001B6A0A" w:rsidRPr="001B6A0A">
        <w:rPr>
          <w:vertAlign w:val="superscript"/>
        </w:rPr>
        <w:fldChar w:fldCharType="separate"/>
      </w:r>
      <w:r w:rsidR="001B6A0A" w:rsidRPr="001B6A0A">
        <w:rPr>
          <w:vertAlign w:val="superscript"/>
        </w:rPr>
        <w:t>30</w:t>
      </w:r>
      <w:r w:rsidR="001B6A0A" w:rsidRPr="001B6A0A">
        <w:rPr>
          <w:vertAlign w:val="superscript"/>
        </w:rPr>
        <w:fldChar w:fldCharType="end"/>
      </w:r>
      <w:r w:rsidR="001B6A0A" w:rsidRPr="001B6A0A">
        <w:rPr>
          <w:vertAlign w:val="superscript"/>
        </w:rPr>
        <w:t>]</w:t>
      </w:r>
      <w:r>
        <w:rPr>
          <w:rFonts w:hint="eastAsia"/>
        </w:rPr>
        <w:t>，该模型由</w:t>
      </w:r>
      <m:oMath>
        <m:r>
          <w:rPr>
            <w:rFonts w:ascii="Cambria Math" w:hAnsi="Cambria Math"/>
          </w:rPr>
          <m:t>m*n</m:t>
        </m:r>
      </m:oMath>
      <w:r w:rsidR="008B3837">
        <w:rPr>
          <w:rFonts w:hint="eastAsia"/>
        </w:rPr>
        <w:t>个质量相同的虚拟质点构成的矩形网格，质点无体积，质点之间用自然长度不为零、无质量的弹簧连接，各个质点的运动符合牛顿定律</w:t>
      </w:r>
      <w:r w:rsidR="002827F4">
        <w:rPr>
          <w:rFonts w:hint="eastAsia"/>
        </w:rPr>
        <w:t>。</w:t>
      </w:r>
      <w:r w:rsidR="00290F38">
        <w:rPr>
          <w:rFonts w:hint="eastAsia"/>
        </w:rPr>
        <w:t>该模型简单</w:t>
      </w:r>
      <w:r w:rsidR="00290F38">
        <w:rPr>
          <w:rFonts w:hint="eastAsia"/>
        </w:rPr>
        <w:lastRenderedPageBreak/>
        <w:t>易用，算法容易实现，计算效率较高，因此本文中采用质点-弹簧模型。</w:t>
      </w:r>
    </w:p>
    <w:p w14:paraId="170BF9E0" w14:textId="0F32F32A" w:rsidR="004E6DF1" w:rsidRDefault="004E6DF1" w:rsidP="004E6DF1">
      <w:pPr>
        <w:pStyle w:val="a0"/>
        <w:numPr>
          <w:ilvl w:val="0"/>
          <w:numId w:val="29"/>
        </w:numPr>
      </w:pPr>
      <w:r>
        <w:rPr>
          <w:rFonts w:hint="eastAsia"/>
        </w:rPr>
        <w:t>数值积分</w:t>
      </w:r>
    </w:p>
    <w:p w14:paraId="3A64CA99" w14:textId="0D55757E" w:rsidR="009F32F9" w:rsidRPr="007A1ADC" w:rsidRDefault="00016331" w:rsidP="007A1ADC">
      <w:pPr>
        <w:ind w:firstLineChars="175" w:firstLine="420"/>
        <w:rPr>
          <w:i/>
        </w:rPr>
      </w:pPr>
      <w:r>
        <w:rPr>
          <w:rFonts w:hint="eastAsia"/>
        </w:rPr>
        <w:t>离散质点模型是将织物离散化粒子集合的系统，通过对该系统建立微分方程，用数值微分方法求解该方程，常用的方法有</w:t>
      </w:r>
      <w:r w:rsidR="00932525">
        <w:rPr>
          <w:rFonts w:hint="eastAsia"/>
        </w:rPr>
        <w:t>显示，隐式和混合三大类。</w:t>
      </w:r>
      <w:r w:rsidR="008616FD">
        <w:rPr>
          <w:rFonts w:hint="eastAsia"/>
        </w:rPr>
        <w:t>显示欧拉法，是一阶方法，舍入误差为</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w:r w:rsidR="008616FD">
        <w:rPr>
          <w:rFonts w:hint="eastAsia"/>
        </w:rPr>
        <w:t>，特点是计算简单，运算速度快，但同时也存在计算精确度低</w:t>
      </w:r>
      <w:r w:rsidR="00C7448D">
        <w:rPr>
          <w:rFonts w:hint="eastAsia"/>
        </w:rPr>
        <w:t>，</w:t>
      </w:r>
      <w:r w:rsidR="008616FD">
        <w:rPr>
          <w:rFonts w:hint="eastAsia"/>
        </w:rPr>
        <w:t>误差相对较大</w:t>
      </w:r>
      <w:r w:rsidR="00354195">
        <w:rPr>
          <w:rFonts w:hint="eastAsia"/>
        </w:rPr>
        <w:t>且不稳定</w:t>
      </w:r>
      <w:r w:rsidR="008616FD">
        <w:rPr>
          <w:rFonts w:hint="eastAsia"/>
        </w:rPr>
        <w:t>的问题</w:t>
      </w:r>
      <w:r w:rsidR="003E0335">
        <w:rPr>
          <w:rFonts w:hint="eastAsia"/>
        </w:rPr>
        <w:t>；梯形法</w:t>
      </w:r>
      <w:r w:rsidR="00695266">
        <w:rPr>
          <w:rFonts w:hint="eastAsia"/>
        </w:rPr>
        <w:t>，是隐式</w:t>
      </w:r>
      <w:r w:rsidR="00485160">
        <w:rPr>
          <w:rFonts w:hint="eastAsia"/>
        </w:rPr>
        <w:t>的二阶公式，根据当前项和它的后项来计算下一项，具有二阶的准确性，误差为</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w:r w:rsidR="00A40047">
        <w:rPr>
          <w:rFonts w:hint="eastAsia"/>
        </w:rPr>
        <w:t>；</w:t>
      </w:r>
      <w:r w:rsidR="00B4435E">
        <w:rPr>
          <w:rFonts w:hint="eastAsia"/>
        </w:rPr>
        <w:t>四阶</w:t>
      </w:r>
      <w:r w:rsidR="00B4435E">
        <w:t>Runge-Kutta</w:t>
      </w:r>
      <w:r w:rsidR="00B4435E">
        <w:rPr>
          <w:rFonts w:hint="eastAsia"/>
        </w:rPr>
        <w:t>法，是一种单步的高精度显示算法，具有</w:t>
      </w:r>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w:r w:rsidR="00B4435E">
        <w:rPr>
          <w:rFonts w:hint="eastAsia"/>
        </w:rPr>
        <w:t>的误差，精确度较高，但计算复杂，运算速度要慢很多；</w:t>
      </w:r>
      <w:r w:rsidR="00B4435E">
        <w:rPr>
          <w:rFonts w:hint="eastAsia"/>
        </w:rPr>
        <w:t>Verlet</w:t>
      </w:r>
      <w:r w:rsidR="00B4435E">
        <w:rPr>
          <w:rFonts w:hint="eastAsia"/>
        </w:rPr>
        <w:t>方法</w:t>
      </w:r>
      <w:r w:rsidR="001E0650" w:rsidRPr="001E0650">
        <w:rPr>
          <w:vertAlign w:val="superscript"/>
        </w:rPr>
        <w:t>[</w:t>
      </w:r>
      <w:bookmarkStart w:id="16" w:name="_Ref374364562"/>
      <w:r w:rsidR="00DA0A6E">
        <w:rPr>
          <w:rStyle w:val="afd"/>
        </w:rPr>
        <w:endnoteReference w:id="41"/>
      </w:r>
      <w:bookmarkEnd w:id="16"/>
      <w:r w:rsidR="001E0650">
        <w:rPr>
          <w:vertAlign w:val="superscript"/>
        </w:rPr>
        <w:t>]</w:t>
      </w:r>
      <w:r w:rsidR="00B4435E">
        <w:rPr>
          <w:rFonts w:hint="eastAsia"/>
        </w:rPr>
        <w:t>，</w:t>
      </w:r>
      <w:r w:rsidR="00406CAD">
        <w:rPr>
          <w:rFonts w:hint="eastAsia"/>
        </w:rPr>
        <w:t>主要用于动力分子学，</w:t>
      </w:r>
      <w:r w:rsidR="006203C6">
        <w:rPr>
          <w:rFonts w:hint="eastAsia"/>
        </w:rPr>
        <w:t>粒子的速度是隐含给出的</w:t>
      </w:r>
      <w:r w:rsidR="00502B03">
        <w:rPr>
          <w:rFonts w:hint="eastAsia"/>
        </w:rPr>
        <w:t>，</w:t>
      </w:r>
      <w:r w:rsidR="00C06E69">
        <w:rPr>
          <w:rFonts w:hint="eastAsia"/>
        </w:rPr>
        <w:t>这种方法比较稳定，</w:t>
      </w:r>
      <w:r w:rsidR="003E0335">
        <w:rPr>
          <w:rFonts w:hint="eastAsia"/>
        </w:rPr>
        <w:t>计算速度与显示积分方法的速度相同，而且</w:t>
      </w:r>
      <w:r w:rsidR="00C06E69">
        <w:rPr>
          <w:rFonts w:hint="eastAsia"/>
        </w:rPr>
        <w:t>精度</w:t>
      </w:r>
      <w:r w:rsidR="003E0335">
        <w:rPr>
          <w:rFonts w:hint="eastAsia"/>
        </w:rPr>
        <w:t>高于显示积分法。</w:t>
      </w:r>
      <w:r w:rsidR="006203C6">
        <w:rPr>
          <w:rFonts w:hint="eastAsia"/>
        </w:rPr>
        <w:t>本文采用</w:t>
      </w:r>
      <w:r w:rsidR="003E0335">
        <w:rPr>
          <w:rFonts w:hint="eastAsia"/>
        </w:rPr>
        <w:t>的是</w:t>
      </w:r>
      <w:r w:rsidR="006203C6">
        <w:rPr>
          <w:rFonts w:hint="eastAsia"/>
        </w:rPr>
        <w:t>Verlet</w:t>
      </w:r>
      <w:r w:rsidR="003E0335">
        <w:rPr>
          <w:rFonts w:hint="eastAsia"/>
        </w:rPr>
        <w:t>与梯形法结合的</w:t>
      </w:r>
      <w:r w:rsidR="006203C6">
        <w:rPr>
          <w:rFonts w:hint="eastAsia"/>
        </w:rPr>
        <w:t>方法。</w:t>
      </w:r>
    </w:p>
    <w:p w14:paraId="30A74822" w14:textId="03B755FD" w:rsidR="004E6DF1" w:rsidRDefault="004E6DF1" w:rsidP="004E6DF1">
      <w:pPr>
        <w:pStyle w:val="a0"/>
        <w:numPr>
          <w:ilvl w:val="0"/>
          <w:numId w:val="29"/>
        </w:numPr>
      </w:pPr>
      <w:r>
        <w:rPr>
          <w:rFonts w:hint="eastAsia"/>
        </w:rPr>
        <w:t>碰撞检测</w:t>
      </w:r>
    </w:p>
    <w:p w14:paraId="3CA91FE7" w14:textId="2ECF1BC4" w:rsidR="009F32F9" w:rsidRPr="00777077" w:rsidRDefault="00777077" w:rsidP="00CA2376">
      <w:pPr>
        <w:pStyle w:val="a0"/>
      </w:pPr>
      <w:r>
        <w:rPr>
          <w:rFonts w:hint="eastAsia"/>
        </w:rPr>
        <w:t>碰撞检测算法种类很多，适用于不同几何背景，多数情况下对所实现的虚拟场景中的几何特性有相当大的依赖性。</w:t>
      </w:r>
      <w:r w:rsidR="00EE69DA">
        <w:rPr>
          <w:rFonts w:hint="eastAsia"/>
        </w:rPr>
        <w:t>碰撞检测一般可分为基于层次包围盒的碰撞检测算法</w:t>
      </w:r>
      <w:r w:rsidR="003B6F44" w:rsidRPr="003B6F44">
        <w:rPr>
          <w:vertAlign w:val="superscript"/>
        </w:rPr>
        <w:t>[</w:t>
      </w:r>
      <w:r w:rsidR="003B6F44">
        <w:rPr>
          <w:rStyle w:val="afd"/>
        </w:rPr>
        <w:endnoteReference w:id="42"/>
      </w:r>
      <w:r w:rsidR="003B6F44">
        <w:rPr>
          <w:vertAlign w:val="superscript"/>
        </w:rPr>
        <w:t>]</w:t>
      </w:r>
      <w:r w:rsidR="00EE69DA">
        <w:rPr>
          <w:rFonts w:hint="eastAsia"/>
        </w:rPr>
        <w:t>、基于空间划分的碰撞检测算法</w:t>
      </w:r>
      <w:r w:rsidR="003B6F44" w:rsidRPr="003B6F44">
        <w:rPr>
          <w:vertAlign w:val="superscript"/>
        </w:rPr>
        <w:t>[</w:t>
      </w:r>
      <w:r w:rsidR="003B6F44">
        <w:rPr>
          <w:rStyle w:val="afd"/>
        </w:rPr>
        <w:endnoteReference w:id="43"/>
      </w:r>
      <w:r w:rsidR="003B6F44">
        <w:rPr>
          <w:vertAlign w:val="superscript"/>
        </w:rPr>
        <w:t>,</w:t>
      </w:r>
      <w:r w:rsidR="003B6F44">
        <w:rPr>
          <w:rStyle w:val="afd"/>
        </w:rPr>
        <w:endnoteReference w:id="44"/>
      </w:r>
      <w:r w:rsidR="007F42CE">
        <w:rPr>
          <w:vertAlign w:val="superscript"/>
        </w:rPr>
        <w:t>]</w:t>
      </w:r>
      <w:r w:rsidR="00EE69DA">
        <w:rPr>
          <w:rFonts w:hint="eastAsia"/>
        </w:rPr>
        <w:t>、和基于图像空间的碰撞检测技术</w:t>
      </w:r>
      <w:r w:rsidR="0048289D" w:rsidRPr="0048289D">
        <w:rPr>
          <w:vertAlign w:val="superscript"/>
        </w:rPr>
        <w:t>[</w:t>
      </w:r>
      <w:r w:rsidR="0048289D">
        <w:rPr>
          <w:rStyle w:val="afd"/>
        </w:rPr>
        <w:endnoteReference w:id="45"/>
      </w:r>
      <w:r w:rsidR="0048289D">
        <w:rPr>
          <w:vertAlign w:val="superscript"/>
        </w:rPr>
        <w:t>,</w:t>
      </w:r>
      <w:r w:rsidR="0048289D">
        <w:rPr>
          <w:rStyle w:val="afd"/>
        </w:rPr>
        <w:endnoteReference w:id="46"/>
      </w:r>
      <w:r w:rsidR="008B74AE">
        <w:rPr>
          <w:vertAlign w:val="superscript"/>
        </w:rPr>
        <w:t>]</w:t>
      </w:r>
      <w:r w:rsidR="00EE69DA">
        <w:rPr>
          <w:rFonts w:hint="eastAsia"/>
        </w:rPr>
        <w:t>等三类</w:t>
      </w:r>
      <w:r w:rsidR="00C109ED">
        <w:rPr>
          <w:rFonts w:hint="eastAsia"/>
        </w:rPr>
        <w:t>。本文采用的是AABB包围盒方法，</w:t>
      </w:r>
      <w:r w:rsidR="00D34F41">
        <w:rPr>
          <w:rFonts w:hint="eastAsia"/>
        </w:rPr>
        <w:t>计算简单，速度较快。</w:t>
      </w:r>
    </w:p>
    <w:p w14:paraId="2A70B561" w14:textId="0D5DF84A" w:rsidR="0015399B" w:rsidRDefault="004E6DF1" w:rsidP="0015399B">
      <w:pPr>
        <w:pStyle w:val="a0"/>
        <w:numPr>
          <w:ilvl w:val="0"/>
          <w:numId w:val="29"/>
        </w:numPr>
      </w:pPr>
      <w:r>
        <w:rPr>
          <w:rFonts w:hint="eastAsia"/>
        </w:rPr>
        <w:t>碰撞响应</w:t>
      </w:r>
    </w:p>
    <w:p w14:paraId="40F72657" w14:textId="29387EEF" w:rsidR="002B57AD" w:rsidRPr="002B57AD" w:rsidRDefault="00D26D71" w:rsidP="00D26D71">
      <w:pPr>
        <w:pStyle w:val="a0"/>
      </w:pPr>
      <w:r>
        <w:rPr>
          <w:rFonts w:hint="eastAsia"/>
        </w:rPr>
        <w:t>按照目前研究者常用的碰撞响应方式，一般有顶点位置投射和惩罚力等方法。顶点位置投射法就是在检测出碰撞发生时，把碰撞点的位置投射到两碰撞体的表面，防止进一步发生穿透。这种方法比较适合于无需显式计算物体运动速度的Verlet等数值方法中，物体运动更加符合实际的碰撞现象。惩罚力法则是在检测出碰撞发生时，通过对物体施加碰撞响应惩罚力的方式避免穿透现象的发生</w:t>
      </w:r>
      <w:r w:rsidR="00AF2352">
        <w:rPr>
          <w:rFonts w:hint="eastAsia"/>
        </w:rPr>
        <w:t>，</w:t>
      </w:r>
      <w:r>
        <w:rPr>
          <w:rFonts w:hint="eastAsia"/>
        </w:rPr>
        <w:t>惩罚力的方向和物体表面的法向量相同，大小一般和穿透深度呈正比关系，也可以取某个定值。这种方式实现简单，也符合现实世界中对碰撞现象的物理受力分析与响应过积。然而，碰撞响应惩罚力的真实大小一般很难确定，这使得仿真系统很容易出现数值不稳定的现象。</w:t>
      </w:r>
      <w:r w:rsidR="00F21C34">
        <w:rPr>
          <w:rFonts w:hint="eastAsia"/>
        </w:rPr>
        <w:t>本文采用的是惩罚力法。</w:t>
      </w:r>
    </w:p>
    <w:p w14:paraId="62A19679" w14:textId="016001B4" w:rsidR="0061725E" w:rsidRPr="00E62953" w:rsidRDefault="0061725E" w:rsidP="007B4EC6">
      <w:pPr>
        <w:pStyle w:val="1"/>
        <w:rPr>
          <w:color w:val="000000" w:themeColor="text1"/>
        </w:rPr>
      </w:pPr>
      <w:bookmarkStart w:id="17" w:name="_Toc374381969"/>
      <w:r w:rsidRPr="00E62953">
        <w:rPr>
          <w:rFonts w:hint="eastAsia"/>
          <w:color w:val="000000" w:themeColor="text1"/>
        </w:rPr>
        <w:t>关键技术</w:t>
      </w:r>
      <w:bookmarkEnd w:id="17"/>
    </w:p>
    <w:p w14:paraId="52BA3327" w14:textId="6387CEFD" w:rsidR="000A4D51" w:rsidRDefault="004A47E6" w:rsidP="00707266">
      <w:pPr>
        <w:pStyle w:val="2"/>
      </w:pPr>
      <w:bookmarkStart w:id="18" w:name="_Toc374381970"/>
      <w:r>
        <w:rPr>
          <w:rFonts w:hint="eastAsia"/>
        </w:rPr>
        <w:t>质点-</w:t>
      </w:r>
      <w:r w:rsidR="008915AF">
        <w:rPr>
          <w:rFonts w:hint="eastAsia"/>
        </w:rPr>
        <w:t>弹簧模型</w:t>
      </w:r>
      <w:bookmarkEnd w:id="18"/>
    </w:p>
    <w:p w14:paraId="35ADA0BC" w14:textId="6E015599" w:rsidR="00DE7C52" w:rsidRDefault="002A6BE8" w:rsidP="002F42E4">
      <w:pPr>
        <w:ind w:firstLine="420"/>
      </w:pPr>
      <w:r>
        <w:rPr>
          <w:rFonts w:hint="eastAsia"/>
        </w:rPr>
        <w:t>在质点</w:t>
      </w:r>
      <w:r>
        <w:rPr>
          <w:rFonts w:hint="eastAsia"/>
        </w:rPr>
        <w:t>-</w:t>
      </w:r>
      <w:r>
        <w:rPr>
          <w:rFonts w:hint="eastAsia"/>
        </w:rPr>
        <w:t>弹簧模型中，模型并不被视为由连续的表面所组成，而被视为由质点和弹簧组成的一种非连续的结构，</w:t>
      </w:r>
      <w:r w:rsidR="008B6AF6">
        <w:rPr>
          <w:rFonts w:hint="eastAsia"/>
        </w:rPr>
        <w:t>构成整块布料的形状，质点间的相互关系归结</w:t>
      </w:r>
      <w:r w:rsidR="008B6AF6">
        <w:rPr>
          <w:rFonts w:hint="eastAsia"/>
        </w:rPr>
        <w:lastRenderedPageBreak/>
        <w:t>为质点间的弹簧作用，</w:t>
      </w:r>
      <w:r w:rsidR="00EF12FD">
        <w:rPr>
          <w:rFonts w:hint="eastAsia"/>
        </w:rPr>
        <w:t>如</w:t>
      </w:r>
      <w:r w:rsidR="00EF12FD" w:rsidRPr="00EF12FD">
        <w:rPr>
          <w:szCs w:val="24"/>
        </w:rPr>
        <w:fldChar w:fldCharType="begin"/>
      </w:r>
      <w:r w:rsidR="00EF12FD" w:rsidRPr="00EF12FD">
        <w:rPr>
          <w:szCs w:val="24"/>
        </w:rPr>
        <w:instrText xml:space="preserve"> </w:instrText>
      </w:r>
      <w:r w:rsidR="00EF12FD" w:rsidRPr="00EF12FD">
        <w:rPr>
          <w:rFonts w:hint="eastAsia"/>
          <w:szCs w:val="24"/>
        </w:rPr>
        <w:instrText>REF _Ref374365174 \h</w:instrText>
      </w:r>
      <w:r w:rsidR="00EF12FD" w:rsidRPr="00EF12FD">
        <w:rPr>
          <w:szCs w:val="24"/>
        </w:rPr>
        <w:instrText xml:space="preserve"> </w:instrText>
      </w:r>
      <w:r w:rsidR="00EF12FD">
        <w:rPr>
          <w:szCs w:val="24"/>
        </w:rPr>
        <w:instrText xml:space="preserve"> \* MERGEFORMAT </w:instrText>
      </w:r>
      <w:r w:rsidR="00EF12FD" w:rsidRPr="00EF12FD">
        <w:rPr>
          <w:szCs w:val="24"/>
        </w:rPr>
      </w:r>
      <w:r w:rsidR="00EF12FD" w:rsidRPr="00EF12FD">
        <w:rPr>
          <w:szCs w:val="24"/>
        </w:rPr>
        <w:fldChar w:fldCharType="separate"/>
      </w:r>
      <w:r w:rsidR="00EF12FD" w:rsidRPr="00EF12FD">
        <w:rPr>
          <w:rFonts w:hint="eastAsia"/>
          <w:szCs w:val="24"/>
        </w:rPr>
        <w:t>图</w:t>
      </w:r>
      <w:r w:rsidR="00EF12FD" w:rsidRPr="00EF12FD">
        <w:rPr>
          <w:rFonts w:hint="eastAsia"/>
          <w:szCs w:val="24"/>
        </w:rPr>
        <w:t xml:space="preserve"> </w:t>
      </w:r>
      <w:r w:rsidR="00EF12FD" w:rsidRPr="00EF12FD">
        <w:rPr>
          <w:noProof/>
          <w:szCs w:val="24"/>
        </w:rPr>
        <w:t>4</w:t>
      </w:r>
      <w:r w:rsidR="00EF12FD" w:rsidRPr="00EF12FD">
        <w:rPr>
          <w:szCs w:val="24"/>
        </w:rPr>
        <w:noBreakHyphen/>
      </w:r>
      <w:r w:rsidR="00EF12FD" w:rsidRPr="00EF12FD">
        <w:rPr>
          <w:noProof/>
          <w:szCs w:val="24"/>
        </w:rPr>
        <w:t>1</w:t>
      </w:r>
      <w:r w:rsidR="00EF12FD" w:rsidRPr="00EF12FD">
        <w:rPr>
          <w:szCs w:val="24"/>
        </w:rPr>
        <w:fldChar w:fldCharType="end"/>
      </w:r>
      <w:r w:rsidR="00EF12FD">
        <w:rPr>
          <w:rFonts w:hint="eastAsia"/>
          <w:szCs w:val="24"/>
        </w:rPr>
        <w:t>所示</w:t>
      </w:r>
      <w:r w:rsidR="00103A08">
        <w:rPr>
          <w:rFonts w:hint="eastAsia"/>
          <w:szCs w:val="24"/>
        </w:rPr>
        <w:t>。</w:t>
      </w:r>
    </w:p>
    <w:p w14:paraId="1344407F" w14:textId="443DBEE6" w:rsidR="00EF12FD" w:rsidRPr="00EF12FD" w:rsidRDefault="009A5F17" w:rsidP="00EF12FD">
      <w:pPr>
        <w:pStyle w:val="a7"/>
        <w:jc w:val="center"/>
        <w:rPr>
          <w:vanish/>
          <w:sz w:val="21"/>
          <w:szCs w:val="21"/>
          <w:specVanish/>
        </w:rPr>
      </w:pPr>
      <w:bookmarkStart w:id="19" w:name="_Ref374365174"/>
      <w:bookmarkStart w:id="20" w:name="_Ref374365051"/>
      <w:r w:rsidRPr="00E949D5">
        <w:rPr>
          <w:noProof/>
          <w:sz w:val="21"/>
          <w:szCs w:val="21"/>
        </w:rPr>
        <w:drawing>
          <wp:anchor distT="0" distB="0" distL="114300" distR="114300" simplePos="0" relativeHeight="251658240" behindDoc="0" locked="0" layoutInCell="1" allowOverlap="1" wp14:anchorId="1B99E6FF" wp14:editId="03AE4C6F">
            <wp:simplePos x="0" y="0"/>
            <wp:positionH relativeFrom="column">
              <wp:posOffset>1706880</wp:posOffset>
            </wp:positionH>
            <wp:positionV relativeFrom="paragraph">
              <wp:posOffset>203200</wp:posOffset>
            </wp:positionV>
            <wp:extent cx="1770380" cy="1638935"/>
            <wp:effectExtent l="0" t="0" r="1270" b="0"/>
            <wp:wrapTopAndBottom/>
            <wp:docPr id="38" name="图片 38" descr="D:\Dropbox\开题\图片\mass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开题\图片\massspr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0380" cy="163893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2FD" w:rsidRPr="00EF12FD">
        <w:rPr>
          <w:rFonts w:hint="eastAsia"/>
          <w:sz w:val="21"/>
          <w:szCs w:val="21"/>
        </w:rPr>
        <w:t>图</w:t>
      </w:r>
      <w:r w:rsidR="00EF12FD" w:rsidRPr="00EF12FD">
        <w:rPr>
          <w:rFonts w:hint="eastAsia"/>
          <w:sz w:val="21"/>
          <w:szCs w:val="21"/>
        </w:rPr>
        <w:t xml:space="preserve"> </w:t>
      </w:r>
      <w:r w:rsidR="00EF12FD" w:rsidRPr="00EF12FD">
        <w:rPr>
          <w:sz w:val="21"/>
          <w:szCs w:val="21"/>
        </w:rPr>
        <w:fldChar w:fldCharType="begin"/>
      </w:r>
      <w:r w:rsidR="00EF12FD" w:rsidRPr="00EF12FD">
        <w:rPr>
          <w:sz w:val="21"/>
          <w:szCs w:val="21"/>
        </w:rPr>
        <w:instrText xml:space="preserve"> </w:instrText>
      </w:r>
      <w:r w:rsidR="00EF12FD" w:rsidRPr="00EF12FD">
        <w:rPr>
          <w:rFonts w:hint="eastAsia"/>
          <w:sz w:val="21"/>
          <w:szCs w:val="21"/>
        </w:rPr>
        <w:instrText>STYLEREF 1 \s</w:instrText>
      </w:r>
      <w:r w:rsidR="00EF12FD" w:rsidRPr="00EF12FD">
        <w:rPr>
          <w:sz w:val="21"/>
          <w:szCs w:val="21"/>
        </w:rPr>
        <w:instrText xml:space="preserve"> </w:instrText>
      </w:r>
      <w:r w:rsidR="00EF12FD" w:rsidRPr="00EF12FD">
        <w:rPr>
          <w:sz w:val="21"/>
          <w:szCs w:val="21"/>
        </w:rPr>
        <w:fldChar w:fldCharType="separate"/>
      </w:r>
      <w:r w:rsidR="00EF12FD" w:rsidRPr="00EF12FD">
        <w:rPr>
          <w:noProof/>
          <w:sz w:val="21"/>
          <w:szCs w:val="21"/>
        </w:rPr>
        <w:t>4</w:t>
      </w:r>
      <w:r w:rsidR="00EF12FD" w:rsidRPr="00EF12FD">
        <w:rPr>
          <w:sz w:val="21"/>
          <w:szCs w:val="21"/>
        </w:rPr>
        <w:fldChar w:fldCharType="end"/>
      </w:r>
      <w:r w:rsidR="00EF12FD" w:rsidRPr="00EF12FD">
        <w:rPr>
          <w:sz w:val="21"/>
          <w:szCs w:val="21"/>
        </w:rPr>
        <w:noBreakHyphen/>
      </w:r>
      <w:r w:rsidR="00EF12FD" w:rsidRPr="00EF12FD">
        <w:rPr>
          <w:sz w:val="21"/>
          <w:szCs w:val="21"/>
        </w:rPr>
        <w:fldChar w:fldCharType="begin"/>
      </w:r>
      <w:r w:rsidR="00EF12FD" w:rsidRPr="00EF12FD">
        <w:rPr>
          <w:sz w:val="21"/>
          <w:szCs w:val="21"/>
        </w:rPr>
        <w:instrText xml:space="preserve"> </w:instrText>
      </w:r>
      <w:r w:rsidR="00EF12FD" w:rsidRPr="00EF12FD">
        <w:rPr>
          <w:rFonts w:hint="eastAsia"/>
          <w:sz w:val="21"/>
          <w:szCs w:val="21"/>
        </w:rPr>
        <w:instrText xml:space="preserve">SEQ </w:instrText>
      </w:r>
      <w:r w:rsidR="00EF12FD" w:rsidRPr="00EF12FD">
        <w:rPr>
          <w:rFonts w:hint="eastAsia"/>
          <w:sz w:val="21"/>
          <w:szCs w:val="21"/>
        </w:rPr>
        <w:instrText>图</w:instrText>
      </w:r>
      <w:r w:rsidR="00EF12FD" w:rsidRPr="00EF12FD">
        <w:rPr>
          <w:rFonts w:hint="eastAsia"/>
          <w:sz w:val="21"/>
          <w:szCs w:val="21"/>
        </w:rPr>
        <w:instrText xml:space="preserve"> \* ARABIC \s 1</w:instrText>
      </w:r>
      <w:r w:rsidR="00EF12FD" w:rsidRPr="00EF12FD">
        <w:rPr>
          <w:sz w:val="21"/>
          <w:szCs w:val="21"/>
        </w:rPr>
        <w:instrText xml:space="preserve"> </w:instrText>
      </w:r>
      <w:r w:rsidR="00EF12FD" w:rsidRPr="00EF12FD">
        <w:rPr>
          <w:sz w:val="21"/>
          <w:szCs w:val="21"/>
        </w:rPr>
        <w:fldChar w:fldCharType="separate"/>
      </w:r>
      <w:r w:rsidR="00EF12FD" w:rsidRPr="00EF12FD">
        <w:rPr>
          <w:noProof/>
          <w:sz w:val="21"/>
          <w:szCs w:val="21"/>
        </w:rPr>
        <w:t>1</w:t>
      </w:r>
      <w:r w:rsidR="00EF12FD" w:rsidRPr="00EF12FD">
        <w:rPr>
          <w:sz w:val="21"/>
          <w:szCs w:val="21"/>
        </w:rPr>
        <w:fldChar w:fldCharType="end"/>
      </w:r>
      <w:bookmarkEnd w:id="19"/>
      <w:r w:rsidR="00EF12FD" w:rsidRPr="00EF12FD">
        <w:rPr>
          <w:sz w:val="21"/>
          <w:szCs w:val="21"/>
        </w:rPr>
        <w:fldChar w:fldCharType="begin"/>
      </w:r>
      <w:r w:rsidR="00EF12FD" w:rsidRPr="00EF12FD">
        <w:rPr>
          <w:vanish/>
          <w:sz w:val="21"/>
          <w:szCs w:val="21"/>
        </w:rPr>
        <w:instrText xml:space="preserve"> </w:instrText>
      </w:r>
      <w:r w:rsidR="00EF12FD" w:rsidRPr="00EF12FD">
        <w:rPr>
          <w:rFonts w:hint="eastAsia"/>
          <w:vanish/>
          <w:sz w:val="21"/>
          <w:szCs w:val="21"/>
        </w:rPr>
        <w:instrText>STYLEREF 1 \s</w:instrText>
      </w:r>
      <w:r w:rsidR="00EF12FD" w:rsidRPr="00EF12FD">
        <w:rPr>
          <w:vanish/>
          <w:sz w:val="21"/>
          <w:szCs w:val="21"/>
        </w:rPr>
        <w:instrText xml:space="preserve"> </w:instrText>
      </w:r>
      <w:r w:rsidR="00EF12FD" w:rsidRPr="00EF12FD">
        <w:rPr>
          <w:sz w:val="21"/>
          <w:szCs w:val="21"/>
        </w:rPr>
        <w:fldChar w:fldCharType="end"/>
      </w:r>
      <w:r w:rsidR="00EF12FD" w:rsidRPr="00EF12FD">
        <w:rPr>
          <w:vanish/>
          <w:sz w:val="21"/>
          <w:szCs w:val="21"/>
        </w:rPr>
        <w:noBreakHyphen/>
      </w:r>
      <w:r w:rsidR="00EF12FD" w:rsidRPr="00EF12FD">
        <w:rPr>
          <w:sz w:val="21"/>
          <w:szCs w:val="21"/>
        </w:rPr>
        <w:fldChar w:fldCharType="begin"/>
      </w:r>
      <w:r w:rsidR="00EF12FD" w:rsidRPr="00EF12FD">
        <w:rPr>
          <w:vanish/>
          <w:sz w:val="21"/>
          <w:szCs w:val="21"/>
        </w:rPr>
        <w:instrText xml:space="preserve"> </w:instrText>
      </w:r>
      <w:r w:rsidR="00EF12FD" w:rsidRPr="00EF12FD">
        <w:rPr>
          <w:rFonts w:hint="eastAsia"/>
          <w:vanish/>
          <w:sz w:val="21"/>
          <w:szCs w:val="21"/>
        </w:rPr>
        <w:instrText xml:space="preserve">SEQ </w:instrText>
      </w:r>
      <w:r w:rsidR="00EF12FD" w:rsidRPr="00EF12FD">
        <w:rPr>
          <w:rFonts w:hint="eastAsia"/>
          <w:vanish/>
          <w:sz w:val="21"/>
          <w:szCs w:val="21"/>
        </w:rPr>
        <w:instrText>图</w:instrText>
      </w:r>
      <w:r w:rsidR="00EF12FD" w:rsidRPr="00EF12FD">
        <w:rPr>
          <w:rFonts w:hint="eastAsia"/>
          <w:vanish/>
          <w:sz w:val="21"/>
          <w:szCs w:val="21"/>
        </w:rPr>
        <w:instrText xml:space="preserve"> \* ARABIC \s 1</w:instrText>
      </w:r>
      <w:r w:rsidR="00EF12FD" w:rsidRPr="00EF12FD">
        <w:rPr>
          <w:vanish/>
          <w:sz w:val="21"/>
          <w:szCs w:val="21"/>
        </w:rPr>
        <w:instrText xml:space="preserve"> </w:instrText>
      </w:r>
      <w:r w:rsidR="00EF12FD" w:rsidRPr="00EF12FD">
        <w:rPr>
          <w:sz w:val="21"/>
          <w:szCs w:val="21"/>
        </w:rPr>
        <w:fldChar w:fldCharType="end"/>
      </w:r>
    </w:p>
    <w:p w14:paraId="5F4A5BB7" w14:textId="440C99BF" w:rsidR="00F72FAC" w:rsidRPr="00EF12FD" w:rsidRDefault="009639A9" w:rsidP="00EF12FD">
      <w:pPr>
        <w:pStyle w:val="a7"/>
        <w:jc w:val="center"/>
        <w:rPr>
          <w:sz w:val="21"/>
          <w:szCs w:val="21"/>
        </w:rPr>
      </w:pPr>
      <w:r w:rsidRPr="00EF12FD">
        <w:rPr>
          <w:rFonts w:hint="eastAsia"/>
          <w:sz w:val="21"/>
          <w:szCs w:val="21"/>
        </w:rPr>
        <w:t>基于四边形网格的质点</w:t>
      </w:r>
      <w:r w:rsidRPr="00EF12FD">
        <w:rPr>
          <w:rFonts w:hint="eastAsia"/>
          <w:sz w:val="21"/>
          <w:szCs w:val="21"/>
        </w:rPr>
        <w:t>-</w:t>
      </w:r>
      <w:r w:rsidRPr="00EF12FD">
        <w:rPr>
          <w:rFonts w:hint="eastAsia"/>
          <w:sz w:val="21"/>
          <w:szCs w:val="21"/>
        </w:rPr>
        <w:t>弹簧模型</w:t>
      </w:r>
      <w:bookmarkEnd w:id="20"/>
    </w:p>
    <w:p w14:paraId="30B4131A" w14:textId="0CFE4A10" w:rsidR="00462A8A" w:rsidRDefault="004A4DCC" w:rsidP="00BF5883">
      <w:pPr>
        <w:pStyle w:val="a0"/>
      </w:pPr>
      <w:r>
        <w:rPr>
          <w:rFonts w:hint="eastAsia"/>
        </w:rPr>
        <w:tab/>
      </w:r>
      <w:r w:rsidR="00F72FAC">
        <w:rPr>
          <w:rFonts w:hint="eastAsia"/>
        </w:rPr>
        <w:t>弹簧主要分为3类：结构弹簧、剪切弹簧和弯曲弹簧，如</w:t>
      </w:r>
      <w:r w:rsidR="00F72FAC">
        <w:fldChar w:fldCharType="begin"/>
      </w:r>
      <w:r w:rsidR="00F72FAC">
        <w:instrText xml:space="preserve"> </w:instrText>
      </w:r>
      <w:r w:rsidR="00F72FAC">
        <w:rPr>
          <w:rFonts w:hint="eastAsia"/>
        </w:rPr>
        <w:instrText>REF _Ref374345668 \h</w:instrText>
      </w:r>
      <w:r w:rsidR="00F72FAC">
        <w:instrText xml:space="preserve">  \* MERGEFORMAT </w:instrText>
      </w:r>
      <w:r w:rsidR="00F72FAC">
        <w:fldChar w:fldCharType="separate"/>
      </w:r>
      <w:r w:rsidR="00F72FAC" w:rsidRPr="00F534BA">
        <w:rPr>
          <w:rFonts w:hint="eastAsia"/>
        </w:rPr>
        <w:t xml:space="preserve">图 </w:t>
      </w:r>
      <w:r w:rsidR="00F72FAC" w:rsidRPr="00F534BA">
        <w:t>4</w:t>
      </w:r>
      <w:r w:rsidR="00F72FAC" w:rsidRPr="00F534BA">
        <w:noBreakHyphen/>
        <w:t>1</w:t>
      </w:r>
      <w:r w:rsidR="00F72FAC">
        <w:fldChar w:fldCharType="end"/>
      </w:r>
      <w:r w:rsidR="00F72FAC">
        <w:rPr>
          <w:rFonts w:hint="eastAsia"/>
        </w:rPr>
        <w:t>所示。</w:t>
      </w:r>
      <w:r>
        <w:rPr>
          <w:rFonts w:hint="eastAsia"/>
        </w:rPr>
        <w:t>结构弹簧（</w:t>
      </w:r>
      <w:r>
        <w:t>Structural Springs</w:t>
      </w:r>
      <w:r w:rsidR="008939A4">
        <w:rPr>
          <w:rFonts w:hint="eastAsia"/>
        </w:rPr>
        <w:t>），</w:t>
      </w:r>
      <w:r>
        <w:rPr>
          <w:rFonts w:hint="eastAsia"/>
        </w:rPr>
        <w:t>也称为伸展弹簧（</w:t>
      </w:r>
      <w:r>
        <w:t>Stretch Springs</w:t>
      </w:r>
      <w:r>
        <w:rPr>
          <w:rFonts w:hint="eastAsia"/>
        </w:rPr>
        <w:t>），是为了保持质点间初始状态时的距离，模拟布料内经纬两个方向的作用力，弹性系数很大，以阻止布料在经纬两个方向过度的拉压变形</w:t>
      </w:r>
      <w:r w:rsidR="00D016E2">
        <w:rPr>
          <w:rFonts w:hint="eastAsia"/>
        </w:rPr>
        <w:t>；</w:t>
      </w:r>
      <w:r w:rsidR="002F7BA4">
        <w:rPr>
          <w:rFonts w:hint="eastAsia"/>
        </w:rPr>
        <w:t>剪切弹簧（Shearing Springs</w:t>
      </w:r>
      <w:r w:rsidR="008939A4">
        <w:rPr>
          <w:rFonts w:hint="eastAsia"/>
        </w:rPr>
        <w:t>），</w:t>
      </w:r>
      <w:r w:rsidR="002F7BA4">
        <w:rPr>
          <w:rFonts w:hint="eastAsia"/>
        </w:rPr>
        <w:t>是为了防止织物在自身平面过渡和不真实的变形，而给织物的一个剪切力，用于模拟布料内倾斜方向的作用力，弹性系数较大，以阻止斜向的过渡变形并模拟布料的伸展性</w:t>
      </w:r>
      <w:r w:rsidR="008939A4">
        <w:rPr>
          <w:rFonts w:hint="eastAsia"/>
        </w:rPr>
        <w:t>；</w:t>
      </w:r>
      <w:r w:rsidR="00A4521B">
        <w:rPr>
          <w:rFonts w:hint="eastAsia"/>
        </w:rPr>
        <w:t>弯曲弹簧（Bending Springs）</w:t>
      </w:r>
      <w:r w:rsidR="00921DE0">
        <w:rPr>
          <w:rFonts w:hint="eastAsia"/>
        </w:rPr>
        <w:t>，是为了防止织物过分的不自然弯曲，连接的是经纬两个方向相间隔的两质点，用于模拟布料在弯曲或折叠时的抗弯曲性能，其弹性系数较小，在仿真中有时甚至可以不考虑。</w:t>
      </w:r>
    </w:p>
    <w:p w14:paraId="4CD6AFA0" w14:textId="77777777" w:rsidR="00207406" w:rsidRDefault="00207406" w:rsidP="00207406">
      <w:pPr>
        <w:pStyle w:val="a0"/>
        <w:ind w:firstLine="0"/>
      </w:pPr>
    </w:p>
    <w:p w14:paraId="57EA4FE7" w14:textId="77777777" w:rsidR="00207406" w:rsidRDefault="00207406" w:rsidP="00207406"/>
    <w:p w14:paraId="530846C8" w14:textId="77777777" w:rsidR="00207406" w:rsidRDefault="00207406" w:rsidP="00207406"/>
    <w:p w14:paraId="7F9035C7" w14:textId="77777777" w:rsidR="00207406" w:rsidRDefault="00207406" w:rsidP="00207406"/>
    <w:p w14:paraId="5A6C0C4D" w14:textId="77777777" w:rsidR="00207406" w:rsidRDefault="00207406" w:rsidP="00207406"/>
    <w:p w14:paraId="7E20CD4C" w14:textId="77777777" w:rsidR="00207406" w:rsidRPr="00462A8A" w:rsidRDefault="00207406" w:rsidP="00207406"/>
    <w:p w14:paraId="4B70C8F5" w14:textId="77777777" w:rsidR="00207406" w:rsidRDefault="00207406" w:rsidP="00207406"/>
    <w:p w14:paraId="40DA2B82" w14:textId="77777777" w:rsidR="00207406" w:rsidRDefault="00207406" w:rsidP="00207406">
      <w:r>
        <w:rPr>
          <w:rFonts w:hint="eastAsia"/>
          <w:noProof/>
        </w:rPr>
        <mc:AlternateContent>
          <mc:Choice Requires="wpc">
            <w:drawing>
              <wp:inline distT="0" distB="0" distL="0" distR="0" wp14:anchorId="45D153BA" wp14:editId="0A85DF5D">
                <wp:extent cx="5276850" cy="1857375"/>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4" name="组合 54"/>
                        <wpg:cNvGrpSpPr/>
                        <wpg:grpSpPr>
                          <a:xfrm>
                            <a:off x="338215" y="34822"/>
                            <a:ext cx="1371201" cy="1358912"/>
                            <a:chOff x="352175" y="34822"/>
                            <a:chExt cx="1371201" cy="1358912"/>
                          </a:xfrm>
                        </wpg:grpSpPr>
                        <wps:wsp>
                          <wps:cNvPr id="4" name="椭圆 4"/>
                          <wps:cNvSpPr/>
                          <wps:spPr>
                            <a:xfrm>
                              <a:off x="352540" y="1288974"/>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箭头连接符 5"/>
                          <wps:cNvCnPr/>
                          <wps:spPr>
                            <a:xfrm flipV="1">
                              <a:off x="404103" y="253388"/>
                              <a:ext cx="0" cy="1119923"/>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6" name="直接箭头连接符 6"/>
                          <wps:cNvCnPr/>
                          <wps:spPr>
                            <a:xfrm>
                              <a:off x="413097" y="1343482"/>
                              <a:ext cx="1063163"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7" name="椭圆 7"/>
                          <wps:cNvSpPr/>
                          <wps:spPr>
                            <a:xfrm>
                              <a:off x="352175" y="907122"/>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67794048" w14:textId="77777777" w:rsidR="00D413BF" w:rsidRDefault="00D413BF" w:rsidP="0020740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352175" y="543561"/>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31A3EEC9" w14:textId="77777777" w:rsidR="00D413BF" w:rsidRDefault="00D413BF" w:rsidP="0020740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741290" y="543561"/>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790C6CAF" w14:textId="77777777" w:rsidR="00D413BF" w:rsidRDefault="00D413BF" w:rsidP="0020740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连接符 10"/>
                          <wps:cNvCnPr/>
                          <wps:spPr>
                            <a:xfrm flipH="1">
                              <a:off x="437124" y="598149"/>
                              <a:ext cx="741681"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 name="直接连接符 11"/>
                          <wps:cNvCnPr/>
                          <wps:spPr>
                            <a:xfrm>
                              <a:off x="1167737" y="598021"/>
                              <a:ext cx="0" cy="745461"/>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2" name="椭圆 12"/>
                          <wps:cNvSpPr/>
                          <wps:spPr>
                            <a:xfrm>
                              <a:off x="1116445" y="554578"/>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6CB26357"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1116445" y="918139"/>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129A04DB"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1116445" y="1292717"/>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39B90FF7"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直接连接符 15"/>
                          <wps:cNvCnPr/>
                          <wps:spPr>
                            <a:xfrm flipH="1">
                              <a:off x="418574" y="953807"/>
                              <a:ext cx="74104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6" name="直接连接符 16"/>
                          <wps:cNvCnPr/>
                          <wps:spPr>
                            <a:xfrm>
                              <a:off x="788723" y="590246"/>
                              <a:ext cx="0" cy="744855"/>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8" name="椭圆 18"/>
                          <wps:cNvSpPr/>
                          <wps:spPr>
                            <a:xfrm>
                              <a:off x="737770" y="914679"/>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0BA6385F"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737770" y="1303734"/>
                              <a:ext cx="90000" cy="900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02CD4C7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连接符 20"/>
                          <wps:cNvCnPr>
                            <a:stCxn id="8" idx="5"/>
                            <a:endCxn id="14" idx="5"/>
                          </wps:cNvCnPr>
                          <wps:spPr>
                            <a:xfrm>
                              <a:off x="428995" y="620381"/>
                              <a:ext cx="764270" cy="749156"/>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21" name="直接连接符 21"/>
                          <wps:cNvCnPr>
                            <a:stCxn id="4" idx="7"/>
                            <a:endCxn id="12" idx="3"/>
                          </wps:cNvCnPr>
                          <wps:spPr>
                            <a:xfrm flipV="1">
                              <a:off x="429360" y="631398"/>
                              <a:ext cx="700265" cy="670756"/>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39" name="文本框 39"/>
                          <wps:cNvSpPr txBox="1"/>
                          <wps:spPr>
                            <a:xfrm>
                              <a:off x="452964" y="34822"/>
                              <a:ext cx="383932"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BFED3" w14:textId="77777777" w:rsidR="00D413BF" w:rsidRPr="00391430" w:rsidRDefault="00D413BF" w:rsidP="00207406">
                                <w:pPr>
                                  <w:rPr>
                                    <w:b/>
                                    <w:i/>
                                    <w:sz w:val="21"/>
                                    <w:szCs w:val="21"/>
                                  </w:rPr>
                                </w:pPr>
                                <w:r w:rsidRPr="00391430">
                                  <w:rPr>
                                    <w:b/>
                                    <w:i/>
                                    <w:sz w:val="21"/>
                                    <w:szCs w:val="21"/>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文本框 40"/>
                          <wps:cNvSpPr txBox="1"/>
                          <wps:spPr>
                            <a:xfrm>
                              <a:off x="1339444" y="953795"/>
                              <a:ext cx="383932"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BACF7" w14:textId="77777777" w:rsidR="00D413BF" w:rsidRPr="00391430" w:rsidRDefault="00D413BF" w:rsidP="00207406">
                                <w:pPr>
                                  <w:rPr>
                                    <w:b/>
                                    <w:i/>
                                    <w:sz w:val="21"/>
                                    <w:szCs w:val="21"/>
                                  </w:rPr>
                                </w:pPr>
                                <w:r>
                                  <w:rPr>
                                    <w:b/>
                                    <w:i/>
                                    <w:sz w:val="21"/>
                                    <w:szCs w:val="21"/>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1206822" y="313075"/>
                              <a:ext cx="383932"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72EB6"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1" name="组合 51"/>
                        <wpg:cNvGrpSpPr/>
                        <wpg:grpSpPr>
                          <a:xfrm>
                            <a:off x="1605315" y="649180"/>
                            <a:ext cx="1155047" cy="821945"/>
                            <a:chOff x="1685875" y="649180"/>
                            <a:chExt cx="1155047" cy="821945"/>
                          </a:xfrm>
                        </wpg:grpSpPr>
                        <wps:wsp>
                          <wps:cNvPr id="22" name="直接连接符 22"/>
                          <wps:cNvCnPr/>
                          <wps:spPr>
                            <a:xfrm>
                              <a:off x="2010281" y="1346199"/>
                              <a:ext cx="432000"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直接连接符 23"/>
                          <wps:cNvCnPr/>
                          <wps:spPr>
                            <a:xfrm flipV="1">
                              <a:off x="2023992" y="920886"/>
                              <a:ext cx="0" cy="43200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椭圆 24"/>
                          <wps:cNvSpPr/>
                          <wps:spPr>
                            <a:xfrm>
                              <a:off x="1982286" y="892045"/>
                              <a:ext cx="89535" cy="89535"/>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4927D1AF"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2398815" y="1303796"/>
                              <a:ext cx="88900" cy="889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17A4110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椭圆 26"/>
                          <wps:cNvSpPr/>
                          <wps:spPr>
                            <a:xfrm>
                              <a:off x="1982939" y="1304834"/>
                              <a:ext cx="88900" cy="889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0C2ED779"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文本框 43"/>
                          <wps:cNvSpPr txBox="1"/>
                          <wps:spPr>
                            <a:xfrm>
                              <a:off x="2268427" y="965315"/>
                              <a:ext cx="572495"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CF5D3"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r w:rsidRPr="00391430">
                                  <w:rPr>
                                    <w:b/>
                                    <w:i/>
                                    <w:sz w:val="21"/>
                                    <w:szCs w:val="21"/>
                                    <w:vertAlign w:val="subscript"/>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文本框 46"/>
                          <wps:cNvSpPr txBox="1"/>
                          <wps:spPr>
                            <a:xfrm>
                              <a:off x="2043812" y="649180"/>
                              <a:ext cx="594686"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F9AB0"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r>
                                  <w:rPr>
                                    <w:b/>
                                    <w:i/>
                                    <w:sz w:val="21"/>
                                    <w:szCs w:val="21"/>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文本框 58"/>
                          <wps:cNvSpPr txBox="1"/>
                          <wps:spPr>
                            <a:xfrm>
                              <a:off x="1685875" y="1130177"/>
                              <a:ext cx="376336"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E0F27"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组合 52"/>
                        <wpg:cNvGrpSpPr/>
                        <wpg:grpSpPr>
                          <a:xfrm>
                            <a:off x="2648635" y="605761"/>
                            <a:ext cx="1335946" cy="881986"/>
                            <a:chOff x="2638455" y="612741"/>
                            <a:chExt cx="1335946" cy="881986"/>
                          </a:xfrm>
                        </wpg:grpSpPr>
                        <wps:wsp>
                          <wps:cNvPr id="32" name="直接连接符 32"/>
                          <wps:cNvCnPr/>
                          <wps:spPr>
                            <a:xfrm>
                              <a:off x="2980523" y="937534"/>
                              <a:ext cx="432000" cy="432000"/>
                            </a:xfrm>
                            <a:prstGeom prst="line">
                              <a:avLst/>
                            </a:prstGeom>
                          </wps:spPr>
                          <wps:style>
                            <a:lnRef idx="2">
                              <a:schemeClr val="dk1"/>
                            </a:lnRef>
                            <a:fillRef idx="0">
                              <a:schemeClr val="dk1"/>
                            </a:fillRef>
                            <a:effectRef idx="1">
                              <a:schemeClr val="dk1"/>
                            </a:effectRef>
                            <a:fontRef idx="minor">
                              <a:schemeClr val="tx1"/>
                            </a:fontRef>
                          </wps:style>
                          <wps:bodyPr/>
                        </wps:wsp>
                        <wps:wsp>
                          <wps:cNvPr id="33" name="直接连接符 33"/>
                          <wps:cNvCnPr/>
                          <wps:spPr>
                            <a:xfrm flipH="1">
                              <a:off x="2987505" y="933571"/>
                              <a:ext cx="432000" cy="432000"/>
                            </a:xfrm>
                            <a:prstGeom prst="line">
                              <a:avLst/>
                            </a:prstGeom>
                          </wps:spPr>
                          <wps:style>
                            <a:lnRef idx="2">
                              <a:schemeClr val="dk1"/>
                            </a:lnRef>
                            <a:fillRef idx="0">
                              <a:schemeClr val="dk1"/>
                            </a:fillRef>
                            <a:effectRef idx="1">
                              <a:schemeClr val="dk1"/>
                            </a:effectRef>
                            <a:fontRef idx="minor">
                              <a:schemeClr val="tx1"/>
                            </a:fontRef>
                          </wps:style>
                          <wps:bodyPr/>
                        </wps:wsp>
                        <wps:wsp>
                          <wps:cNvPr id="34" name="椭圆 34"/>
                          <wps:cNvSpPr/>
                          <wps:spPr>
                            <a:xfrm>
                              <a:off x="2973167" y="919965"/>
                              <a:ext cx="89535" cy="89535"/>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2B38345E"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椭圆 35"/>
                          <wps:cNvSpPr/>
                          <wps:spPr>
                            <a:xfrm>
                              <a:off x="3343913" y="919967"/>
                              <a:ext cx="89535" cy="89535"/>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263DD4E3"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椭圆 36"/>
                          <wps:cNvSpPr/>
                          <wps:spPr>
                            <a:xfrm>
                              <a:off x="2973185" y="1290788"/>
                              <a:ext cx="89535" cy="89535"/>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2D1CE108"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364836" y="1306437"/>
                              <a:ext cx="89535" cy="89535"/>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47F1BE35"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文本框 42"/>
                          <wps:cNvSpPr txBox="1"/>
                          <wps:spPr>
                            <a:xfrm>
                              <a:off x="2638455" y="1146590"/>
                              <a:ext cx="383932"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AC9FA"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3399706" y="1153779"/>
                              <a:ext cx="572495"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343AD"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r w:rsidRPr="00391430">
                                  <w:rPr>
                                    <w:b/>
                                    <w:i/>
                                    <w:sz w:val="21"/>
                                    <w:szCs w:val="21"/>
                                    <w:vertAlign w:val="subscript"/>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文本框 47"/>
                          <wps:cNvSpPr txBox="1"/>
                          <wps:spPr>
                            <a:xfrm>
                              <a:off x="2638501" y="612741"/>
                              <a:ext cx="594686"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8251A"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r>
                                  <w:rPr>
                                    <w:b/>
                                    <w:i/>
                                    <w:sz w:val="21"/>
                                    <w:szCs w:val="21"/>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文本框 48"/>
                          <wps:cNvSpPr txBox="1"/>
                          <wps:spPr>
                            <a:xfrm>
                              <a:off x="3379715" y="635232"/>
                              <a:ext cx="594686"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44DCF"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r w:rsidRPr="00391430">
                                  <w:rPr>
                                    <w:b/>
                                    <w:i/>
                                    <w:sz w:val="21"/>
                                    <w:szCs w:val="21"/>
                                    <w:vertAlign w:val="subscript"/>
                                  </w:rPr>
                                  <w:t>,j</w:t>
                                </w:r>
                                <w:r>
                                  <w:rPr>
                                    <w:b/>
                                    <w:i/>
                                    <w:sz w:val="21"/>
                                    <w:szCs w:val="21"/>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3" name="组合 53"/>
                        <wpg:cNvGrpSpPr/>
                        <wpg:grpSpPr>
                          <a:xfrm>
                            <a:off x="3880280" y="278089"/>
                            <a:ext cx="1327568" cy="1232195"/>
                            <a:chOff x="3851705" y="271109"/>
                            <a:chExt cx="1327568" cy="1232195"/>
                          </a:xfrm>
                        </wpg:grpSpPr>
                        <wps:wsp>
                          <wps:cNvPr id="27" name="直接连接符 27"/>
                          <wps:cNvCnPr/>
                          <wps:spPr>
                            <a:xfrm flipV="1">
                              <a:off x="4201873" y="1357154"/>
                              <a:ext cx="864000" cy="2716"/>
                            </a:xfrm>
                            <a:prstGeom prst="line">
                              <a:avLst/>
                            </a:prstGeom>
                          </wps:spPr>
                          <wps:style>
                            <a:lnRef idx="2">
                              <a:schemeClr val="dk1"/>
                            </a:lnRef>
                            <a:fillRef idx="0">
                              <a:schemeClr val="dk1"/>
                            </a:fillRef>
                            <a:effectRef idx="1">
                              <a:schemeClr val="dk1"/>
                            </a:effectRef>
                            <a:fontRef idx="minor">
                              <a:schemeClr val="tx1"/>
                            </a:fontRef>
                          </wps:style>
                          <wps:bodyPr/>
                        </wps:wsp>
                        <wps:wsp>
                          <wps:cNvPr id="28" name="直接连接符 28"/>
                          <wps:cNvCnPr/>
                          <wps:spPr>
                            <a:xfrm flipV="1">
                              <a:off x="4215583" y="508544"/>
                              <a:ext cx="0" cy="864000"/>
                            </a:xfrm>
                            <a:prstGeom prst="line">
                              <a:avLst/>
                            </a:prstGeom>
                          </wps:spPr>
                          <wps:style>
                            <a:lnRef idx="2">
                              <a:schemeClr val="dk1"/>
                            </a:lnRef>
                            <a:fillRef idx="0">
                              <a:schemeClr val="dk1"/>
                            </a:fillRef>
                            <a:effectRef idx="1">
                              <a:schemeClr val="dk1"/>
                            </a:effectRef>
                            <a:fontRef idx="minor">
                              <a:schemeClr val="tx1"/>
                            </a:fontRef>
                          </wps:style>
                          <wps:bodyPr/>
                        </wps:wsp>
                        <wps:wsp>
                          <wps:cNvPr id="29" name="椭圆 29"/>
                          <wps:cNvSpPr/>
                          <wps:spPr>
                            <a:xfrm>
                              <a:off x="4174051" y="473245"/>
                              <a:ext cx="89535" cy="89535"/>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19A9BF3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椭圆 30"/>
                          <wps:cNvSpPr/>
                          <wps:spPr>
                            <a:xfrm>
                              <a:off x="5016360" y="1317756"/>
                              <a:ext cx="88900" cy="889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201A541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椭圆 31"/>
                          <wps:cNvSpPr/>
                          <wps:spPr>
                            <a:xfrm>
                              <a:off x="4174704" y="1318794"/>
                              <a:ext cx="88900" cy="88900"/>
                            </a:xfrm>
                            <a:prstGeom prst="ellipse">
                              <a:avLst/>
                            </a:prstGeom>
                            <a:effectLst/>
                          </wps:spPr>
                          <wps:style>
                            <a:lnRef idx="2">
                              <a:schemeClr val="dk1">
                                <a:shade val="50000"/>
                              </a:schemeClr>
                            </a:lnRef>
                            <a:fillRef idx="1">
                              <a:schemeClr val="dk1"/>
                            </a:fillRef>
                            <a:effectRef idx="0">
                              <a:schemeClr val="dk1"/>
                            </a:effectRef>
                            <a:fontRef idx="minor">
                              <a:schemeClr val="lt1"/>
                            </a:fontRef>
                          </wps:style>
                          <wps:txbx>
                            <w:txbxContent>
                              <w:p w14:paraId="2D19A4EB"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a:off x="4704295" y="969408"/>
                              <a:ext cx="474978"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890AE"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+2</w:t>
                                </w:r>
                                <w:r w:rsidRPr="00391430">
                                  <w:rPr>
                                    <w:b/>
                                    <w:i/>
                                    <w:sz w:val="21"/>
                                    <w:szCs w:val="21"/>
                                    <w:vertAlign w:val="subscript"/>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4215521" y="271109"/>
                              <a:ext cx="594686"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33DB9"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r>
                                  <w:rPr>
                                    <w:b/>
                                    <w:i/>
                                    <w:sz w:val="21"/>
                                    <w:szCs w:val="21"/>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3851705" y="1162356"/>
                              <a:ext cx="383932" cy="340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3CC3C"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55" name="文本框 55"/>
                        <wps:cNvSpPr txBox="1"/>
                        <wps:spPr>
                          <a:xfrm>
                            <a:off x="271029" y="1465285"/>
                            <a:ext cx="1002030" cy="392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ECE19" w14:textId="77777777" w:rsidR="00D413BF" w:rsidRPr="00942AD9" w:rsidRDefault="00D413BF" w:rsidP="00207406">
                              <w:pPr>
                                <w:rPr>
                                  <w:sz w:val="18"/>
                                  <w:szCs w:val="18"/>
                                </w:rPr>
                              </w:pPr>
                              <w:r w:rsidRPr="00942AD9">
                                <w:rPr>
                                  <w:sz w:val="18"/>
                                  <w:szCs w:val="18"/>
                                </w:rPr>
                                <w:t>(a)</w:t>
                              </w:r>
                              <w:r w:rsidRPr="00942AD9">
                                <w:rPr>
                                  <w:rFonts w:hint="eastAsia"/>
                                  <w:sz w:val="18"/>
                                  <w:szCs w:val="18"/>
                                </w:rPr>
                                <w:t>弹簧质点模型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文本框 56"/>
                        <wps:cNvSpPr txBox="1"/>
                        <wps:spPr>
                          <a:xfrm>
                            <a:off x="1682553" y="1464343"/>
                            <a:ext cx="779780" cy="3930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566AD" w14:textId="77777777" w:rsidR="00D413BF" w:rsidRPr="00942AD9" w:rsidRDefault="00D413BF" w:rsidP="00207406">
                              <w:pPr>
                                <w:rPr>
                                  <w:sz w:val="18"/>
                                  <w:szCs w:val="18"/>
                                </w:rPr>
                              </w:pPr>
                              <w:r w:rsidRPr="00942AD9">
                                <w:rPr>
                                  <w:sz w:val="18"/>
                                  <w:szCs w:val="18"/>
                                </w:rPr>
                                <w:t>(</w:t>
                              </w:r>
                              <w:r>
                                <w:rPr>
                                  <w:rFonts w:hint="eastAsia"/>
                                  <w:sz w:val="18"/>
                                  <w:szCs w:val="18"/>
                                </w:rPr>
                                <w:t>b</w:t>
                              </w:r>
                              <w:r w:rsidRPr="00942AD9">
                                <w:rPr>
                                  <w:sz w:val="18"/>
                                  <w:szCs w:val="18"/>
                                </w:rPr>
                                <w:t>)</w:t>
                              </w:r>
                              <w:r>
                                <w:rPr>
                                  <w:rFonts w:hint="eastAsia"/>
                                  <w:sz w:val="18"/>
                                  <w:szCs w:val="18"/>
                                </w:rPr>
                                <w:t>结构弹簧</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文本框 59"/>
                        <wps:cNvSpPr txBox="1"/>
                        <wps:spPr>
                          <a:xfrm>
                            <a:off x="2814429" y="1457179"/>
                            <a:ext cx="773430" cy="4001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0F3A2" w14:textId="77777777" w:rsidR="00D413BF" w:rsidRPr="00942AD9" w:rsidRDefault="00D413BF" w:rsidP="00207406">
                              <w:pPr>
                                <w:rPr>
                                  <w:sz w:val="18"/>
                                  <w:szCs w:val="18"/>
                                </w:rPr>
                              </w:pPr>
                              <w:r w:rsidRPr="00942AD9">
                                <w:rPr>
                                  <w:sz w:val="18"/>
                                  <w:szCs w:val="18"/>
                                </w:rPr>
                                <w:t>(</w:t>
                              </w:r>
                              <w:r>
                                <w:rPr>
                                  <w:rFonts w:hint="eastAsia"/>
                                  <w:sz w:val="18"/>
                                  <w:szCs w:val="18"/>
                                </w:rPr>
                                <w:t>c</w:t>
                              </w:r>
                              <w:r w:rsidRPr="00942AD9">
                                <w:rPr>
                                  <w:sz w:val="18"/>
                                  <w:szCs w:val="18"/>
                                </w:rPr>
                                <w:t>)</w:t>
                              </w:r>
                              <w:r>
                                <w:rPr>
                                  <w:rFonts w:hint="eastAsia"/>
                                  <w:sz w:val="18"/>
                                  <w:szCs w:val="18"/>
                                </w:rPr>
                                <w:t>剪切弹簧</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文本框 60"/>
                        <wps:cNvSpPr txBox="1"/>
                        <wps:spPr>
                          <a:xfrm>
                            <a:off x="4108669" y="1456042"/>
                            <a:ext cx="77978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F6033" w14:textId="77777777" w:rsidR="00D413BF" w:rsidRPr="00942AD9" w:rsidRDefault="00D413BF" w:rsidP="00207406">
                              <w:pPr>
                                <w:rPr>
                                  <w:sz w:val="18"/>
                                  <w:szCs w:val="18"/>
                                </w:rPr>
                              </w:pPr>
                              <w:r w:rsidRPr="00942AD9">
                                <w:rPr>
                                  <w:sz w:val="18"/>
                                  <w:szCs w:val="18"/>
                                </w:rPr>
                                <w:t>(</w:t>
                              </w:r>
                              <w:r>
                                <w:rPr>
                                  <w:rFonts w:hint="eastAsia"/>
                                  <w:sz w:val="18"/>
                                  <w:szCs w:val="18"/>
                                </w:rPr>
                                <w:t>d</w:t>
                              </w:r>
                              <w:r w:rsidRPr="00942AD9">
                                <w:rPr>
                                  <w:sz w:val="18"/>
                                  <w:szCs w:val="18"/>
                                </w:rPr>
                                <w:t>)</w:t>
                              </w:r>
                              <w:r>
                                <w:rPr>
                                  <w:rFonts w:hint="eastAsia"/>
                                  <w:sz w:val="18"/>
                                  <w:szCs w:val="18"/>
                                </w:rPr>
                                <w:t>弯曲弹簧</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5D153BA" id="画布 3" o:spid="_x0000_s1026" editas="canvas" style="width:415.5pt;height:146.25pt;mso-position-horizontal-relative:char;mso-position-vertical-relative:line" coordsize="52768,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18573;visibility:visible;mso-wrap-style:square">
                  <v:fill o:detectmouseclick="t"/>
                  <v:path o:connecttype="none"/>
                </v:shape>
                <v:group id="组合 54" o:spid="_x0000_s1028" style="position:absolute;left:3382;top:348;width:13712;height:13589" coordorigin="3521,348" coordsize="13712,13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oval id="椭圆 4" o:spid="_x0000_s1029" style="position:absolute;left:3525;top:12889;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A8cIA&#10;AADaAAAADwAAAGRycy9kb3ducmV2LnhtbESPQWvCQBSE74X+h+UVvNVNRaykWaUtCMGejHp/Zl+y&#10;qdm3IbvG+O+7gtDjMDPfMNl6tK0YqPeNYwVv0wQEcel0w7WCw37zugThA7LG1jEpuJGH9er5KcNU&#10;uyvvaChCLSKEfYoKTAhdKqUvDVn0U9cRR69yvcUQZV9L3eM1wm0rZ0mykBYbjgsGO/o2VJ6Li1Xg&#10;Nj8n/W725/z4m3NzKr6GbWWUmryMnx8gAo3hP/xo51rBHO5X4g2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eMDxwgAAANoAAAAPAAAAAAAAAAAAAAAAAJgCAABkcnMvZG93&#10;bnJldi54bWxQSwUGAAAAAAQABAD1AAAAhwMAAAAA&#10;" fillcolor="black [3200]" strokecolor="black [1600]" strokeweight="2pt"/>
                  <v:shapetype id="_x0000_t32" coordsize="21600,21600" o:spt="32" o:oned="t" path="m,l21600,21600e" filled="f">
                    <v:path arrowok="t" fillok="f" o:connecttype="none"/>
                    <o:lock v:ext="edit" shapetype="t"/>
                  </v:shapetype>
                  <v:shape id="直接箭头连接符 5" o:spid="_x0000_s1030" type="#_x0000_t32" style="position:absolute;left:4041;top:2533;width:0;height:11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1jrcIAAADaAAAADwAAAGRycy9kb3ducmV2LnhtbESPW2sCMRSE3wX/QzhC3zSr1HZZjSKC&#10;pX1UW+rjYXP2gpuTJYl7+fdNodDHYWa+Ybb7wTSiI+drywqWiwQEcW51zaWCz+tpnoLwAVljY5kU&#10;jORhv5tOtphp2/OZuksoRYSwz1BBFUKbSenzigz6hW2Jo1dYZzBE6UqpHfYRbhq5SpIXabDmuFBh&#10;S8eK8vvlYRS49HG6vZ3L59e1SWz3IY/F99eo1NNsOGxABBrCf/iv/a4VrOH3Srw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1jrcIAAADaAAAADwAAAAAAAAAAAAAA&#10;AAChAgAAZHJzL2Rvd25yZXYueG1sUEsFBgAAAAAEAAQA+QAAAJADAAAAAA==&#10;" strokecolor="black [3200]" strokeweight="2pt">
                    <v:stroke endarrow="open"/>
                  </v:shape>
                  <v:shape id="直接箭头连接符 6" o:spid="_x0000_s1031" type="#_x0000_t32" style="position:absolute;left:4130;top:13434;width:106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47WMEAAADaAAAADwAAAGRycy9kb3ducmV2LnhtbESPS4vCMBSF9wP+h3AFd2PawRfVKDqM&#10;MBsXU8X1pbm2pc1NTTJa//1EEGZ5OI+Ps9r0phU3cr62rCAdJyCIC6trLhWcjvv3BQgfkDW2lknB&#10;gzxs1oO3FWba3vmHbnkoRRxhn6GCKoQuk9IXFRn0Y9sRR+9incEQpSuldniP46aVH0kykwZrjoQK&#10;O/qsqGjyXxMhTbqY5oedS9uJDtdm/qX1uVFqNOy3SxCB+vAffrW/tYIZPK/EG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tYwQAAANoAAAAPAAAAAAAAAAAAAAAA&#10;AKECAABkcnMvZG93bnJldi54bWxQSwUGAAAAAAQABAD5AAAAjwMAAAAA&#10;" strokecolor="black [3200]" strokeweight="2pt">
                    <v:stroke endarrow="open"/>
                  </v:shape>
                  <v:oval id="椭圆 7" o:spid="_x0000_s1032" style="position:absolute;left:3521;top:9071;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ehsAA&#10;AADaAAAADwAAAGRycy9kb3ducmV2LnhtbESPQYvCMBSE78L+h/AW9qbp7mGVahR3QSh6sur92Tyb&#10;avNSmljrvzeC4HGYmW+Y2aK3teio9ZVjBd+jBARx4XTFpYL9bjWcgPABWWPtmBTcycNi/jGYYard&#10;jbfU5aEUEcI+RQUmhCaV0heGLPqRa4ijd3KtxRBlW0rd4i3CbS1/kuRXWqw4Lhhs6N9QccmvVoFb&#10;bY56bHaX7HDOuDrmf936ZJT6+uyXUxCB+vAOv9qZVjCG55V4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pehsAAAADaAAAADwAAAAAAAAAAAAAAAACYAgAAZHJzL2Rvd25y&#10;ZXYueG1sUEsFBgAAAAAEAAQA9QAAAIUDAAAAAA==&#10;" fillcolor="black [3200]" strokecolor="black [1600]" strokeweight="2pt">
                    <v:textbox>
                      <w:txbxContent>
                        <w:p w14:paraId="67794048" w14:textId="77777777" w:rsidR="00D413BF" w:rsidRDefault="00D413BF" w:rsidP="00207406"/>
                      </w:txbxContent>
                    </v:textbox>
                  </v:oval>
                  <v:oval id="椭圆 8" o:spid="_x0000_s1033" style="position:absolute;left:3521;top:5435;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K9L8A&#10;AADaAAAADwAAAGRycy9kb3ducmV2LnhtbERPPW+DMBDdI/U/WFepWzDt0EYUJ0orIaF2Ckn3A18w&#10;CT4j7AL99/FQKePT+853i+3FRKPvHCt4TlIQxI3THbcKTsdivQHhA7LG3jEp+CMPu+3DKsdMu5kP&#10;NFWhFTGEfYYKTAhDJqVvDFn0iRuII3d2o8UQ4dhKPeIcw20vX9L0VVrsODYYHOjTUHOtfq0CV3zX&#10;+s0cr+XPpeSurj6mr7NR6ulx2b+DCLSEu/jfXWoFcWu8Em+A3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Ncr0vwAAANoAAAAPAAAAAAAAAAAAAAAAAJgCAABkcnMvZG93bnJl&#10;di54bWxQSwUGAAAAAAQABAD1AAAAhAMAAAAA&#10;" fillcolor="black [3200]" strokecolor="black [1600]" strokeweight="2pt">
                    <v:textbox>
                      <w:txbxContent>
                        <w:p w14:paraId="31A3EEC9" w14:textId="77777777" w:rsidR="00D413BF" w:rsidRDefault="00D413BF" w:rsidP="00207406"/>
                      </w:txbxContent>
                    </v:textbox>
                  </v:oval>
                  <v:oval id="椭圆 9" o:spid="_x0000_s1034" style="position:absolute;left:7412;top:5435;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lvb8IA&#10;AADaAAAADwAAAGRycy9kb3ducmV2LnhtbESPQWvCQBSE74X+h+UVvNVNPWhNs0pbEII9GfX+zL5k&#10;U7NvQ3aN8d93BaHHYWa+YbL1aFsxUO8bxwrepgkI4tLphmsFh/3m9R2ED8gaW8ek4EYe1qvnpwxT&#10;7a68o6EItYgQ9ikqMCF0qZS+NGTRT11HHL3K9RZDlH0tdY/XCLetnCXJXFpsOC4Y7OjbUHkuLlaB&#10;2/yc9MLsz/nxN+fmVHwN28ooNXkZPz9ABBrDf/jRzrWCJdyvx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eW9vwgAAANoAAAAPAAAAAAAAAAAAAAAAAJgCAABkcnMvZG93&#10;bnJldi54bWxQSwUGAAAAAAQABAD1AAAAhwMAAAAA&#10;" fillcolor="black [3200]" strokecolor="black [1600]" strokeweight="2pt">
                    <v:textbox>
                      <w:txbxContent>
                        <w:p w14:paraId="790C6CAF" w14:textId="77777777" w:rsidR="00D413BF" w:rsidRDefault="00D413BF" w:rsidP="00207406"/>
                      </w:txbxContent>
                    </v:textbox>
                  </v:oval>
                  <v:line id="直接连接符 10" o:spid="_x0000_s1035" style="position:absolute;flip:x;visibility:visible;mso-wrap-style:square" from="4371,5981" to="11788,5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DrcMMAAADbAAAADwAAAGRycy9kb3ducmV2LnhtbESPQWvCQBCF74L/YRnBi9SNHoqkriJC&#10;bfEian/ANDsmwexsyE5N2l/fORR6m+G9ee+b9XYIjXlQl+rIDhbzDAxxEX3NpYOP6+vTCkwSZI9N&#10;ZHLwTQm2m/FojbmPPZ/pcZHSaAinHB1UIm1ubSoqCpjmsSVW7Ra7gKJrV1rfYa/hobHLLHu2AWvW&#10;hgpb2ldU3C9fwYF8nvrZQWIxHBf7N/E/t8MxnJybTobdCxihQf7Nf9fvXvGVXn/RAez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g63DDAAAA2wAAAA8AAAAAAAAAAAAA&#10;AAAAoQIAAGRycy9kb3ducmV2LnhtbFBLBQYAAAAABAAEAPkAAACRAwAAAAA=&#10;" strokecolor="black [3200]" strokeweight="2pt"/>
                  <v:line id="直接连接符 11" o:spid="_x0000_s1036" style="position:absolute;visibility:visible;mso-wrap-style:square" from="11677,5980" to="11677,1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PFP8QAAADbAAAADwAAAGRycy9kb3ducmV2LnhtbESPQWvDMAyF74P9B6NBb4uTEdo1rVO2&#10;waCnQNtR2puItSQsloPtNem/nweF3iTe0/ue1pvJ9OJCzneWFWRJCoK4trrjRsHX4fP5FYQPyBp7&#10;y6TgSh425ePDGgttR97RZR8aEUPYF6igDWEopPR1SwZ9YgfiqH1bZzDE1TVSOxxjuOnlS5rOpcGO&#10;I6HFgT5aqn/2vyZy3dLkx5zNuRoX11P+Xi3nVaXU7Gl6W4EINIW7+Xa91bF+Bv+/xAFk+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A8U/xAAAANsAAAAPAAAAAAAAAAAA&#10;AAAAAKECAABkcnMvZG93bnJldi54bWxQSwUGAAAAAAQABAD5AAAAkgMAAAAA&#10;" strokecolor="black [3200]" strokeweight="2pt"/>
                  <v:oval id="椭圆 12" o:spid="_x0000_s1037" style="position:absolute;left:11164;top:5545;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djzr8A&#10;AADbAAAADwAAAGRycy9kb3ducmV2LnhtbERPTYvCMBC9C/sfwizsTdP1oFKN4i4IRU9WvY/N2FSb&#10;SWmytfvvjSB4m8f7nMWqt7XoqPWVYwXfowQEceF0xaWC42EznIHwAVlj7ZgU/JOH1fJjsMBUuzvv&#10;qctDKWII+xQVmBCaVEpfGLLoR64hjtzFtRZDhG0pdYv3GG5rOU6SibRYcWww2NCvoeKW/1kFbrM7&#10;66k53LLTNePqnP9024tR6uuzX89BBOrDW/xyZzrOH8Pzl3iA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2POvwAAANsAAAAPAAAAAAAAAAAAAAAAAJgCAABkcnMvZG93bnJl&#10;di54bWxQSwUGAAAAAAQABAD1AAAAhAMAAAAA&#10;" fillcolor="black [3200]" strokecolor="black [1600]" strokeweight="2pt">
                    <v:textbox>
                      <w:txbxContent>
                        <w:p w14:paraId="6CB26357"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13" o:spid="_x0000_s1038" style="position:absolute;left:11164;top:9181;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GVcAA&#10;AADbAAAADwAAAGRycy9kb3ducmV2LnhtbERPTWvCQBC9C/6HZYTedGMLtURXUUEI9dTE3sfsmI1m&#10;Z0N2G9N/7xYK3ubxPme1GWwjeup87VjBfJaAIC6drrlScCoO0w8QPiBrbByTgl/ysFmPRytMtbvz&#10;F/V5qEQMYZ+iAhNCm0rpS0MW/cy1xJG7uM5iiLCrpO7wHsNtI1+T5F1arDk2GGxpb6i85T9WgTsc&#10;z3philv2fc24Pue7/vNilHqZDNsliEBDeIr/3ZmO89/g7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vGVcAAAADbAAAADwAAAAAAAAAAAAAAAACYAgAAZHJzL2Rvd25y&#10;ZXYueG1sUEsFBgAAAAAEAAQA9QAAAIUDAAAAAA==&#10;" fillcolor="black [3200]" strokecolor="black [1600]" strokeweight="2pt">
                    <v:textbox>
                      <w:txbxContent>
                        <w:p w14:paraId="129A04DB"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14" o:spid="_x0000_s1039" style="position:absolute;left:11164;top:12927;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eIcAA&#10;AADbAAAADwAAAGRycy9kb3ducmV2LnhtbERPTWvCQBC9C/6HZYTedGMptURXUUEI9dTE3sfsmI1m&#10;Z0N2G9N/7xYK3ubxPme1GWwjeup87VjBfJaAIC6drrlScCoO0w8QPiBrbByTgl/ysFmPRytMtbvz&#10;F/V5qEQMYZ+iAhNCm0rpS0MW/cy1xJG7uM5iiLCrpO7wHsNtI1+T5F1arDk2GGxpb6i85T9WgTsc&#10;z3philv2fc24Pue7/vNilHqZDNsliEBDeIr/3ZmO89/g7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yJeIcAAAADbAAAADwAAAAAAAAAAAAAAAACYAgAAZHJzL2Rvd25y&#10;ZXYueG1sUEsFBgAAAAAEAAQA9QAAAIUDAAAAAA==&#10;" fillcolor="black [3200]" strokecolor="black [1600]" strokeweight="2pt">
                    <v:textbox>
                      <w:txbxContent>
                        <w:p w14:paraId="39B90FF7"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line id="直接连接符 15" o:spid="_x0000_s1040" style="position:absolute;flip:x;visibility:visible;mso-wrap-style:square" from="4185,9538" to="11596,9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dI6MEAAADbAAAADwAAAGRycy9kb3ducmV2LnhtbERP22rCQBB9L/gPywi+lLpRsEjqKiJ4&#10;wRep+gHT7JiEZmdDdjSxX98VBN/mcK4zW3SuUjdqQunZwGiYgCLOvC05N3A+rT+moIIgW6w8k4E7&#10;BVjMe28zTK1v+ZtuR8lVDOGQooFCpE61DllBDsPQ18SRu/jGoUTY5No22MZwV+lxknxqhyXHhgJr&#10;WhWU/R6vzoD8HNr3jfis249WW7F/l83eHYwZ9LvlFyihTl7ip3tn4/wJPH6JB+j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F0jowQAAANsAAAAPAAAAAAAAAAAAAAAA&#10;AKECAABkcnMvZG93bnJldi54bWxQSwUGAAAAAAQABAD5AAAAjwMAAAAA&#10;" strokecolor="black [3200]" strokeweight="2pt"/>
                  <v:line id="直接连接符 16" o:spid="_x0000_s1041" style="position:absolute;visibility:visible;mso-wrap-style:square" from="7887,5902" to="7887,13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pdS8QAAADbAAAADwAAAGRycy9kb3ducmV2LnhtbESPQWvDMAyF74P+B6PCbqvTEbI2jVPa&#10;wWCnwLpR2puI1SQ0loPtNem/nweD3STe0/ueiu1kenEj5zvLCpaLBARxbXXHjYKvz7enFQgfkDX2&#10;lknBnTxsy9lDgbm2I3/Q7RAaEUPY56igDWHIpfR1Swb9wg7EUbtYZzDE1TVSOxxjuOnlc5Jk0mDH&#10;kdDiQK8t1dfDt4lctzbpMWVzrsaX+yndV+usqpR6nE+7DYhAU/g3/12/61g/g99f4gC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6l1LxAAAANsAAAAPAAAAAAAAAAAA&#10;AAAAAKECAABkcnMvZG93bnJldi54bWxQSwUGAAAAAAQABAD5AAAAkgMAAAAA&#10;" strokecolor="black [3200]" strokeweight="2pt"/>
                  <v:oval id="椭圆 18" o:spid="_x0000_s1042" style="position:absolute;left:7377;top:9146;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9UJMIA&#10;AADbAAAADwAAAGRycy9kb3ducmV2LnhtbESPQW/CMAyF75P2HyJP2m2kcBhTR0CAhFSx0wq7m8Y0&#10;hcapmlC6fz8fkHaz9Z7f+7xYjb5VA/WxCWxgOslAEVfBNlwbOB52bx+gYkK22AYmA78UYbV8flpg&#10;bsOdv2koU60khGOOBlxKXa51rBx5jJPQEYt2Dr3HJGtfa9vjXcJ9q2dZ9q49NiwNDjvaOqqu5c0b&#10;CLuvk527w7X4uRTcnMrNsD87Y15fxvUnqERj+jc/rgsr+AIrv8gA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1QkwgAAANsAAAAPAAAAAAAAAAAAAAAAAJgCAABkcnMvZG93&#10;bnJldi54bWxQSwUGAAAAAAQABAD1AAAAhwMAAAAA&#10;" fillcolor="black [3200]" strokecolor="black [1600]" strokeweight="2pt">
                    <v:textbox>
                      <w:txbxContent>
                        <w:p w14:paraId="0BA6385F"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19" o:spid="_x0000_s1043" style="position:absolute;left:7377;top:13037;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xv8AA&#10;AADbAAAADwAAAGRycy9kb3ducmV2LnhtbERPTWvCQBC9C/6HZYTedGMPrY2uooIQ6qmJvY/ZMRvN&#10;zobsNqb/3i0UvM3jfc5qM9hG9NT52rGC+SwBQVw6XXOl4FQcpgsQPiBrbByTgl/ysFmPRytMtbvz&#10;F/V5qEQMYZ+iAhNCm0rpS0MW/cy1xJG7uM5iiLCrpO7wHsNtI1+T5E1arDk2GGxpb6i85T9WgTsc&#10;z/rdFLfs+5pxfc53/efFKPUyGbZLEIGG8BT/uzMd53/A3y/x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Pxv8AAAADbAAAADwAAAAAAAAAAAAAAAACYAgAAZHJzL2Rvd25y&#10;ZXYueG1sUEsFBgAAAAAEAAQA9QAAAIUDAAAAAA==&#10;" fillcolor="black [3200]" strokecolor="black [1600]" strokeweight="2pt">
                    <v:textbox>
                      <w:txbxContent>
                        <w:p w14:paraId="02CD4C7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line id="直接连接符 20" o:spid="_x0000_s1044" style="position:absolute;visibility:visible;mso-wrap-style:square" from="4289,6203" to="11932,13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OqGcEAAADbAAAADwAAAGRycy9kb3ducmV2LnhtbERPTWvCQBC9C/0PyxR6000l2BpdpRUK&#10;ngLaUtrbkB2T0Oxs2F1N/PfOQejx8b7X29F16kIhtp4NPM8yUMSVty3XBr4+P6avoGJCtth5JgNX&#10;irDdPEzWWFg/8IEux1QrCeFYoIEmpb7QOlYNOYwz3xMLd/LBYRIYam0DDhLuOj3PsoV22LI0NNjT&#10;rqHq73h20huWLv/O2f2Ww8v1J38vl4uyNObpcXxbgUo0pn/x3b23BuayXr7ID9Cb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I6oZwQAAANsAAAAPAAAAAAAAAAAAAAAA&#10;AKECAABkcnMvZG93bnJldi54bWxQSwUGAAAAAAQABAD5AAAAjwMAAAAA&#10;" strokecolor="black [3200]" strokeweight="2pt"/>
                  <v:line id="直接连接符 21" o:spid="_x0000_s1045" style="position:absolute;flip:y;visibility:visible;mso-wrap-style:square" from="4293,6313" to="11296,13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CEVsMAAADbAAAADwAAAGRycy9kb3ducmV2LnhtbESPzYrCQBCE7wu+w9DCXhadxMOyREcR&#10;QXfxIv48QJtpk2CmJ2Rak/XpnQVhj0VVfUXNFr2r1Z3aUHk2kI4TUMS5txUXBk7H9egLVBBki7Vn&#10;MvBLARbzwdsMM+s73tP9IIWKEA4ZGihFmkzrkJfkMIx9Qxy9i28dSpRtoW2LXYS7Wk+S5FM7rDgu&#10;lNjQqqT8erg5A3LedR8b8Xm/TVffYh+XzdbtjHkf9sspKKFe/sOv9o81MEnh70v8AXr+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AhFbDAAAA2wAAAA8AAAAAAAAAAAAA&#10;AAAAoQIAAGRycy9kb3ducmV2LnhtbFBLBQYAAAAABAAEAPkAAACRAwAAAAA=&#10;" strokecolor="black [3200]" strokeweight="2pt"/>
                  <v:shapetype id="_x0000_t202" coordsize="21600,21600" o:spt="202" path="m,l,21600r21600,l21600,xe">
                    <v:stroke joinstyle="miter"/>
                    <v:path gradientshapeok="t" o:connecttype="rect"/>
                  </v:shapetype>
                  <v:shape id="文本框 39" o:spid="_x0000_s1046" type="#_x0000_t202" style="position:absolute;left:4529;top:348;width:383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18FBFED3" w14:textId="77777777" w:rsidR="00D413BF" w:rsidRPr="00391430" w:rsidRDefault="00D413BF" w:rsidP="00207406">
                          <w:pPr>
                            <w:rPr>
                              <w:b/>
                              <w:i/>
                              <w:sz w:val="21"/>
                              <w:szCs w:val="21"/>
                            </w:rPr>
                          </w:pPr>
                          <w:r w:rsidRPr="00391430">
                            <w:rPr>
                              <w:b/>
                              <w:i/>
                              <w:sz w:val="21"/>
                              <w:szCs w:val="21"/>
                            </w:rPr>
                            <w:t>j</w:t>
                          </w:r>
                        </w:p>
                      </w:txbxContent>
                    </v:textbox>
                  </v:shape>
                  <v:shape id="文本框 40" o:spid="_x0000_s1047" type="#_x0000_t202" style="position:absolute;left:13394;top:9537;width:383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166BACF7" w14:textId="77777777" w:rsidR="00D413BF" w:rsidRPr="00391430" w:rsidRDefault="00D413BF" w:rsidP="00207406">
                          <w:pPr>
                            <w:rPr>
                              <w:b/>
                              <w:i/>
                              <w:sz w:val="21"/>
                              <w:szCs w:val="21"/>
                            </w:rPr>
                          </w:pPr>
                          <w:r>
                            <w:rPr>
                              <w:b/>
                              <w:i/>
                              <w:sz w:val="21"/>
                              <w:szCs w:val="21"/>
                            </w:rPr>
                            <w:t>i</w:t>
                          </w:r>
                        </w:p>
                      </w:txbxContent>
                    </v:textbox>
                  </v:shape>
                  <v:shape id="文本框 41" o:spid="_x0000_s1048" type="#_x0000_t202" style="position:absolute;left:12068;top:3130;width:383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3BD72EB6"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p>
                      </w:txbxContent>
                    </v:textbox>
                  </v:shape>
                </v:group>
                <v:group id="组合 51" o:spid="_x0000_s1049" style="position:absolute;left:16053;top:6491;width:11550;height:8220" coordorigin="16858,6491" coordsize="11550,8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直接连接符 22" o:spid="_x0000_s1050" style="position:absolute;visibility:visible;mso-wrap-style:square" from="20102,13461" to="24422,13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5TcQAAADbAAAADwAAAGRycy9kb3ducmV2LnhtbESP0WoCMRRE3wv9h3ALfatZAy12NUoR&#10;WrQIrasfcN1cd4ObmyVJdf17Uyj0cZiZM8xsMbhOnClE61nDeFSAIK69sdxo2O/enyYgYkI22Hkm&#10;DVeKsJjf382wNP7CWzpXqREZwrFEDW1KfSllrFtyGEe+J87e0QeHKcvQSBPwkuGuk6ooXqRDy3mh&#10;xZ6WLdWn6sdpsIdt96lW669gq9fxJD1/bJbfSuvHh+FtCiLRkP7Df+2V0aAU/H7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vlNxAAAANsAAAAPAAAAAAAAAAAA&#10;AAAAAKECAABkcnMvZG93bnJldi54bWxQSwUGAAAAAAQABAD5AAAAkgMAAAAA&#10;" strokecolor="black [3200]" strokeweight="2pt">
                    <v:shadow on="t" color="black" opacity="24903f" origin=",.5" offset="0,.55556mm"/>
                  </v:line>
                  <v:line id="直接连接符 23" o:spid="_x0000_s1051" style="position:absolute;flip:y;visibility:visible;mso-wrap-style:square" from="20239,9208" to="20239,1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jLcMAAADbAAAADwAAAGRycy9kb3ducmV2LnhtbESPzWrDMBCE74G8g9hCb4kcG4pxIodS&#10;CORQcJvmkttirX9Sa2UkJbHfvioUehxm5htmt5/MIO7kfG9ZwWadgCCure65VXD+OqxyED4gaxws&#10;k4KZPOzL5WKHhbYP/qT7KbQiQtgXqKALYSyk9HVHBv3ajsTRa6wzGKJ0rdQOHxFuBpkmyYs02HNc&#10;6HCkt47q79PNKLiYoXL0Pjd1dt58oM/dNa+cUs9P0+sWRKAp/If/2ketIM3g90v8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SYy3DAAAA2wAAAA8AAAAAAAAAAAAA&#10;AAAAoQIAAGRycy9kb3ducmV2LnhtbFBLBQYAAAAABAAEAPkAAACRAwAAAAA=&#10;" strokecolor="black [3200]" strokeweight="2pt">
                    <v:shadow on="t" color="black" opacity="24903f" origin=",.5" offset="0,.55556mm"/>
                  </v:line>
                  <v:oval id="椭圆 24" o:spid="_x0000_s1052" style="position:absolute;left:19822;top:8920;width:896;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textbox>
                      <w:txbxContent>
                        <w:p w14:paraId="4927D1AF"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25" o:spid="_x0000_s1053" style="position:absolute;left:23988;top:13037;width:889;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xB8MA&#10;AADbAAAADwAAAGRycy9kb3ducmV2LnhtbESPQWvCQBSE74L/YXmCN90oWC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IxB8MAAADbAAAADwAAAAAAAAAAAAAAAACYAgAAZHJzL2Rv&#10;d25yZXYueG1sUEsFBgAAAAAEAAQA9QAAAIgDAAAAAA==&#10;" fillcolor="black [3200]" strokecolor="black [1600]" strokeweight="2pt">
                    <v:textbox>
                      <w:txbxContent>
                        <w:p w14:paraId="17A4110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26" o:spid="_x0000_s1054" style="position:absolute;left:19829;top:13048;width:889;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CvcMEA&#10;AADbAAAADwAAAGRycy9kb3ducmV2LnhtbESPQYvCMBSE78L+h/AW9qbpelCpRtEFobgnq96fzbOp&#10;Ni+libX77zeC4HGYmW+Yxaq3teio9ZVjBd+jBARx4XTFpYLjYTucgfABWWPtmBT8kYfV8mOwwFS7&#10;B++py0MpIoR9igpMCE0qpS8MWfQj1xBH7+JaiyHKtpS6xUeE21qOk2QiLVYcFww29GOouOV3q8Bt&#10;f896ag637HTNuDrnm253MUp9ffbrOYhAfXiHX+1MKxhP4Pkl/g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Qr3DBAAAA2wAAAA8AAAAAAAAAAAAAAAAAmAIAAGRycy9kb3du&#10;cmV2LnhtbFBLBQYAAAAABAAEAPUAAACGAwAAAAA=&#10;" fillcolor="black [3200]" strokecolor="black [1600]" strokeweight="2pt">
                    <v:textbox>
                      <w:txbxContent>
                        <w:p w14:paraId="0C2ED779"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shape id="文本框 43" o:spid="_x0000_s1055" type="#_x0000_t202" style="position:absolute;left:22684;top:9653;width:5725;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14:paraId="7C0CF5D3"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r w:rsidRPr="00391430">
                            <w:rPr>
                              <w:b/>
                              <w:i/>
                              <w:sz w:val="21"/>
                              <w:szCs w:val="21"/>
                              <w:vertAlign w:val="subscript"/>
                            </w:rPr>
                            <w:t>,j</w:t>
                          </w:r>
                        </w:p>
                      </w:txbxContent>
                    </v:textbox>
                  </v:shape>
                  <v:shape id="文本框 46" o:spid="_x0000_s1056" type="#_x0000_t202" style="position:absolute;left:20438;top:6491;width:5946;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183F9AB0"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r>
                            <w:rPr>
                              <w:b/>
                              <w:i/>
                              <w:sz w:val="21"/>
                              <w:szCs w:val="21"/>
                              <w:vertAlign w:val="subscript"/>
                            </w:rPr>
                            <w:t>+1</w:t>
                          </w:r>
                        </w:p>
                      </w:txbxContent>
                    </v:textbox>
                  </v:shape>
                  <v:shape id="文本框 58" o:spid="_x0000_s1057" type="#_x0000_t202" style="position:absolute;left:16858;top:11301;width:3764;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14:paraId="5B1E0F27"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p>
                      </w:txbxContent>
                    </v:textbox>
                  </v:shape>
                </v:group>
                <v:group id="组合 52" o:spid="_x0000_s1058" style="position:absolute;left:26486;top:6057;width:13359;height:8820" coordorigin="26384,6127" coordsize="13359,8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直接连接符 32" o:spid="_x0000_s1059" style="position:absolute;visibility:visible;mso-wrap-style:square" from="29805,9375" to="34125,13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NvkMQAAADbAAAADwAAAGRycy9kb3ducmV2LnhtbESP0WoCMRRE3wv+Q7iCb5p1i8VujSKC&#10;RUvBuu0H3G5ud0M3N0sSdf17UxD6OMzMGWax6m0rzuSDcaxgOslAEFdOG64VfH1ux3MQISJrbB2T&#10;gisFWC0HDwsstLvwkc5lrEWCcChQQRNjV0gZqoYshonriJP347zFmKSvpfZ4SXDbyjzLnqRFw2mh&#10;wY42DVW/5ckqMN/H9i3f7Q/elM/TeZy9vm8+cqVGw379AiJSH//D9/ZOK3jM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2+QxAAAANsAAAAPAAAAAAAAAAAA&#10;AAAAAKECAABkcnMvZG93bnJldi54bWxQSwUGAAAAAAQABAD5AAAAkgMAAAAA&#10;" strokecolor="black [3200]" strokeweight="2pt">
                    <v:shadow on="t" color="black" opacity="24903f" origin=",.5" offset="0,.55556mm"/>
                  </v:line>
                  <v:line id="直接连接符 33" o:spid="_x0000_s1060" style="position:absolute;flip:x;visibility:visible;mso-wrap-style:square" from="29875,9335" to="34195,13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v18MIAAADbAAAADwAAAGRycy9kb3ducmV2LnhtbESPQYvCMBSE78L+h/AWvGmqBSld0yKC&#10;4EHQVS97ezTPtrvNS0mi1n9vFgSPw8x8wyzLwXTiRs63lhXMpgkI4srqlmsF59NmkoHwAVljZ5kU&#10;PMhDWXyMlphre+dvuh1DLSKEfY4KmhD6XEpfNWTQT21PHL2LdQZDlK6W2uE9wk0n50mykAZbjgsN&#10;9rRuqPo7Xo2CH9PtHe0elyo9zw7oM/eb7Z1S489h9QUi0BDe4Vd7qxWkKfx/iT9AF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v18MIAAADbAAAADwAAAAAAAAAAAAAA&#10;AAChAgAAZHJzL2Rvd25yZXYueG1sUEsFBgAAAAAEAAQA+QAAAJADAAAAAA==&#10;" strokecolor="black [3200]" strokeweight="2pt">
                    <v:shadow on="t" color="black" opacity="24903f" origin=",.5" offset="0,.55556mm"/>
                  </v:line>
                  <v:oval id="椭圆 34" o:spid="_x0000_s1061" style="position:absolute;left:29731;top:9199;width:896;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cCQcMA&#10;AADbAAAADwAAAGRycy9kb3ducmV2LnhtbESPQWvCQBSE74L/YXlCb7ppK7ak2YgWhGBPRr0/s89s&#10;avZtyG5j+u+7hUKPw8x8w2Tr0bZioN43jhU8LhIQxJXTDdcKTsfd/BWED8gaW8ek4Js8rPPpJMNU&#10;uzsfaChDLSKEfYoKTAhdKqWvDFn0C9cRR+/qeoshyr6Wusd7hNtWPiXJSlpsOC4Y7OjdUHUrv6wC&#10;t/u46BdzvBXnz4KbS7kd9lej1MNs3LyBCDSG//Bfu9AKnpf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cCQcMAAADbAAAADwAAAAAAAAAAAAAAAACYAgAAZHJzL2Rv&#10;d25yZXYueG1sUEsFBgAAAAAEAAQA9QAAAIgDAAAAAA==&#10;" fillcolor="black [3200]" strokecolor="black [1600]" strokeweight="2pt">
                    <v:textbox>
                      <w:txbxContent>
                        <w:p w14:paraId="2B38345E"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5" o:spid="_x0000_s1062" style="position:absolute;left:33439;top:9199;width:895;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un2sMA&#10;AADbAAAADwAAAGRycy9kb3ducmV2LnhtbESPQWvCQBSE74L/YXlCb7ppi7ak2YgWhGBPRr0/s89s&#10;avZtyG5j+u+7hUKPw8x8w2Tr0bZioN43jhU8LhIQxJXTDdcKTsfd/BWED8gaW8ek4Js8rPPpJMNU&#10;uzsfaChDLSKEfYoKTAhdKqWvDFn0C9cRR+/qeoshyr6Wusd7hNtWPiXJSlpsOC4Y7OjdUHUrv6wC&#10;t/u46BdzvBXnz4KbS7kd9lej1MNs3LyBCDSG//Bfu9AKnpf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un2sMAAADbAAAADwAAAAAAAAAAAAAAAACYAgAAZHJzL2Rv&#10;d25yZXYueG1sUEsFBgAAAAAEAAQA9QAAAIgDAAAAAA==&#10;" fillcolor="black [3200]" strokecolor="black [1600]" strokeweight="2pt">
                    <v:textbox>
                      <w:txbxContent>
                        <w:p w14:paraId="263DD4E3"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6" o:spid="_x0000_s1063" style="position:absolute;left:29731;top:12907;width:896;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5rcMA&#10;AADbAAAADwAAAGRycy9kb3ducmV2LnhtbESPQWvCQBSE74L/YXmCN91YQUuaVWpBCPbU2N6f2Zds&#10;avZtyK4x/ffdQsHjMDPfMNl+tK0YqPeNYwWrZQKCuHS64VrB5/m4eAbhA7LG1jEp+CEP+910kmGq&#10;3Z0/aChCLSKEfYoKTAhdKqUvDVn0S9cRR69yvcUQZV9L3eM9wm0rn5JkIy02HBcMdvRmqLwWN6vA&#10;Hd8vemvO1/zrO+fmUhyGU2WUms/G1xcQgcbwCP+3c61gvYG/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k5rcMAAADbAAAADwAAAAAAAAAAAAAAAACYAgAAZHJzL2Rv&#10;d25yZXYueG1sUEsFBgAAAAAEAAQA9QAAAIgDAAAAAA==&#10;" fillcolor="black [3200]" strokecolor="black [1600]" strokeweight="2pt">
                    <v:textbox>
                      <w:txbxContent>
                        <w:p w14:paraId="2D1CE108"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7" o:spid="_x0000_s1064" style="position:absolute;left:33648;top:13064;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cNsMA&#10;AADbAAAADwAAAGRycy9kb3ducmV2LnhtbESPQWvCQBSE70L/w/IKvemmFrSkWaUVhFBPxvb+zL5k&#10;U7NvQ3Yb4793BcHjMDPfMNl6tK0YqPeNYwWvswQEcel0w7WCn8N2+g7CB2SNrWNScCEP69XTJMNU&#10;uzPvaShCLSKEfYoKTAhdKqUvDVn0M9cRR69yvcUQZV9L3eM5wm0r50mykBYbjgsGO9oYKk/Fv1Xg&#10;trujXprDKf/9y7k5Fl/Dd2WUenkePz9ABBrDI3xv51rB2xJu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WcNsMAAADbAAAADwAAAAAAAAAAAAAAAACYAgAAZHJzL2Rv&#10;d25yZXYueG1sUEsFBgAAAAAEAAQA9QAAAIgDAAAAAA==&#10;" fillcolor="black [3200]" strokecolor="black [1600]" strokeweight="2pt">
                    <v:textbox>
                      <w:txbxContent>
                        <w:p w14:paraId="47F1BE35"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shape id="文本框 42" o:spid="_x0000_s1065" type="#_x0000_t202" style="position:absolute;left:26384;top:11465;width:383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01AC9FA"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p>
                      </w:txbxContent>
                    </v:textbox>
                  </v:shape>
                  <v:shape id="文本框 44" o:spid="_x0000_s1066" type="#_x0000_t202" style="position:absolute;left:33997;top:11537;width:5725;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14:paraId="3EC343AD"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r w:rsidRPr="00391430">
                            <w:rPr>
                              <w:b/>
                              <w:i/>
                              <w:sz w:val="21"/>
                              <w:szCs w:val="21"/>
                              <w:vertAlign w:val="subscript"/>
                            </w:rPr>
                            <w:t>,j</w:t>
                          </w:r>
                        </w:p>
                      </w:txbxContent>
                    </v:textbox>
                  </v:shape>
                  <v:shape id="文本框 47" o:spid="_x0000_s1067" type="#_x0000_t202" style="position:absolute;left:26385;top:6127;width:5946;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14:paraId="6408251A"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r>
                            <w:rPr>
                              <w:b/>
                              <w:i/>
                              <w:sz w:val="21"/>
                              <w:szCs w:val="21"/>
                              <w:vertAlign w:val="subscript"/>
                            </w:rPr>
                            <w:t>+1</w:t>
                          </w:r>
                        </w:p>
                      </w:txbxContent>
                    </v:textbox>
                  </v:shape>
                  <v:shape id="文本框 48" o:spid="_x0000_s1068" type="#_x0000_t202" style="position:absolute;left:33797;top:6352;width:5947;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27844DCF"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+1</w:t>
                          </w:r>
                          <w:r w:rsidRPr="00391430">
                            <w:rPr>
                              <w:b/>
                              <w:i/>
                              <w:sz w:val="21"/>
                              <w:szCs w:val="21"/>
                              <w:vertAlign w:val="subscript"/>
                            </w:rPr>
                            <w:t>,j</w:t>
                          </w:r>
                          <w:r>
                            <w:rPr>
                              <w:b/>
                              <w:i/>
                              <w:sz w:val="21"/>
                              <w:szCs w:val="21"/>
                              <w:vertAlign w:val="subscript"/>
                            </w:rPr>
                            <w:t>+1</w:t>
                          </w:r>
                        </w:p>
                      </w:txbxContent>
                    </v:textbox>
                  </v:shape>
                </v:group>
                <v:group id="组合 53" o:spid="_x0000_s1069" style="position:absolute;left:38802;top:2780;width:13276;height:12322" coordorigin="38517,2711" coordsize="13275,12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直接连接符 27" o:spid="_x0000_s1070" style="position:absolute;flip:y;visibility:visible;mso-wrap-style:square" from="42018,13571" to="50658,13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llLsIAAADbAAAADwAAAGRycy9kb3ducmV2LnhtbESPT4vCMBTE74LfIbwFb5qqoKWalkUQ&#10;9rDg+ufi7dE82+42LyWJWr/9RhA8DjPzG2Zd9KYVN3K+saxgOklAEJdWN1wpOB234xSED8gaW8uk&#10;4EEeinw4WGOm7Z33dDuESkQI+wwV1CF0mZS+rMmgn9iOOHoX6wyGKF0ltcN7hJtWzpJkIQ02HBdq&#10;7GhTU/l3uBoFZ9PuHH0/LuX8NP1Bn7rfdOeUGn30nysQgfrwDr/aX1rBbAnPL/E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yllLsIAAADbAAAADwAAAAAAAAAAAAAA&#10;AAChAgAAZHJzL2Rvd25yZXYueG1sUEsFBgAAAAAEAAQA+QAAAJADAAAAAA==&#10;" strokecolor="black [3200]" strokeweight="2pt">
                    <v:shadow on="t" color="black" opacity="24903f" origin=",.5" offset="0,.55556mm"/>
                  </v:line>
                  <v:line id="直接连接符 28" o:spid="_x0000_s1071" style="position:absolute;flip:y;visibility:visible;mso-wrap-style:square" from="42155,5085" to="42155,13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bxXLwAAADbAAAADwAAAGRycy9kb3ducmV2LnhtbERPuwrCMBTdBf8hXMFNUxWkVKOIIDgI&#10;Phe3S3Ntq81NSaLWvzeD4Hg47/myNbV4kfOVZQWjYQKCOLe64kLB5bwZpCB8QNZYWyYFH/KwXHQ7&#10;c8y0ffORXqdQiBjCPkMFZQhNJqXPSzLoh7YhjtzNOoMhQldI7fAdw00tx0kylQYrjg0lNrQuKX+c&#10;nkbB1dR7R7vPLZ9cRgf0qbune6dUv9euZiACteEv/rm3WsE4jo1f4g+Qi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rbxXLwAAADbAAAADwAAAAAAAAAAAAAAAAChAgAA&#10;ZHJzL2Rvd25yZXYueG1sUEsFBgAAAAAEAAQA+QAAAIoDAAAAAA==&#10;" strokecolor="black [3200]" strokeweight="2pt">
                    <v:shadow on="t" color="black" opacity="24903f" origin=",.5" offset="0,.55556mm"/>
                  </v:line>
                  <v:oval id="椭圆 29" o:spid="_x0000_s1072" style="position:absolute;left:41740;top:4732;width:895;height: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87AsMA&#10;AADbAAAADwAAAGRycy9kb3ducmV2LnhtbESPQWvCQBSE74L/YXmCN93owWqaVWpBCO2p0d6f2Zds&#10;avZtyG5j+u+7hYLHYWa+YbLDaFsxUO8bxwpWywQEcel0w7WCy/m02ILwAVlj65gU/JCHw346yTDV&#10;7s4fNBShFhHCPkUFJoQuldKXhiz6peuIo1e53mKIsq+l7vEe4baV6yTZSIsNxwWDHb0aKm/Ft1Xg&#10;Tu9X/WTOt/zzK+fmWhyHt8ooNZ+NL88gAo3hEf5v51rBegd/X+IP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87AsMAAADbAAAADwAAAAAAAAAAAAAAAACYAgAAZHJzL2Rv&#10;d25yZXYueG1sUEsFBgAAAAAEAAQA9QAAAIgDAAAAAA==&#10;" fillcolor="black [3200]" strokecolor="black [1600]" strokeweight="2pt">
                    <v:textbox>
                      <w:txbxContent>
                        <w:p w14:paraId="19A9BF3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0" o:spid="_x0000_s1073" style="position:absolute;left:50163;top:13177;width:889;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EQr8A&#10;AADbAAAADwAAAGRycy9kb3ducmV2LnhtbERPTYvCMBC9L/gfwgh7W1N3QaUaRReEsp6seh+bsak2&#10;k9Jka/335iB4fLzvxaq3teio9ZVjBeNRAoK4cLriUsHxsP2agfABWWPtmBQ8yMNqOfhYYKrdnffU&#10;5aEUMYR9igpMCE0qpS8MWfQj1xBH7uJaiyHCtpS6xXsMt7X8TpKJtFhxbDDY0K+h4pb/WwVuuzvr&#10;qTncstM14+qcb7q/i1Hqc9iv5yAC9eEtfrkzreAnro9f4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rARCvwAAANsAAAAPAAAAAAAAAAAAAAAAAJgCAABkcnMvZG93bnJl&#10;di54bWxQSwUGAAAAAAQABAD1AAAAhAMAAAAA&#10;" fillcolor="black [3200]" strokecolor="black [1600]" strokeweight="2pt">
                    <v:textbox>
                      <w:txbxContent>
                        <w:p w14:paraId="201A541D"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oval id="椭圆 31" o:spid="_x0000_s1074" style="position:absolute;left:41747;top:13187;width:889;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Ch2cMA&#10;AADbAAAADwAAAGRycy9kb3ducmV2LnhtbESPQWvCQBSE7wX/w/IEb3WjQitpVqmCEOyp0d6f2Zds&#10;avZtyK4x/vtuodDjMDPfMNl2tK0YqPeNYwWLeQKCuHS64VrB+XR4XoPwAVlj65gUPMjDdjN5yjDV&#10;7s6fNBShFhHCPkUFJoQuldKXhiz6ueuIo1e53mKIsq+l7vEe4baVyyR5kRYbjgsGO9obKq/FzSpw&#10;h4+LfjWna/71nXNzKXbDsTJKzabj+xuIQGP4D/+1c61gtYD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Ch2cMAAADbAAAADwAAAAAAAAAAAAAAAACYAgAAZHJzL2Rv&#10;d25yZXYueG1sUEsFBgAAAAAEAAQA9QAAAIgDAAAAAA==&#10;" fillcolor="black [3200]" strokecolor="black [1600]" strokeweight="2pt">
                    <v:textbox>
                      <w:txbxContent>
                        <w:p w14:paraId="2D19A4EB" w14:textId="77777777" w:rsidR="00D413BF" w:rsidRDefault="00D413BF" w:rsidP="00207406">
                          <w:pPr>
                            <w:pStyle w:val="af4"/>
                            <w:spacing w:before="0" w:beforeAutospacing="0" w:after="0" w:afterAutospacing="0" w:line="400" w:lineRule="exact"/>
                            <w:jc w:val="both"/>
                          </w:pPr>
                          <w:r>
                            <w:rPr>
                              <w:rFonts w:ascii="Times New Roman" w:hAnsi="Times New Roman"/>
                              <w:kern w:val="2"/>
                            </w:rPr>
                            <w:t> </w:t>
                          </w:r>
                        </w:p>
                      </w:txbxContent>
                    </v:textbox>
                  </v:oval>
                  <v:shape id="文本框 45" o:spid="_x0000_s1075" type="#_x0000_t202" style="position:absolute;left:47042;top:9694;width:475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14:paraId="4BD890AE" w14:textId="77777777" w:rsidR="00D413BF" w:rsidRPr="00391430" w:rsidRDefault="00D413BF" w:rsidP="00207406">
                          <w:pPr>
                            <w:rPr>
                              <w:b/>
                              <w:i/>
                              <w:sz w:val="21"/>
                              <w:szCs w:val="21"/>
                            </w:rPr>
                          </w:pPr>
                          <w:r>
                            <w:rPr>
                              <w:b/>
                              <w:i/>
                              <w:sz w:val="21"/>
                              <w:szCs w:val="21"/>
                            </w:rPr>
                            <w:t>P</w:t>
                          </w:r>
                          <w:r w:rsidRPr="00391430">
                            <w:rPr>
                              <w:b/>
                              <w:i/>
                              <w:sz w:val="21"/>
                              <w:szCs w:val="21"/>
                              <w:vertAlign w:val="subscript"/>
                            </w:rPr>
                            <w:t>i</w:t>
                          </w:r>
                          <w:r>
                            <w:rPr>
                              <w:b/>
                              <w:i/>
                              <w:sz w:val="21"/>
                              <w:szCs w:val="21"/>
                              <w:vertAlign w:val="subscript"/>
                            </w:rPr>
                            <w:t>+2</w:t>
                          </w:r>
                          <w:r w:rsidRPr="00391430">
                            <w:rPr>
                              <w:b/>
                              <w:i/>
                              <w:sz w:val="21"/>
                              <w:szCs w:val="21"/>
                              <w:vertAlign w:val="subscript"/>
                            </w:rPr>
                            <w:t>,j</w:t>
                          </w:r>
                        </w:p>
                      </w:txbxContent>
                    </v:textbox>
                  </v:shape>
                  <v:shape id="文本框 49" o:spid="_x0000_s1076" type="#_x0000_t202" style="position:absolute;left:42155;top:2711;width:5947;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14:paraId="4E333DB9"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r>
                            <w:rPr>
                              <w:b/>
                              <w:i/>
                              <w:sz w:val="21"/>
                              <w:szCs w:val="21"/>
                              <w:vertAlign w:val="subscript"/>
                            </w:rPr>
                            <w:t>+2</w:t>
                          </w:r>
                        </w:p>
                      </w:txbxContent>
                    </v:textbox>
                  </v:shape>
                  <v:shape id="文本框 50" o:spid="_x0000_s1077" type="#_x0000_t202" style="position:absolute;left:38517;top:11623;width:383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14:paraId="1ED3CC3C" w14:textId="77777777" w:rsidR="00D413BF" w:rsidRPr="00391430" w:rsidRDefault="00D413BF" w:rsidP="00207406">
                          <w:pPr>
                            <w:rPr>
                              <w:b/>
                              <w:i/>
                              <w:sz w:val="21"/>
                              <w:szCs w:val="21"/>
                            </w:rPr>
                          </w:pPr>
                          <w:r>
                            <w:rPr>
                              <w:b/>
                              <w:i/>
                              <w:sz w:val="21"/>
                              <w:szCs w:val="21"/>
                            </w:rPr>
                            <w:t>P</w:t>
                          </w:r>
                          <w:r w:rsidRPr="00391430">
                            <w:rPr>
                              <w:b/>
                              <w:i/>
                              <w:sz w:val="21"/>
                              <w:szCs w:val="21"/>
                              <w:vertAlign w:val="subscript"/>
                            </w:rPr>
                            <w:t>i,j</w:t>
                          </w:r>
                        </w:p>
                      </w:txbxContent>
                    </v:textbox>
                  </v:shape>
                </v:group>
                <v:shape id="文本框 55" o:spid="_x0000_s1078" type="#_x0000_t202" style="position:absolute;left:2710;top:14652;width:10020;height:3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14:paraId="3E4ECE19" w14:textId="77777777" w:rsidR="00D413BF" w:rsidRPr="00942AD9" w:rsidRDefault="00D413BF" w:rsidP="00207406">
                        <w:pPr>
                          <w:rPr>
                            <w:sz w:val="18"/>
                            <w:szCs w:val="18"/>
                          </w:rPr>
                        </w:pPr>
                        <w:r w:rsidRPr="00942AD9">
                          <w:rPr>
                            <w:sz w:val="18"/>
                            <w:szCs w:val="18"/>
                          </w:rPr>
                          <w:t>(a)</w:t>
                        </w:r>
                        <w:r w:rsidRPr="00942AD9">
                          <w:rPr>
                            <w:rFonts w:hint="eastAsia"/>
                            <w:sz w:val="18"/>
                            <w:szCs w:val="18"/>
                          </w:rPr>
                          <w:t>弹簧质点模型</w:t>
                        </w:r>
                      </w:p>
                    </w:txbxContent>
                  </v:textbox>
                </v:shape>
                <v:shape id="文本框 56" o:spid="_x0000_s1079" type="#_x0000_t202" style="position:absolute;left:16825;top:14643;width:7798;height:3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14:paraId="704566AD" w14:textId="77777777" w:rsidR="00D413BF" w:rsidRPr="00942AD9" w:rsidRDefault="00D413BF" w:rsidP="00207406">
                        <w:pPr>
                          <w:rPr>
                            <w:sz w:val="18"/>
                            <w:szCs w:val="18"/>
                          </w:rPr>
                        </w:pPr>
                        <w:r w:rsidRPr="00942AD9">
                          <w:rPr>
                            <w:sz w:val="18"/>
                            <w:szCs w:val="18"/>
                          </w:rPr>
                          <w:t>(</w:t>
                        </w:r>
                        <w:r>
                          <w:rPr>
                            <w:rFonts w:hint="eastAsia"/>
                            <w:sz w:val="18"/>
                            <w:szCs w:val="18"/>
                          </w:rPr>
                          <w:t>b</w:t>
                        </w:r>
                        <w:r w:rsidRPr="00942AD9">
                          <w:rPr>
                            <w:sz w:val="18"/>
                            <w:szCs w:val="18"/>
                          </w:rPr>
                          <w:t>)</w:t>
                        </w:r>
                        <w:r>
                          <w:rPr>
                            <w:rFonts w:hint="eastAsia"/>
                            <w:sz w:val="18"/>
                            <w:szCs w:val="18"/>
                          </w:rPr>
                          <w:t>结构弹簧</w:t>
                        </w:r>
                      </w:p>
                    </w:txbxContent>
                  </v:textbox>
                </v:shape>
                <v:shape id="文本框 59" o:spid="_x0000_s1080" type="#_x0000_t202" style="position:absolute;left:28144;top:14571;width:7734;height:40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14:paraId="3180F3A2" w14:textId="77777777" w:rsidR="00D413BF" w:rsidRPr="00942AD9" w:rsidRDefault="00D413BF" w:rsidP="00207406">
                        <w:pPr>
                          <w:rPr>
                            <w:sz w:val="18"/>
                            <w:szCs w:val="18"/>
                          </w:rPr>
                        </w:pPr>
                        <w:r w:rsidRPr="00942AD9">
                          <w:rPr>
                            <w:sz w:val="18"/>
                            <w:szCs w:val="18"/>
                          </w:rPr>
                          <w:t>(</w:t>
                        </w:r>
                        <w:r>
                          <w:rPr>
                            <w:rFonts w:hint="eastAsia"/>
                            <w:sz w:val="18"/>
                            <w:szCs w:val="18"/>
                          </w:rPr>
                          <w:t>c</w:t>
                        </w:r>
                        <w:r w:rsidRPr="00942AD9">
                          <w:rPr>
                            <w:sz w:val="18"/>
                            <w:szCs w:val="18"/>
                          </w:rPr>
                          <w:t>)</w:t>
                        </w:r>
                        <w:r>
                          <w:rPr>
                            <w:rFonts w:hint="eastAsia"/>
                            <w:sz w:val="18"/>
                            <w:szCs w:val="18"/>
                          </w:rPr>
                          <w:t>剪切弹簧</w:t>
                        </w:r>
                      </w:p>
                    </w:txbxContent>
                  </v:textbox>
                </v:shape>
                <v:shape id="文本框 60" o:spid="_x0000_s1081" type="#_x0000_t202" style="position:absolute;left:41086;top:14560;width:7798;height:4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14:paraId="3B0F6033" w14:textId="77777777" w:rsidR="00D413BF" w:rsidRPr="00942AD9" w:rsidRDefault="00D413BF" w:rsidP="00207406">
                        <w:pPr>
                          <w:rPr>
                            <w:sz w:val="18"/>
                            <w:szCs w:val="18"/>
                          </w:rPr>
                        </w:pPr>
                        <w:r w:rsidRPr="00942AD9">
                          <w:rPr>
                            <w:sz w:val="18"/>
                            <w:szCs w:val="18"/>
                          </w:rPr>
                          <w:t>(</w:t>
                        </w:r>
                        <w:r>
                          <w:rPr>
                            <w:rFonts w:hint="eastAsia"/>
                            <w:sz w:val="18"/>
                            <w:szCs w:val="18"/>
                          </w:rPr>
                          <w:t>d</w:t>
                        </w:r>
                        <w:r w:rsidRPr="00942AD9">
                          <w:rPr>
                            <w:sz w:val="18"/>
                            <w:szCs w:val="18"/>
                          </w:rPr>
                          <w:t>)</w:t>
                        </w:r>
                        <w:r>
                          <w:rPr>
                            <w:rFonts w:hint="eastAsia"/>
                            <w:sz w:val="18"/>
                            <w:szCs w:val="18"/>
                          </w:rPr>
                          <w:t>弯曲弹簧</w:t>
                        </w:r>
                      </w:p>
                    </w:txbxContent>
                  </v:textbox>
                </v:shape>
                <w10:anchorlock/>
              </v:group>
            </w:pict>
          </mc:Fallback>
        </mc:AlternateContent>
      </w:r>
    </w:p>
    <w:p w14:paraId="0CC3DF2A" w14:textId="77777777" w:rsidR="00207406" w:rsidRPr="002A2435" w:rsidRDefault="00207406" w:rsidP="00207406">
      <w:pPr>
        <w:jc w:val="center"/>
        <w:rPr>
          <w:vanish/>
          <w:sz w:val="21"/>
          <w:szCs w:val="21"/>
          <w:specVanish/>
        </w:rPr>
      </w:pPr>
    </w:p>
    <w:p w14:paraId="717CB835" w14:textId="50B6F5D8" w:rsidR="002F42E4" w:rsidRPr="009A5F17" w:rsidRDefault="00207406" w:rsidP="009A5F17">
      <w:pPr>
        <w:pStyle w:val="a7"/>
        <w:jc w:val="center"/>
        <w:rPr>
          <w:sz w:val="21"/>
          <w:szCs w:val="21"/>
        </w:rPr>
      </w:pPr>
      <w:bookmarkStart w:id="21" w:name="_Ref374345668"/>
      <w:r w:rsidRPr="002A2435">
        <w:rPr>
          <w:rFonts w:hint="eastAsia"/>
          <w:sz w:val="21"/>
          <w:szCs w:val="21"/>
        </w:rPr>
        <w:t>图</w:t>
      </w:r>
      <w:r w:rsidRPr="002A2435">
        <w:rPr>
          <w:rFonts w:hint="eastAsia"/>
          <w:sz w:val="21"/>
          <w:szCs w:val="21"/>
        </w:rPr>
        <w:t xml:space="preserve"> </w:t>
      </w:r>
      <w:r w:rsidR="00EF12FD">
        <w:rPr>
          <w:sz w:val="21"/>
          <w:szCs w:val="21"/>
        </w:rPr>
        <w:fldChar w:fldCharType="begin"/>
      </w:r>
      <w:r w:rsidR="00EF12FD">
        <w:rPr>
          <w:sz w:val="21"/>
          <w:szCs w:val="21"/>
        </w:rPr>
        <w:instrText xml:space="preserve"> </w:instrText>
      </w:r>
      <w:r w:rsidR="00EF12FD">
        <w:rPr>
          <w:rFonts w:hint="eastAsia"/>
          <w:sz w:val="21"/>
          <w:szCs w:val="21"/>
        </w:rPr>
        <w:instrText>STYLEREF 1 \s</w:instrText>
      </w:r>
      <w:r w:rsidR="00EF12FD">
        <w:rPr>
          <w:sz w:val="21"/>
          <w:szCs w:val="21"/>
        </w:rPr>
        <w:instrText xml:space="preserve"> </w:instrText>
      </w:r>
      <w:r w:rsidR="00EF12FD">
        <w:rPr>
          <w:sz w:val="21"/>
          <w:szCs w:val="21"/>
        </w:rPr>
        <w:fldChar w:fldCharType="separate"/>
      </w:r>
      <w:r w:rsidR="00EF12FD">
        <w:rPr>
          <w:noProof/>
          <w:sz w:val="21"/>
          <w:szCs w:val="21"/>
        </w:rPr>
        <w:t>4</w:t>
      </w:r>
      <w:r w:rsidR="00EF12FD">
        <w:rPr>
          <w:sz w:val="21"/>
          <w:szCs w:val="21"/>
        </w:rPr>
        <w:fldChar w:fldCharType="end"/>
      </w:r>
      <w:r w:rsidR="00EF12FD">
        <w:rPr>
          <w:sz w:val="21"/>
          <w:szCs w:val="21"/>
        </w:rPr>
        <w:noBreakHyphen/>
      </w:r>
      <w:r w:rsidR="00EF12FD">
        <w:rPr>
          <w:sz w:val="21"/>
          <w:szCs w:val="21"/>
        </w:rPr>
        <w:fldChar w:fldCharType="begin"/>
      </w:r>
      <w:r w:rsidR="00EF12FD">
        <w:rPr>
          <w:sz w:val="21"/>
          <w:szCs w:val="21"/>
        </w:rPr>
        <w:instrText xml:space="preserve"> </w:instrText>
      </w:r>
      <w:r w:rsidR="00EF12FD">
        <w:rPr>
          <w:rFonts w:hint="eastAsia"/>
          <w:sz w:val="21"/>
          <w:szCs w:val="21"/>
        </w:rPr>
        <w:instrText xml:space="preserve">SEQ </w:instrText>
      </w:r>
      <w:r w:rsidR="00EF12FD">
        <w:rPr>
          <w:rFonts w:hint="eastAsia"/>
          <w:sz w:val="21"/>
          <w:szCs w:val="21"/>
        </w:rPr>
        <w:instrText>图</w:instrText>
      </w:r>
      <w:r w:rsidR="00EF12FD">
        <w:rPr>
          <w:rFonts w:hint="eastAsia"/>
          <w:sz w:val="21"/>
          <w:szCs w:val="21"/>
        </w:rPr>
        <w:instrText xml:space="preserve"> \* ARABIC \s 1</w:instrText>
      </w:r>
      <w:r w:rsidR="00EF12FD">
        <w:rPr>
          <w:sz w:val="21"/>
          <w:szCs w:val="21"/>
        </w:rPr>
        <w:instrText xml:space="preserve"> </w:instrText>
      </w:r>
      <w:r w:rsidR="00EF12FD">
        <w:rPr>
          <w:sz w:val="21"/>
          <w:szCs w:val="21"/>
        </w:rPr>
        <w:fldChar w:fldCharType="separate"/>
      </w:r>
      <w:r w:rsidR="00EF12FD">
        <w:rPr>
          <w:noProof/>
          <w:sz w:val="21"/>
          <w:szCs w:val="21"/>
        </w:rPr>
        <w:t>2</w:t>
      </w:r>
      <w:r w:rsidR="00EF12FD">
        <w:rPr>
          <w:sz w:val="21"/>
          <w:szCs w:val="21"/>
        </w:rPr>
        <w:fldChar w:fldCharType="end"/>
      </w:r>
      <w:bookmarkEnd w:id="21"/>
      <w:r w:rsidRPr="002A2435">
        <w:rPr>
          <w:rFonts w:hint="eastAsia"/>
          <w:sz w:val="21"/>
          <w:szCs w:val="21"/>
        </w:rPr>
        <w:t>质点</w:t>
      </w:r>
      <w:r w:rsidRPr="002A2435">
        <w:rPr>
          <w:rFonts w:hint="eastAsia"/>
          <w:sz w:val="21"/>
          <w:szCs w:val="21"/>
        </w:rPr>
        <w:t>-</w:t>
      </w:r>
      <w:r w:rsidRPr="002A2435">
        <w:rPr>
          <w:rFonts w:hint="eastAsia"/>
          <w:sz w:val="21"/>
          <w:szCs w:val="21"/>
        </w:rPr>
        <w:t>弹</w:t>
      </w:r>
      <w:r w:rsidRPr="00797B69">
        <w:rPr>
          <w:rFonts w:hint="eastAsia"/>
          <w:sz w:val="21"/>
          <w:szCs w:val="21"/>
        </w:rPr>
        <w:t>簧模型和</w:t>
      </w:r>
      <w:r w:rsidRPr="00797B69">
        <w:rPr>
          <w:rFonts w:hint="eastAsia"/>
          <w:sz w:val="21"/>
          <w:szCs w:val="21"/>
        </w:rPr>
        <w:t>3</w:t>
      </w:r>
      <w:r w:rsidRPr="00797B69">
        <w:rPr>
          <w:rFonts w:hint="eastAsia"/>
          <w:sz w:val="21"/>
          <w:szCs w:val="21"/>
        </w:rPr>
        <w:t>中弹簧类型</w:t>
      </w:r>
    </w:p>
    <w:p w14:paraId="4F6C0763" w14:textId="73FF07FE" w:rsidR="00921DE0" w:rsidRDefault="001345ED" w:rsidP="00707266">
      <w:pPr>
        <w:pStyle w:val="2"/>
      </w:pPr>
      <w:bookmarkStart w:id="22" w:name="_Toc374381971"/>
      <w:r>
        <w:rPr>
          <w:rFonts w:hint="eastAsia"/>
        </w:rPr>
        <w:t>质点受力分析</w:t>
      </w:r>
      <w:bookmarkEnd w:id="22"/>
    </w:p>
    <w:p w14:paraId="2B019B12" w14:textId="3782242F" w:rsidR="00FD363A" w:rsidRDefault="007A6EAD" w:rsidP="000C14EF">
      <w:pPr>
        <w:ind w:firstLine="420"/>
      </w:pPr>
      <w:r>
        <w:rPr>
          <w:rFonts w:hint="eastAsia"/>
        </w:rPr>
        <w:t>质点的位置受布料内部弹簧的弹性力和织物外部受力的影响。为了使布料能</w:t>
      </w:r>
      <w:r>
        <w:rPr>
          <w:rFonts w:hint="eastAsia"/>
        </w:rPr>
        <w:lastRenderedPageBreak/>
        <w:t>够运动起来，需要质点进行受力分析，质点所受的力分为内力和外力，内力主要为布料内部弹簧质点间的作用力，即弹性力，包括结构力、剪切力、弯曲力，外力包括重力、</w:t>
      </w:r>
      <w:r w:rsidR="00C840AE">
        <w:rPr>
          <w:rFonts w:hint="eastAsia"/>
        </w:rPr>
        <w:t>惩罚力、</w:t>
      </w:r>
      <w:r w:rsidR="00CF1406">
        <w:rPr>
          <w:rFonts w:hint="eastAsia"/>
        </w:rPr>
        <w:t>空气阻力、用户定义的力。</w:t>
      </w:r>
      <w:r w:rsidR="00FD363A">
        <w:rPr>
          <w:rFonts w:hint="eastAsia"/>
        </w:rPr>
        <w:t>根据牛顿第二定律，对于质点</w:t>
      </w:r>
      <m:oMath>
        <m:r>
          <w:rPr>
            <w:rFonts w:ascii="Cambria Math" w:hAnsi="Cambria Math"/>
          </w:rPr>
          <m:t>i</m:t>
        </m:r>
      </m:oMath>
      <w:r w:rsidR="00FD363A">
        <w:rPr>
          <w:rFonts w:hint="eastAsia"/>
        </w:rPr>
        <w:t>有：</w:t>
      </w:r>
    </w:p>
    <w:p w14:paraId="52FC0295" w14:textId="3B178686" w:rsidR="008B084C" w:rsidRPr="008939A4" w:rsidRDefault="008939A4" w:rsidP="008939A4">
      <w:pPr>
        <w:tabs>
          <w:tab w:val="center" w:pos="4111"/>
          <w:tab w:val="right" w:pos="8222"/>
        </w:tabs>
        <w:jc w:val="center"/>
        <w:rPr>
          <w:vanish/>
          <w:specVanish/>
        </w:rPr>
      </w:pPr>
      <w:r>
        <w:rPr>
          <w:rFonts w:hint="eastAsia"/>
        </w:rPr>
        <w:tab/>
      </w:r>
      <m:oMath>
        <m:sSub>
          <m:sSubPr>
            <m:ctrlPr>
              <w:rPr>
                <w:rFonts w:ascii="Cambria Math" w:hAnsi="Cambria Math"/>
                <w:i/>
              </w:rPr>
            </m:ctrlPr>
          </m:sSubPr>
          <m:e>
            <m:r>
              <w:rPr>
                <w:rFonts w:ascii="Cambria Math" w:hAnsi="Cambria Math"/>
              </w:rPr>
              <m:t>F</m:t>
            </m:r>
          </m:e>
          <m:sub>
            <m:r>
              <w:rPr>
                <w:rFonts w:ascii="Cambria Math" w:hAnsi="Cambria Math"/>
              </w:rPr>
              <m:t>ext</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int</m:t>
            </m:r>
          </m:sub>
        </m:sSub>
        <m:d>
          <m:dPr>
            <m:ctrlPr>
              <w:rPr>
                <w:rFonts w:ascii="Cambria Math" w:hAnsi="Cambria Math"/>
                <w:i/>
              </w:rPr>
            </m:ctrlPr>
          </m:dPr>
          <m:e>
            <m:r>
              <w:rPr>
                <w:rFonts w:ascii="Cambria Math" w:hAnsi="Cambria Math"/>
              </w:rPr>
              <m:t>i</m:t>
            </m:r>
          </m:e>
        </m:d>
        <m:r>
          <w:rPr>
            <w:rFonts w:ascii="Cambria Math" w:hAnsi="Cambria Math"/>
          </w:rPr>
          <m:t>=ma(i)</m:t>
        </m:r>
      </m:oMath>
      <w:r>
        <w:rPr>
          <w:rFonts w:hint="eastAsia"/>
        </w:rPr>
        <w:tab/>
      </w:r>
    </w:p>
    <w:p w14:paraId="1C81A5DA" w14:textId="4A40DDAB" w:rsidR="008939A4" w:rsidRPr="008939A4" w:rsidRDefault="008939A4" w:rsidP="008939A4">
      <w:pPr>
        <w:pStyle w:val="a7"/>
        <w:jc w:val="right"/>
        <w:rPr>
          <w:vanish/>
          <w:specVanish/>
        </w:rPr>
      </w:pPr>
      <w:r>
        <w:t xml:space="preserve"> </w:t>
      </w:r>
      <w:r w:rsidR="004872FF">
        <w:t>(</w:t>
      </w:r>
      <w:r w:rsidR="00E30DEB">
        <w:fldChar w:fldCharType="begin"/>
      </w:r>
      <w:r w:rsidR="00E30DEB">
        <w:instrText xml:space="preserve"> STYLEREF 1 \s </w:instrText>
      </w:r>
      <w:r w:rsidR="00E30DEB">
        <w:fldChar w:fldCharType="separate"/>
      </w:r>
      <w:r w:rsidR="0078019D">
        <w:rPr>
          <w:noProof/>
        </w:rPr>
        <w:t>4</w:t>
      </w:r>
      <w:r w:rsidR="00E30DEB">
        <w:rPr>
          <w:noProof/>
        </w:rPr>
        <w:fldChar w:fldCharType="end"/>
      </w:r>
      <w:r w:rsidR="0078019D">
        <w:noBreakHyphen/>
      </w:r>
      <w:r w:rsidR="00E30DEB">
        <w:fldChar w:fldCharType="begin"/>
      </w:r>
      <w:r w:rsidR="00E30DEB">
        <w:instrText xml:space="preserve"> SEQ Equation \* ARABIC \s 1 </w:instrText>
      </w:r>
      <w:r w:rsidR="00E30DEB">
        <w:fldChar w:fldCharType="separate"/>
      </w:r>
      <w:r w:rsidR="0078019D">
        <w:rPr>
          <w:noProof/>
        </w:rPr>
        <w:t>1</w:t>
      </w:r>
      <w:r w:rsidR="00E30DEB">
        <w:rPr>
          <w:noProof/>
        </w:rPr>
        <w:fldChar w:fldCharType="end"/>
      </w:r>
      <w:r w:rsidR="004872FF">
        <w:t>)</w:t>
      </w:r>
      <w:r>
        <w:fldChar w:fldCharType="begin"/>
      </w:r>
      <w:r>
        <w:rPr>
          <w:vanish/>
        </w:rPr>
        <w:instrText xml:space="preserve"> </w:instrText>
      </w:r>
      <w:r>
        <w:rPr>
          <w:rFonts w:hint="eastAsia"/>
          <w:vanish/>
        </w:rPr>
        <w:instrText>STYLEREF 1 \s</w:instrText>
      </w:r>
      <w:r>
        <w:rPr>
          <w:vanish/>
        </w:rPr>
        <w:instrText xml:space="preserve"> </w:instrText>
      </w:r>
      <w:r>
        <w:fldChar w:fldCharType="end"/>
      </w:r>
      <w:r>
        <w:rPr>
          <w:vanish/>
        </w:rPr>
        <w:noBreakHyphen/>
      </w:r>
      <w:r>
        <w:fldChar w:fldCharType="begin"/>
      </w:r>
      <w:r>
        <w:rPr>
          <w:vanish/>
        </w:rPr>
        <w:instrText xml:space="preserve"> </w:instrText>
      </w:r>
      <w:r>
        <w:rPr>
          <w:rFonts w:hint="eastAsia"/>
          <w:vanish/>
        </w:rPr>
        <w:instrText>SEQ Equation \* ARABIC \s 1</w:instrText>
      </w:r>
      <w:r>
        <w:rPr>
          <w:vanish/>
        </w:rPr>
        <w:instrText xml:space="preserve"> </w:instrText>
      </w:r>
      <w:r>
        <w:fldChar w:fldCharType="end"/>
      </w:r>
    </w:p>
    <w:p w14:paraId="758C8D48" w14:textId="11704E89" w:rsidR="008939A4" w:rsidRPr="00921DE0" w:rsidRDefault="008939A4" w:rsidP="008939A4">
      <w:pPr>
        <w:pStyle w:val="a7"/>
        <w:jc w:val="right"/>
      </w:pPr>
    </w:p>
    <w:p w14:paraId="5EE0AD3D" w14:textId="03ADFC72" w:rsidR="00011F41" w:rsidRDefault="00BA654A" w:rsidP="000A4D51">
      <w:r>
        <w:rPr>
          <w:rFonts w:hint="eastAsia"/>
        </w:rPr>
        <w:t>其中，</w:t>
      </w:r>
      <m:oMath>
        <m:r>
          <w:rPr>
            <w:rFonts w:ascii="Cambria Math" w:hAnsi="Cambria Math"/>
          </w:rPr>
          <m:t>m</m:t>
        </m:r>
      </m:oMath>
      <w:r>
        <w:rPr>
          <w:rFonts w:hint="eastAsia"/>
        </w:rPr>
        <w:t>是质点</w:t>
      </w:r>
      <m:oMath>
        <m:r>
          <w:rPr>
            <w:rFonts w:ascii="Cambria Math" w:hAnsi="Cambria Math"/>
          </w:rPr>
          <m:t>i</m:t>
        </m:r>
      </m:oMath>
      <w:r>
        <w:rPr>
          <w:rFonts w:hint="eastAsia"/>
        </w:rPr>
        <w:t>的质量，</w:t>
      </w:r>
      <m:oMath>
        <m:r>
          <w:rPr>
            <w:rFonts w:ascii="Cambria Math" w:hAnsi="Cambria Math"/>
          </w:rPr>
          <m:t>a(i)</m:t>
        </m:r>
      </m:oMath>
      <w:r>
        <w:rPr>
          <w:rFonts w:hint="eastAsia"/>
        </w:rPr>
        <w:t>是其加速度，</w:t>
      </w:r>
      <w:bookmarkStart w:id="23" w:name="OLE_LINK1"/>
      <w:bookmarkStart w:id="24" w:name="OLE_LINK2"/>
      <m:oMath>
        <m:sSub>
          <m:sSubPr>
            <m:ctrlPr>
              <w:rPr>
                <w:rFonts w:ascii="Cambria Math" w:hAnsi="Cambria Math"/>
                <w:i/>
              </w:rPr>
            </m:ctrlPr>
          </m:sSubPr>
          <m:e>
            <m:r>
              <w:rPr>
                <w:rFonts w:ascii="Cambria Math" w:hAnsi="Cambria Math"/>
              </w:rPr>
              <m:t>F</m:t>
            </m:r>
          </m:e>
          <m:sub>
            <m:r>
              <w:rPr>
                <w:rFonts w:ascii="Cambria Math" w:hAnsi="Cambria Math"/>
              </w:rPr>
              <m:t>ext</m:t>
            </m:r>
          </m:sub>
        </m:sSub>
        <m:r>
          <w:rPr>
            <w:rFonts w:ascii="Cambria Math" w:hAnsi="Cambria Math"/>
          </w:rPr>
          <m:t>(i)</m:t>
        </m:r>
      </m:oMath>
      <w:bookmarkEnd w:id="23"/>
      <w:bookmarkEnd w:id="24"/>
      <w:r>
        <w:t xml:space="preserve"> </w:t>
      </w:r>
      <w:r>
        <w:rPr>
          <w:rFonts w:hint="eastAsia"/>
        </w:rPr>
        <w:t>是该质点所受的外力，</w:t>
      </w:r>
      <m:oMath>
        <m:sSub>
          <m:sSubPr>
            <m:ctrlPr>
              <w:rPr>
                <w:rFonts w:ascii="Cambria Math" w:hAnsi="Cambria Math"/>
                <w:i/>
              </w:rPr>
            </m:ctrlPr>
          </m:sSubPr>
          <m:e>
            <m:r>
              <w:rPr>
                <w:rFonts w:ascii="Cambria Math" w:hAnsi="Cambria Math"/>
              </w:rPr>
              <m:t>F</m:t>
            </m:r>
          </m:e>
          <m:sub>
            <m:r>
              <w:rPr>
                <w:rFonts w:ascii="Cambria Math" w:hAnsi="Cambria Math"/>
              </w:rPr>
              <m:t>int</m:t>
            </m:r>
          </m:sub>
        </m:sSub>
        <m:r>
          <w:rPr>
            <w:rFonts w:ascii="Cambria Math" w:hAnsi="Cambria Math"/>
          </w:rPr>
          <m:t>(i)</m:t>
        </m:r>
      </m:oMath>
      <w:r>
        <w:rPr>
          <w:rFonts w:hint="eastAsia"/>
        </w:rPr>
        <w:t>是该质点所受的内力</w:t>
      </w:r>
      <w:r w:rsidR="00882C97">
        <w:rPr>
          <w:rFonts w:hint="eastAsia"/>
        </w:rPr>
        <w:t>。</w:t>
      </w:r>
      <w:r w:rsidR="00C840AE">
        <w:rPr>
          <w:rFonts w:hint="eastAsia"/>
        </w:rPr>
        <w:t>假设质点</w:t>
      </w:r>
      <m:oMath>
        <m:r>
          <w:rPr>
            <w:rFonts w:ascii="Cambria Math" w:hAnsi="Cambria Math"/>
          </w:rPr>
          <m:t>j</m:t>
        </m:r>
      </m:oMath>
      <w:r w:rsidR="00C840AE">
        <w:rPr>
          <w:rFonts w:hint="eastAsia"/>
        </w:rPr>
        <w:t>是通过弹簧与质点</w:t>
      </w:r>
      <m:oMath>
        <m:r>
          <w:rPr>
            <w:rFonts w:ascii="Cambria Math" w:hAnsi="Cambria Math"/>
          </w:rPr>
          <m:t>i</m:t>
        </m:r>
      </m:oMath>
      <w:r w:rsidR="00C840AE">
        <w:rPr>
          <w:rFonts w:hint="eastAsia"/>
        </w:rPr>
        <w:t>相连接的另一个质点，则质点</w:t>
      </w:r>
      <m:oMath>
        <m:r>
          <w:rPr>
            <w:rFonts w:ascii="Cambria Math" w:hAnsi="Cambria Math"/>
          </w:rPr>
          <m:t>i</m:t>
        </m:r>
      </m:oMath>
      <w:r w:rsidR="00C840AE">
        <w:rPr>
          <w:rFonts w:hint="eastAsia"/>
        </w:rPr>
        <w:t>所受该弹簧的拉（压）力可由虎克定律计算得到：</w:t>
      </w:r>
    </w:p>
    <w:p w14:paraId="12E89FF7" w14:textId="4B224DAE" w:rsidR="00650235" w:rsidRPr="00650235" w:rsidRDefault="008939A4" w:rsidP="008939A4">
      <w:pPr>
        <w:pStyle w:val="a7"/>
        <w:tabs>
          <w:tab w:val="center" w:pos="4111"/>
          <w:tab w:val="right" w:pos="8222"/>
        </w:tabs>
        <w:rPr>
          <w:vanish/>
          <w:specVanish/>
        </w:rPr>
      </w:pPr>
      <w:bookmarkStart w:id="25" w:name="OLE_LINK3"/>
      <w:bookmarkStart w:id="26" w:name="OLE_LINK4"/>
      <w:r>
        <w:rPr>
          <w:rFonts w:ascii="Times New Roman" w:eastAsia="宋体" w:hAnsi="Times New Roman" w:hint="eastAsia"/>
        </w:rPr>
        <w:tab/>
      </w:r>
      <m:oMath>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0</m:t>
                </m:r>
              </m:sup>
            </m:sSubSup>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j</m:t>
                        </m:r>
                      </m:sub>
                    </m:sSub>
                  </m:e>
                </m:d>
              </m:den>
            </m:f>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0</m:t>
                </m:r>
              </m:sup>
            </m:sSubSup>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den>
            </m:f>
          </m:e>
        </m:d>
      </m:oMath>
      <w:r w:rsidR="00650235">
        <w:rPr>
          <w:rFonts w:ascii="Times New Roman" w:eastAsia="宋体" w:hAnsi="Times New Roman"/>
        </w:rPr>
        <w:tab/>
      </w:r>
    </w:p>
    <w:p w14:paraId="3CD06AF6" w14:textId="158C86F6" w:rsidR="00C840AE" w:rsidRPr="00C840AE" w:rsidRDefault="00650235" w:rsidP="008939A4">
      <w:pPr>
        <w:pStyle w:val="a7"/>
        <w:tabs>
          <w:tab w:val="center" w:pos="4111"/>
          <w:tab w:val="right" w:pos="8222"/>
        </w:tabs>
      </w:pPr>
      <w:r>
        <w:t xml:space="preserve"> </w:t>
      </w:r>
      <w:r w:rsidR="004872FF">
        <w:t>(</w:t>
      </w:r>
      <w:r w:rsidR="00E30DEB">
        <w:fldChar w:fldCharType="begin"/>
      </w:r>
      <w:r w:rsidR="00E30DEB">
        <w:instrText xml:space="preserve"> STYLEREF 1 \s </w:instrText>
      </w:r>
      <w:r w:rsidR="00E30DEB">
        <w:fldChar w:fldCharType="separate"/>
      </w:r>
      <w:r w:rsidR="0078019D">
        <w:rPr>
          <w:noProof/>
        </w:rPr>
        <w:t>4</w:t>
      </w:r>
      <w:r w:rsidR="00E30DEB">
        <w:rPr>
          <w:noProof/>
        </w:rPr>
        <w:fldChar w:fldCharType="end"/>
      </w:r>
      <w:r w:rsidR="0078019D">
        <w:noBreakHyphen/>
      </w:r>
      <w:r w:rsidR="00E30DEB">
        <w:fldChar w:fldCharType="begin"/>
      </w:r>
      <w:r w:rsidR="00E30DEB">
        <w:instrText xml:space="preserve"> SEQ Equation \* ARABIC \s 1 </w:instrText>
      </w:r>
      <w:r w:rsidR="00E30DEB">
        <w:fldChar w:fldCharType="separate"/>
      </w:r>
      <w:r w:rsidR="0078019D">
        <w:rPr>
          <w:noProof/>
        </w:rPr>
        <w:t>2</w:t>
      </w:r>
      <w:r w:rsidR="00E30DEB">
        <w:rPr>
          <w:noProof/>
        </w:rPr>
        <w:fldChar w:fldCharType="end"/>
      </w:r>
      <w:r w:rsidR="004872FF">
        <w:t>)</w:t>
      </w:r>
    </w:p>
    <w:bookmarkEnd w:id="25"/>
    <w:bookmarkEnd w:id="26"/>
    <w:p w14:paraId="03C140F0" w14:textId="18B007A6" w:rsidR="00BA654A" w:rsidRDefault="00B72690" w:rsidP="000A4D51">
      <w:r>
        <w:rPr>
          <w:rFonts w:hint="eastAsia"/>
        </w:rPr>
        <w:t>其中，</w:t>
      </w:r>
      <m:oMath>
        <m:sSubSup>
          <m:sSubSupPr>
            <m:ctrlPr>
              <w:rPr>
                <w:rFonts w:ascii="Cambria Math" w:hAnsi="Cambria Math"/>
                <w:i/>
              </w:rPr>
            </m:ctrlPr>
          </m:sSubSupPr>
          <m:e>
            <m:r>
              <w:rPr>
                <w:rFonts w:ascii="Cambria Math" w:hAnsi="Cambria Math"/>
              </w:rPr>
              <m:t>K</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oMath>
      <w:r w:rsidR="00F131C6">
        <w:rPr>
          <w:rFonts w:hint="eastAsia"/>
        </w:rPr>
        <w:t>是连接质点</w:t>
      </w:r>
      <m:oMath>
        <m:r>
          <w:rPr>
            <w:rFonts w:ascii="Cambria Math" w:hAnsi="Cambria Math"/>
          </w:rPr>
          <m:t>i</m:t>
        </m:r>
      </m:oMath>
      <w:r w:rsidR="00F131C6">
        <w:rPr>
          <w:rFonts w:hint="eastAsia"/>
        </w:rPr>
        <w:t>和</w:t>
      </w:r>
      <m:oMath>
        <m:r>
          <w:rPr>
            <w:rFonts w:ascii="Cambria Math" w:hAnsi="Cambria Math"/>
          </w:rPr>
          <m:t>j</m:t>
        </m:r>
      </m:oMath>
      <w:r w:rsidR="00F131C6">
        <w:rPr>
          <w:rFonts w:hint="eastAsia"/>
        </w:rPr>
        <w:t>的弹簧的弹性系数，</w:t>
      </w:r>
      <m:oMath>
        <m:sSub>
          <m:sSubPr>
            <m:ctrlPr>
              <w:rPr>
                <w:rFonts w:ascii="Cambria Math" w:hAnsi="Cambria Math"/>
                <w:i/>
              </w:rPr>
            </m:ctrlPr>
          </m:sSubPr>
          <m:e>
            <m:r>
              <w:rPr>
                <w:rFonts w:ascii="Cambria Math" w:hAnsi="Cambria Math"/>
              </w:rPr>
              <m:t>I</m:t>
            </m:r>
          </m:e>
          <m:sub>
            <m:r>
              <w:rPr>
                <w:rFonts w:ascii="Cambria Math" w:hAnsi="Cambria Math"/>
              </w:rPr>
              <m:t>i</m:t>
            </m:r>
            <m:r>
              <w:rPr>
                <w:rFonts w:ascii="Cambria Math" w:hAnsi="Cambria Math"/>
              </w:rPr>
              <m:t>，</m:t>
            </m:r>
            <m:r>
              <w:rPr>
                <w:rFonts w:ascii="Cambria Math" w:hAnsi="Cambria Math"/>
              </w:rPr>
              <m:t>j</m:t>
            </m:r>
          </m:sub>
        </m:sSub>
      </m:oMath>
      <w:r w:rsidR="00BC1231">
        <w:rPr>
          <w:rFonts w:hint="eastAsia"/>
        </w:rPr>
        <w:t>是某时刻该弹簧的矢量，</w:t>
      </w:r>
      <m:oMath>
        <m:sSubSup>
          <m:sSubSupPr>
            <m:ctrlPr>
              <w:rPr>
                <w:rFonts w:ascii="Cambria Math" w:hAnsi="Cambria Math"/>
                <w:i/>
              </w:rPr>
            </m:ctrlPr>
          </m:sSubSupPr>
          <m:e>
            <m:r>
              <w:rPr>
                <w:rFonts w:ascii="Cambria Math" w:hAnsi="Cambria Math"/>
              </w:rPr>
              <m:t>l</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0</m:t>
            </m:r>
          </m:sup>
        </m:sSubSup>
      </m:oMath>
      <w:r w:rsidR="00BC1231">
        <w:rPr>
          <w:rFonts w:hint="eastAsia"/>
        </w:rPr>
        <w:t>是弹簧的原长，</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C1231">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BC1231">
        <w:rPr>
          <w:rFonts w:hint="eastAsia"/>
        </w:rPr>
        <w:t>是该时刻质点</w:t>
      </w:r>
      <m:oMath>
        <m:r>
          <w:rPr>
            <w:rFonts w:ascii="Cambria Math" w:hAnsi="Cambria Math"/>
          </w:rPr>
          <m:t>i</m:t>
        </m:r>
      </m:oMath>
      <w:r w:rsidR="00BC1231">
        <w:rPr>
          <w:rFonts w:hint="eastAsia"/>
        </w:rPr>
        <w:t>和</w:t>
      </w:r>
      <m:oMath>
        <m:r>
          <w:rPr>
            <w:rFonts w:ascii="Cambria Math" w:hAnsi="Cambria Math"/>
          </w:rPr>
          <m:t>j</m:t>
        </m:r>
      </m:oMath>
      <w:r w:rsidR="00BC1231">
        <w:rPr>
          <w:rFonts w:hint="eastAsia"/>
        </w:rPr>
        <w:t>的位置。</w:t>
      </w:r>
    </w:p>
    <w:p w14:paraId="2D0CFD81" w14:textId="16DFB01B" w:rsidR="005A7ACF" w:rsidRDefault="005A7ACF" w:rsidP="000A4D51">
      <w:r>
        <w:rPr>
          <w:rFonts w:hint="eastAsia"/>
        </w:rPr>
        <w:tab/>
      </w:r>
      <w:r w:rsidR="000156EF">
        <w:rPr>
          <w:rFonts w:hint="eastAsia"/>
        </w:rPr>
        <w:t>质点</w:t>
      </w:r>
      <m:oMath>
        <m:r>
          <w:rPr>
            <w:rFonts w:ascii="Cambria Math" w:hAnsi="Cambria Math"/>
          </w:rPr>
          <m:t>i</m:t>
        </m:r>
      </m:oMath>
      <w:r w:rsidR="000156EF">
        <w:rPr>
          <w:rFonts w:hint="eastAsia"/>
        </w:rPr>
        <w:t>和</w:t>
      </w:r>
      <m:oMath>
        <m:r>
          <w:rPr>
            <w:rFonts w:ascii="Cambria Math" w:hAnsi="Cambria Math"/>
          </w:rPr>
          <m:t>j</m:t>
        </m:r>
      </m:oMath>
      <w:r w:rsidR="000156EF">
        <w:rPr>
          <w:rFonts w:hint="eastAsia"/>
        </w:rPr>
        <w:t>之间的弹簧阻尼力（对质点</w:t>
      </w:r>
      <m:oMath>
        <m:r>
          <w:rPr>
            <w:rFonts w:ascii="Cambria Math" w:hAnsi="Cambria Math"/>
          </w:rPr>
          <m:t>i</m:t>
        </m:r>
      </m:oMath>
      <w:r w:rsidR="000156EF">
        <w:rPr>
          <w:rFonts w:hint="eastAsia"/>
        </w:rPr>
        <w:t>的作用）定义如下：</w:t>
      </w:r>
    </w:p>
    <w:p w14:paraId="6496A7FA" w14:textId="77777777" w:rsidR="00CE2BE0" w:rsidRPr="00CE2BE0" w:rsidRDefault="004872FF" w:rsidP="004872FF">
      <w:pPr>
        <w:pStyle w:val="a7"/>
        <w:tabs>
          <w:tab w:val="center" w:pos="4111"/>
          <w:tab w:val="right" w:pos="8222"/>
        </w:tabs>
        <w:rPr>
          <w:vanish/>
          <w:specVanish/>
        </w:rPr>
      </w:pPr>
      <w:r>
        <w:rPr>
          <w:rFonts w:ascii="Times New Roman" w:eastAsia="宋体" w:hAnsi="Times New Roman" w:hint="eastAsia"/>
        </w:rPr>
        <w:tab/>
      </w:r>
      <m:oMath>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d</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Pr>
          <w:rFonts w:hint="eastAsia"/>
        </w:rPr>
        <w:tab/>
      </w:r>
    </w:p>
    <w:p w14:paraId="1E73CB4F" w14:textId="452882CB" w:rsidR="000156EF" w:rsidRPr="000156EF" w:rsidRDefault="00CE2BE0" w:rsidP="004872FF">
      <w:pPr>
        <w:pStyle w:val="a7"/>
        <w:tabs>
          <w:tab w:val="center" w:pos="4111"/>
          <w:tab w:val="right" w:pos="8222"/>
        </w:tabs>
      </w:pPr>
      <w:r>
        <w:t xml:space="preserve"> </w:t>
      </w:r>
      <w:r w:rsidR="004872FF">
        <w:t>(</w:t>
      </w:r>
      <w:r w:rsidR="00E30DEB">
        <w:fldChar w:fldCharType="begin"/>
      </w:r>
      <w:r w:rsidR="00E30DEB">
        <w:instrText xml:space="preserve"> STYLEREF 1 \s </w:instrText>
      </w:r>
      <w:r w:rsidR="00E30DEB">
        <w:fldChar w:fldCharType="separate"/>
      </w:r>
      <w:r w:rsidR="0078019D">
        <w:rPr>
          <w:noProof/>
        </w:rPr>
        <w:t>4</w:t>
      </w:r>
      <w:r w:rsidR="00E30DEB">
        <w:rPr>
          <w:noProof/>
        </w:rPr>
        <w:fldChar w:fldCharType="end"/>
      </w:r>
      <w:r w:rsidR="0078019D">
        <w:noBreakHyphen/>
      </w:r>
      <w:r w:rsidR="00E30DEB">
        <w:fldChar w:fldCharType="begin"/>
      </w:r>
      <w:r w:rsidR="00E30DEB">
        <w:instrText xml:space="preserve"> SEQ Equation \* ARABIC \s 1 </w:instrText>
      </w:r>
      <w:r w:rsidR="00E30DEB">
        <w:fldChar w:fldCharType="separate"/>
      </w:r>
      <w:r w:rsidR="0078019D">
        <w:rPr>
          <w:noProof/>
        </w:rPr>
        <w:t>3</w:t>
      </w:r>
      <w:r w:rsidR="00E30DEB">
        <w:rPr>
          <w:noProof/>
        </w:rPr>
        <w:fldChar w:fldCharType="end"/>
      </w:r>
      <w:r w:rsidR="004872FF">
        <w:t>)</w:t>
      </w:r>
    </w:p>
    <w:p w14:paraId="312BFD5F" w14:textId="21835074" w:rsidR="00BE0FC8" w:rsidRDefault="00DF1899" w:rsidP="00F73797">
      <w:r>
        <w:rPr>
          <w:rFonts w:hint="eastAsia"/>
        </w:rPr>
        <w:t>其中，</w:t>
      </w:r>
      <m:oMath>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i</m:t>
            </m:r>
            <m:r>
              <m:rPr>
                <m:sty m:val="p"/>
              </m:rPr>
              <w:rPr>
                <w:rFonts w:ascii="Cambria Math" w:hAnsi="Cambria Math"/>
              </w:rPr>
              <m:t>，</m:t>
            </m:r>
            <m:r>
              <m:rPr>
                <m:sty m:val="p"/>
              </m:rPr>
              <w:rPr>
                <w:rFonts w:ascii="Cambria Math" w:hAnsi="Cambria Math"/>
              </w:rPr>
              <m:t>j</m:t>
            </m:r>
          </m:sub>
          <m:sup>
            <m:r>
              <m:rPr>
                <m:sty m:val="p"/>
              </m:rPr>
              <w:rPr>
                <w:rFonts w:ascii="Cambria Math" w:hAnsi="Cambria Math"/>
              </w:rPr>
              <m:t>d</m:t>
            </m:r>
          </m:sup>
        </m:sSubSup>
      </m:oMath>
      <w:r>
        <w:rPr>
          <w:rFonts w:hint="eastAsia"/>
        </w:rPr>
        <w:t>是连接</w:t>
      </w:r>
      <m:oMath>
        <m:r>
          <m:rPr>
            <m:sty m:val="p"/>
          </m:rPr>
          <w:rPr>
            <w:rFonts w:ascii="Cambria Math" w:hAnsi="Cambria Math"/>
          </w:rPr>
          <m:t>i</m:t>
        </m:r>
      </m:oMath>
      <w:r>
        <w:rPr>
          <w:rFonts w:hint="eastAsia"/>
        </w:rPr>
        <w:t>和</w:t>
      </w:r>
      <m:oMath>
        <m:r>
          <m:rPr>
            <m:sty m:val="p"/>
          </m:rPr>
          <w:rPr>
            <w:rFonts w:ascii="Cambria Math" w:hAnsi="Cambria Math"/>
          </w:rPr>
          <m:t>j</m:t>
        </m:r>
      </m:oMath>
      <w:r>
        <w:rPr>
          <w:rFonts w:hint="eastAsia"/>
        </w:rPr>
        <w:t>的弹簧的阻尼系数，</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003F34BB">
        <w:rPr>
          <w:rFonts w:hint="eastAsia"/>
        </w:rPr>
        <w:t>和</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oMath>
      <w:r w:rsidR="003F34BB">
        <w:rPr>
          <w:rFonts w:hint="eastAsia"/>
        </w:rPr>
        <w:t>分别是质点</w:t>
      </w:r>
      <m:oMath>
        <m:r>
          <m:rPr>
            <m:sty m:val="p"/>
          </m:rPr>
          <w:rPr>
            <w:rFonts w:ascii="Cambria Math" w:hAnsi="Cambria Math"/>
          </w:rPr>
          <m:t>i</m:t>
        </m:r>
      </m:oMath>
      <w:r w:rsidR="003F34BB">
        <w:rPr>
          <w:rFonts w:hint="eastAsia"/>
        </w:rPr>
        <w:t>和</w:t>
      </w:r>
      <m:oMath>
        <m:r>
          <m:rPr>
            <m:sty m:val="p"/>
          </m:rPr>
          <w:rPr>
            <w:rFonts w:ascii="Cambria Math" w:hAnsi="Cambria Math"/>
          </w:rPr>
          <m:t>j</m:t>
        </m:r>
      </m:oMath>
      <w:r w:rsidR="003F34BB">
        <w:rPr>
          <w:rFonts w:hint="eastAsia"/>
        </w:rPr>
        <w:t>的速度。</w:t>
      </w:r>
    </w:p>
    <w:p w14:paraId="62B60C88" w14:textId="63A69228" w:rsidR="001953B7" w:rsidRDefault="001953B7" w:rsidP="00BF5883">
      <w:pPr>
        <w:ind w:firstLine="420"/>
      </w:pPr>
      <w:r>
        <w:rPr>
          <w:rFonts w:hint="eastAsia"/>
        </w:rPr>
        <w:tab/>
      </w:r>
      <w:r>
        <w:rPr>
          <w:rFonts w:hint="eastAsia"/>
        </w:rPr>
        <w:t>对于复杂的弹簧</w:t>
      </w:r>
      <w:r>
        <w:rPr>
          <w:rFonts w:hint="eastAsia"/>
        </w:rPr>
        <w:t>/</w:t>
      </w:r>
      <w:r>
        <w:rPr>
          <w:rFonts w:hint="eastAsia"/>
        </w:rPr>
        <w:t>阻尼器</w:t>
      </w:r>
      <w:r>
        <w:rPr>
          <w:rFonts w:hint="eastAsia"/>
        </w:rPr>
        <w:t>-</w:t>
      </w:r>
      <w:r>
        <w:rPr>
          <w:rFonts w:hint="eastAsia"/>
        </w:rPr>
        <w:t>质点模型，我们可以得到质点</w:t>
      </w:r>
      <m:oMath>
        <m:r>
          <m:rPr>
            <m:sty m:val="p"/>
          </m:rPr>
          <w:rPr>
            <w:rFonts w:ascii="Cambria Math" w:hAnsi="Cambria Math"/>
          </w:rPr>
          <m:t>i</m:t>
        </m:r>
      </m:oMath>
      <w:r>
        <w:rPr>
          <w:rFonts w:hint="eastAsia"/>
        </w:rPr>
        <w:t>所受的内力：</w:t>
      </w:r>
    </w:p>
    <w:p w14:paraId="2D2DC456" w14:textId="77777777" w:rsidR="001C1012" w:rsidRPr="001C1012" w:rsidRDefault="009557E5" w:rsidP="009557E5">
      <w:pPr>
        <w:pStyle w:val="a7"/>
        <w:tabs>
          <w:tab w:val="center" w:pos="4111"/>
          <w:tab w:val="right" w:pos="8222"/>
        </w:tabs>
        <w:rPr>
          <w:vanish/>
          <w:specVanish/>
        </w:rPr>
      </w:pPr>
      <w:r>
        <w:rPr>
          <w:rFonts w:ascii="Times New Roman" w:eastAsia="宋体" w:hAnsi="Times New Roman" w:hint="eastAsia"/>
        </w:rPr>
        <w:tab/>
      </w:r>
      <m:oMath>
        <m:sSub>
          <m:sSubPr>
            <m:ctrlPr>
              <w:rPr>
                <w:rFonts w:ascii="Cambria Math" w:hAnsi="Cambria Math"/>
              </w:rPr>
            </m:ctrlPr>
          </m:sSubPr>
          <m:e>
            <m:r>
              <w:rPr>
                <w:rFonts w:ascii="Cambria Math" w:hAnsi="Cambria Math"/>
              </w:rPr>
              <m:t>F</m:t>
            </m:r>
          </m:e>
          <m:sub>
            <m:r>
              <w:rPr>
                <w:rFonts w:ascii="Cambria Math" w:hAnsi="Cambria Math"/>
              </w:rPr>
              <m:t>int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d</m:t>
                </m:r>
              </m:sup>
            </m:sSubSup>
            <m:r>
              <w:rPr>
                <w:rFonts w:ascii="Cambria Math" w:hAnsi="Cambria Math"/>
              </w:rPr>
              <m:t>)</m:t>
            </m:r>
          </m:e>
        </m:nary>
      </m:oMath>
      <w:r>
        <w:rPr>
          <w:rFonts w:hint="eastAsia"/>
        </w:rPr>
        <w:tab/>
      </w:r>
    </w:p>
    <w:p w14:paraId="56F881E6" w14:textId="442603C9" w:rsidR="00ED6065" w:rsidRPr="001953B7" w:rsidRDefault="001C1012" w:rsidP="009557E5">
      <w:pPr>
        <w:pStyle w:val="a7"/>
        <w:tabs>
          <w:tab w:val="center" w:pos="4111"/>
          <w:tab w:val="right" w:pos="8222"/>
        </w:tabs>
      </w:pPr>
      <w:r>
        <w:t xml:space="preserve"> </w:t>
      </w:r>
      <w:r w:rsidR="009557E5">
        <w:t>(</w:t>
      </w:r>
      <w:r w:rsidR="00E30DEB">
        <w:fldChar w:fldCharType="begin"/>
      </w:r>
      <w:r w:rsidR="00E30DEB">
        <w:instrText xml:space="preserve"> STYLEREF 1 \s </w:instrText>
      </w:r>
      <w:r w:rsidR="00E30DEB">
        <w:fldChar w:fldCharType="separate"/>
      </w:r>
      <w:r w:rsidR="0078019D">
        <w:rPr>
          <w:noProof/>
        </w:rPr>
        <w:t>4</w:t>
      </w:r>
      <w:r w:rsidR="00E30DEB">
        <w:rPr>
          <w:noProof/>
        </w:rPr>
        <w:fldChar w:fldCharType="end"/>
      </w:r>
      <w:r w:rsidR="0078019D">
        <w:noBreakHyphen/>
      </w:r>
      <w:r w:rsidR="00E30DEB">
        <w:fldChar w:fldCharType="begin"/>
      </w:r>
      <w:r w:rsidR="00E30DEB">
        <w:instrText xml:space="preserve"> SEQ Equation \* ARABIC \s 1 </w:instrText>
      </w:r>
      <w:r w:rsidR="00E30DEB">
        <w:fldChar w:fldCharType="separate"/>
      </w:r>
      <w:r w:rsidR="0078019D">
        <w:rPr>
          <w:noProof/>
        </w:rPr>
        <w:t>4</w:t>
      </w:r>
      <w:r w:rsidR="00E30DEB">
        <w:rPr>
          <w:noProof/>
        </w:rPr>
        <w:fldChar w:fldCharType="end"/>
      </w:r>
      <w:r w:rsidR="009557E5">
        <w:t>)</w:t>
      </w:r>
    </w:p>
    <w:p w14:paraId="5295B662" w14:textId="6115EF1F" w:rsidR="00DF1899" w:rsidRPr="00874093" w:rsidRDefault="00EB2326" w:rsidP="000A4D51">
      <w:r>
        <w:rPr>
          <w:rFonts w:hint="eastAsia"/>
        </w:rPr>
        <w:t>其中，</w:t>
      </w:r>
      <m:oMath>
        <m:r>
          <w:rPr>
            <w:rFonts w:ascii="Cambria Math" w:hAnsi="Cambria Math"/>
          </w:rPr>
          <m:t>k</m:t>
        </m:r>
      </m:oMath>
      <w:r w:rsidR="00874093">
        <w:rPr>
          <w:rFonts w:hint="eastAsia"/>
        </w:rPr>
        <w:t>是与质点</w:t>
      </w:r>
      <m:oMath>
        <m:r>
          <w:rPr>
            <w:rFonts w:ascii="Cambria Math" w:hAnsi="Cambria Math"/>
          </w:rPr>
          <m:t>i</m:t>
        </m:r>
      </m:oMath>
      <w:r w:rsidR="00874093">
        <w:rPr>
          <w:rFonts w:hint="eastAsia"/>
        </w:rPr>
        <w:t>相连接的质点总数。</w:t>
      </w:r>
    </w:p>
    <w:p w14:paraId="38CF7998" w14:textId="27206E6A" w:rsidR="00CA7293" w:rsidRDefault="00147638" w:rsidP="000A4D51">
      <w:r>
        <w:rPr>
          <w:rFonts w:hint="eastAsia"/>
        </w:rPr>
        <w:tab/>
      </w:r>
      <w:r>
        <w:rPr>
          <w:rFonts w:hint="eastAsia"/>
        </w:rPr>
        <w:t>一个粒子组成的系统，三种内力可以表述为</w:t>
      </w:r>
      <w:r w:rsidR="00AF709A">
        <w:rPr>
          <w:rFonts w:hint="eastAsia"/>
        </w:rPr>
        <w:t>，</w:t>
      </w:r>
    </w:p>
    <w:p w14:paraId="016BFEEE" w14:textId="77777777" w:rsidR="001C1012" w:rsidRPr="001C1012" w:rsidRDefault="008374EB" w:rsidP="008374EB">
      <w:pPr>
        <w:pStyle w:val="a7"/>
        <w:tabs>
          <w:tab w:val="center" w:pos="4111"/>
          <w:tab w:val="right" w:pos="8222"/>
        </w:tabs>
        <w:rPr>
          <w:vanish/>
          <w:specVanish/>
        </w:rPr>
      </w:pPr>
      <w:r>
        <w:rPr>
          <w:rFonts w:ascii="Times New Roman" w:eastAsia="宋体" w:hAnsi="Times New Roman"/>
        </w:rPr>
        <w:tab/>
      </w:r>
      <m:oMath>
        <m:sSub>
          <m:sSubPr>
            <m:ctrlPr>
              <w:rPr>
                <w:rFonts w:ascii="Cambria Math" w:hAnsi="Cambria Math"/>
                <w:i/>
              </w:rPr>
            </m:ctrlPr>
          </m:sSubPr>
          <m:e>
            <m:r>
              <w:rPr>
                <w:rFonts w:ascii="Cambria Math" w:hAnsi="Cambria Math"/>
              </w:rPr>
              <m:t>F</m:t>
            </m:r>
          </m:e>
          <m:sub>
            <m:r>
              <w:rPr>
                <w:rFonts w:ascii="Cambria Math" w:hAnsi="Cambria Math"/>
              </w:rPr>
              <m:t>int</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sup>
            <m:r>
              <w:rPr>
                <w:rFonts w:ascii="Cambria Math" w:hAnsi="Cambria Math"/>
              </w:rPr>
              <m:t>k1</m:t>
            </m:r>
          </m:sup>
          <m:e>
            <m:sSub>
              <m:sSubPr>
                <m:ctrlPr>
                  <w:rPr>
                    <w:rFonts w:ascii="Cambria Math" w:hAnsi="Cambria Math"/>
                    <w:i/>
                  </w:rPr>
                </m:ctrlPr>
              </m:sSubPr>
              <m:e>
                <m:r>
                  <w:rPr>
                    <w:rFonts w:ascii="Cambria Math" w:hAnsi="Cambria Math"/>
                  </w:rPr>
                  <m:t>F</m:t>
                </m:r>
              </m:e>
              <m:sub>
                <m:r>
                  <w:rPr>
                    <w:rFonts w:ascii="Cambria Math" w:hAnsi="Cambria Math"/>
                  </w:rPr>
                  <m:t>struct</m:t>
                </m:r>
              </m:sub>
            </m:sSub>
            <m:d>
              <m:dPr>
                <m:ctrlPr>
                  <w:rPr>
                    <w:rFonts w:ascii="Cambria Math" w:hAnsi="Cambria Math"/>
                    <w:i/>
                  </w:rPr>
                </m:ctrlPr>
              </m:dPr>
              <m:e>
                <m:r>
                  <w:rPr>
                    <w:rFonts w:ascii="Cambria Math" w:hAnsi="Cambria Math"/>
                  </w:rPr>
                  <m:t>i</m:t>
                </m:r>
              </m:e>
            </m:d>
          </m:e>
        </m:nary>
        <m:r>
          <w:rPr>
            <w:rFonts w:ascii="Cambria Math" w:hAnsi="Cambria Math"/>
          </w:rPr>
          <m:t>+</m:t>
        </m:r>
        <m:nary>
          <m:naryPr>
            <m:chr m:val="∑"/>
            <m:limLoc m:val="undOvr"/>
            <m:ctrlPr>
              <w:rPr>
                <w:rFonts w:ascii="Cambria Math" w:hAnsi="Cambria Math"/>
                <w:i/>
              </w:rPr>
            </m:ctrlPr>
          </m:naryPr>
          <m:sub/>
          <m:sup>
            <m:r>
              <w:rPr>
                <w:rFonts w:ascii="Cambria Math" w:hAnsi="Cambria Math"/>
              </w:rPr>
              <m:t>k2</m:t>
            </m:r>
          </m:sup>
          <m:e>
            <m:sSub>
              <m:sSubPr>
                <m:ctrlPr>
                  <w:rPr>
                    <w:rFonts w:ascii="Cambria Math" w:hAnsi="Cambria Math"/>
                    <w:i/>
                  </w:rPr>
                </m:ctrlPr>
              </m:sSubPr>
              <m:e>
                <m:r>
                  <w:rPr>
                    <w:rFonts w:ascii="Cambria Math" w:hAnsi="Cambria Math"/>
                  </w:rPr>
                  <m:t>F</m:t>
                </m:r>
              </m:e>
              <m:sub>
                <m:r>
                  <w:rPr>
                    <w:rFonts w:ascii="Cambria Math" w:hAnsi="Cambria Math"/>
                  </w:rPr>
                  <m:t>shearing</m:t>
                </m:r>
              </m:sub>
            </m:sSub>
            <m:d>
              <m:dPr>
                <m:ctrlPr>
                  <w:rPr>
                    <w:rFonts w:ascii="Cambria Math" w:hAnsi="Cambria Math"/>
                    <w:i/>
                  </w:rPr>
                </m:ctrlPr>
              </m:dPr>
              <m:e>
                <m:r>
                  <w:rPr>
                    <w:rFonts w:ascii="Cambria Math" w:hAnsi="Cambria Math"/>
                  </w:rPr>
                  <m:t>i</m:t>
                </m:r>
              </m:e>
            </m:d>
          </m:e>
        </m:nary>
        <m:r>
          <w:rPr>
            <w:rFonts w:ascii="Cambria Math" w:hAnsi="Cambria Math"/>
          </w:rPr>
          <m:t>+</m:t>
        </m:r>
        <m:nary>
          <m:naryPr>
            <m:chr m:val="∑"/>
            <m:limLoc m:val="undOvr"/>
            <m:ctrlPr>
              <w:rPr>
                <w:rFonts w:ascii="Cambria Math" w:hAnsi="Cambria Math"/>
                <w:i/>
              </w:rPr>
            </m:ctrlPr>
          </m:naryPr>
          <m:sub/>
          <m:sup>
            <m:r>
              <w:rPr>
                <w:rFonts w:ascii="Cambria Math" w:hAnsi="Cambria Math"/>
              </w:rPr>
              <m:t>k3</m:t>
            </m:r>
          </m:sup>
          <m:e>
            <m:sSub>
              <m:sSubPr>
                <m:ctrlPr>
                  <w:rPr>
                    <w:rFonts w:ascii="Cambria Math" w:hAnsi="Cambria Math"/>
                    <w:i/>
                  </w:rPr>
                </m:ctrlPr>
              </m:sSubPr>
              <m:e>
                <m:r>
                  <w:rPr>
                    <w:rFonts w:ascii="Cambria Math" w:hAnsi="Cambria Math"/>
                  </w:rPr>
                  <m:t>F</m:t>
                </m:r>
              </m:e>
              <m:sub>
                <m:r>
                  <w:rPr>
                    <w:rFonts w:ascii="Cambria Math" w:hAnsi="Cambria Math"/>
                  </w:rPr>
                  <m:t>bending</m:t>
                </m:r>
              </m:sub>
            </m:sSub>
            <m:d>
              <m:dPr>
                <m:ctrlPr>
                  <w:rPr>
                    <w:rFonts w:ascii="Cambria Math" w:hAnsi="Cambria Math"/>
                    <w:i/>
                  </w:rPr>
                </m:ctrlPr>
              </m:dPr>
              <m:e>
                <m:r>
                  <w:rPr>
                    <w:rFonts w:ascii="Cambria Math" w:hAnsi="Cambria Math"/>
                  </w:rPr>
                  <m:t>i</m:t>
                </m:r>
              </m:e>
            </m:d>
          </m:e>
        </m:nary>
      </m:oMath>
      <w:r>
        <w:tab/>
      </w:r>
    </w:p>
    <w:p w14:paraId="0D472446" w14:textId="025CF153" w:rsidR="00C366FF" w:rsidRPr="00147638" w:rsidRDefault="001C1012" w:rsidP="008374EB">
      <w:pPr>
        <w:pStyle w:val="a7"/>
        <w:tabs>
          <w:tab w:val="center" w:pos="4111"/>
          <w:tab w:val="right" w:pos="8222"/>
        </w:tabs>
      </w:pPr>
      <w:r>
        <w:t xml:space="preserve"> </w:t>
      </w:r>
      <w:r w:rsidR="008374EB">
        <w:t>(</w:t>
      </w:r>
      <w:r w:rsidR="00E30DEB">
        <w:fldChar w:fldCharType="begin"/>
      </w:r>
      <w:r w:rsidR="00E30DEB">
        <w:instrText xml:space="preserve"> STYLEREF 1 \s </w:instrText>
      </w:r>
      <w:r w:rsidR="00E30DEB">
        <w:fldChar w:fldCharType="separate"/>
      </w:r>
      <w:r w:rsidR="0078019D">
        <w:rPr>
          <w:noProof/>
        </w:rPr>
        <w:t>4</w:t>
      </w:r>
      <w:r w:rsidR="00E30DEB">
        <w:rPr>
          <w:noProof/>
        </w:rPr>
        <w:fldChar w:fldCharType="end"/>
      </w:r>
      <w:r w:rsidR="0078019D">
        <w:noBreakHyphen/>
      </w:r>
      <w:r w:rsidR="00E30DEB">
        <w:fldChar w:fldCharType="begin"/>
      </w:r>
      <w:r w:rsidR="00E30DEB">
        <w:instrText xml:space="preserve"> SEQ Equation \* ARABIC \s 1 </w:instrText>
      </w:r>
      <w:r w:rsidR="00E30DEB">
        <w:fldChar w:fldCharType="separate"/>
      </w:r>
      <w:r w:rsidR="0078019D">
        <w:rPr>
          <w:noProof/>
        </w:rPr>
        <w:t>5</w:t>
      </w:r>
      <w:r w:rsidR="00E30DEB">
        <w:rPr>
          <w:noProof/>
        </w:rPr>
        <w:fldChar w:fldCharType="end"/>
      </w:r>
      <w:r w:rsidR="008374EB">
        <w:t>)</w:t>
      </w:r>
    </w:p>
    <w:p w14:paraId="282F7637" w14:textId="5D99671F" w:rsidR="00147638" w:rsidRPr="005702D7" w:rsidRDefault="005C513A" w:rsidP="000A4D51">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struct</m:t>
            </m:r>
          </m:sub>
        </m:sSub>
        <m:r>
          <w:rPr>
            <w:rFonts w:ascii="Cambria Math" w:hAnsi="Cambria Math"/>
          </w:rPr>
          <m:t>(i)</m:t>
        </m:r>
      </m:oMath>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shearing</m:t>
            </m:r>
          </m:sub>
        </m:sSub>
        <m:r>
          <w:rPr>
            <w:rFonts w:ascii="Cambria Math" w:hAnsi="Cambria Math"/>
          </w:rPr>
          <m:t>(i)</m:t>
        </m:r>
      </m:oMath>
      <w:r w:rsidR="0011115A">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bending</m:t>
            </m:r>
          </m:sub>
        </m:sSub>
        <m:r>
          <w:rPr>
            <w:rFonts w:ascii="Cambria Math" w:hAnsi="Cambria Math"/>
          </w:rPr>
          <m:t>(i)</m:t>
        </m:r>
      </m:oMath>
      <w:r w:rsidR="0011115A">
        <w:rPr>
          <w:rFonts w:hint="eastAsia"/>
        </w:rPr>
        <w:t>分别是使与质点</w:t>
      </w:r>
      <m:oMath>
        <m:r>
          <w:rPr>
            <w:rFonts w:ascii="Cambria Math" w:hAnsi="Cambria Math"/>
          </w:rPr>
          <m:t>i</m:t>
        </m:r>
      </m:oMath>
      <w:r w:rsidR="0011115A">
        <w:rPr>
          <w:rFonts w:hint="eastAsia"/>
        </w:rPr>
        <w:t>相连的结构弹簧、剪切弹簧和弯曲弹簧所产生的拉伸力、剪切力和弯曲力，</w:t>
      </w:r>
      <w:bookmarkStart w:id="27" w:name="OLE_LINK5"/>
      <w:bookmarkStart w:id="28" w:name="OLE_LINK6"/>
      <m:oMath>
        <m:r>
          <w:rPr>
            <w:rFonts w:ascii="Cambria Math" w:hAnsi="Cambria Math"/>
          </w:rPr>
          <m:t>k1</m:t>
        </m:r>
      </m:oMath>
      <w:bookmarkEnd w:id="27"/>
      <w:bookmarkEnd w:id="28"/>
      <w:r w:rsidR="005702D7">
        <w:rPr>
          <w:rFonts w:hint="eastAsia"/>
        </w:rPr>
        <w:t>、</w:t>
      </w:r>
      <m:oMath>
        <m:r>
          <w:rPr>
            <w:rFonts w:ascii="Cambria Math" w:hAnsi="Cambria Math"/>
          </w:rPr>
          <m:t>k2</m:t>
        </m:r>
      </m:oMath>
      <w:r w:rsidR="005702D7">
        <w:rPr>
          <w:rFonts w:hint="eastAsia"/>
        </w:rPr>
        <w:t>、</w:t>
      </w:r>
      <m:oMath>
        <m:r>
          <w:rPr>
            <w:rFonts w:ascii="Cambria Math" w:hAnsi="Cambria Math"/>
          </w:rPr>
          <m:t>k3</m:t>
        </m:r>
      </m:oMath>
      <w:r w:rsidR="005702D7">
        <w:rPr>
          <w:rFonts w:hint="eastAsia"/>
        </w:rPr>
        <w:t>分别代表与质点</w:t>
      </w:r>
      <m:oMath>
        <m:r>
          <w:rPr>
            <w:rFonts w:ascii="Cambria Math" w:hAnsi="Cambria Math"/>
          </w:rPr>
          <m:t>i</m:t>
        </m:r>
      </m:oMath>
      <w:r w:rsidR="005702D7">
        <w:rPr>
          <w:rFonts w:hint="eastAsia"/>
        </w:rPr>
        <w:t>相连的结构弹簧、剪切弹簧和弯曲弹簧的数量。</w:t>
      </w:r>
    </w:p>
    <w:p w14:paraId="57046013" w14:textId="0AF00AE8" w:rsidR="005C513A" w:rsidRDefault="00497B1D" w:rsidP="000A4D51">
      <w:r>
        <w:rPr>
          <w:rFonts w:hint="eastAsia"/>
        </w:rPr>
        <w:tab/>
      </w:r>
      <w:r>
        <w:rPr>
          <w:rFonts w:hint="eastAsia"/>
        </w:rPr>
        <w:t>质点所受的外力包括重力</w:t>
      </w:r>
      <w:r w:rsidR="00952967">
        <w:rPr>
          <w:rFonts w:hint="eastAsia"/>
        </w:rPr>
        <w:t>、</w:t>
      </w:r>
      <w:r>
        <w:rPr>
          <w:rFonts w:hint="eastAsia"/>
        </w:rPr>
        <w:t>空气阻尼力</w:t>
      </w:r>
      <w:r w:rsidR="00952967">
        <w:rPr>
          <w:rFonts w:hint="eastAsia"/>
        </w:rPr>
        <w:t>和支持力</w:t>
      </w:r>
      <w:r>
        <w:rPr>
          <w:rFonts w:hint="eastAsia"/>
        </w:rPr>
        <w:t>，重力为：</w:t>
      </w:r>
    </w:p>
    <w:p w14:paraId="59B052B3" w14:textId="77777777" w:rsidR="001C1012" w:rsidRPr="001C1012" w:rsidRDefault="001A51A3" w:rsidP="001A51A3">
      <w:pPr>
        <w:pStyle w:val="a7"/>
        <w:tabs>
          <w:tab w:val="center" w:pos="4111"/>
          <w:tab w:val="right" w:pos="8222"/>
        </w:tabs>
        <w:rPr>
          <w:vanish/>
          <w:specVanish/>
        </w:rPr>
      </w:pPr>
      <w:r>
        <w:rPr>
          <w:rFonts w:ascii="Times New Roman" w:eastAsia="宋体" w:hAnsi="Times New Roman"/>
        </w:rPr>
        <w:tab/>
      </w:r>
      <m:oMath>
        <m:r>
          <w:rPr>
            <w:rFonts w:ascii="Cambria Math" w:hAnsi="Cambria Math"/>
          </w:rPr>
          <m:t>G=mg</m:t>
        </m:r>
      </m:oMath>
      <w:r>
        <w:tab/>
      </w:r>
    </w:p>
    <w:p w14:paraId="7A262043" w14:textId="258F4C7D" w:rsidR="00497B1D" w:rsidRPr="00497B1D" w:rsidRDefault="001C1012" w:rsidP="001A51A3">
      <w:pPr>
        <w:pStyle w:val="a7"/>
        <w:tabs>
          <w:tab w:val="center" w:pos="4111"/>
          <w:tab w:val="right" w:pos="8222"/>
        </w:tabs>
      </w:pPr>
      <w:r>
        <w:t xml:space="preserve"> </w:t>
      </w:r>
      <w:r w:rsidR="001A51A3">
        <w:t>(</w:t>
      </w:r>
      <w:r w:rsidR="00E30DEB">
        <w:fldChar w:fldCharType="begin"/>
      </w:r>
      <w:r w:rsidR="00E30DEB">
        <w:instrText xml:space="preserve"> STYLEREF 1 \s </w:instrText>
      </w:r>
      <w:r w:rsidR="00E30DEB">
        <w:fldChar w:fldCharType="separate"/>
      </w:r>
      <w:r w:rsidR="0078019D">
        <w:rPr>
          <w:noProof/>
        </w:rPr>
        <w:t>4</w:t>
      </w:r>
      <w:r w:rsidR="00E30DEB">
        <w:rPr>
          <w:noProof/>
        </w:rPr>
        <w:fldChar w:fldCharType="end"/>
      </w:r>
      <w:r w:rsidR="0078019D">
        <w:noBreakHyphen/>
      </w:r>
      <w:r w:rsidR="00E30DEB">
        <w:fldChar w:fldCharType="begin"/>
      </w:r>
      <w:r w:rsidR="00E30DEB">
        <w:instrText xml:space="preserve"> SEQ Equation \* ARABIC \s 1 </w:instrText>
      </w:r>
      <w:r w:rsidR="00E30DEB">
        <w:fldChar w:fldCharType="separate"/>
      </w:r>
      <w:r w:rsidR="0078019D">
        <w:rPr>
          <w:noProof/>
        </w:rPr>
        <w:t>6</w:t>
      </w:r>
      <w:r w:rsidR="00E30DEB">
        <w:rPr>
          <w:noProof/>
        </w:rPr>
        <w:fldChar w:fldCharType="end"/>
      </w:r>
      <w:r w:rsidR="001A51A3">
        <w:t>)</w:t>
      </w:r>
    </w:p>
    <w:p w14:paraId="470CB33F" w14:textId="15470D63" w:rsidR="00497B1D" w:rsidRDefault="00497B1D" w:rsidP="000A4D51">
      <w:r>
        <w:rPr>
          <w:rFonts w:hint="eastAsia"/>
        </w:rPr>
        <w:t>其中</w:t>
      </w:r>
      <m:oMath>
        <m:r>
          <w:rPr>
            <w:rFonts w:ascii="Cambria Math" w:hAnsi="Cambria Math"/>
          </w:rPr>
          <m:t>m</m:t>
        </m:r>
      </m:oMath>
      <w:r>
        <w:rPr>
          <w:rFonts w:hint="eastAsia"/>
        </w:rPr>
        <w:t>为质点的质量，</w:t>
      </w:r>
      <m:oMath>
        <m:r>
          <w:rPr>
            <w:rFonts w:ascii="Cambria Math" w:hAnsi="Cambria Math"/>
          </w:rPr>
          <m:t>g</m:t>
        </m:r>
      </m:oMath>
      <w:r>
        <w:rPr>
          <w:rFonts w:hint="eastAsia"/>
        </w:rPr>
        <w:t>为重力加速度。</w:t>
      </w:r>
    </w:p>
    <w:p w14:paraId="2309FE83" w14:textId="69DD3D72" w:rsidR="00497B1D" w:rsidRDefault="00497B1D" w:rsidP="000A4D51">
      <w:r>
        <w:rPr>
          <w:rFonts w:hint="eastAsia"/>
        </w:rPr>
        <w:tab/>
      </w:r>
      <w:r>
        <w:rPr>
          <w:rFonts w:hint="eastAsia"/>
        </w:rPr>
        <w:t>空气阻力为：</w:t>
      </w:r>
    </w:p>
    <w:p w14:paraId="05762D82" w14:textId="77777777" w:rsidR="001C1012" w:rsidRPr="001C1012" w:rsidRDefault="00EF7C3F" w:rsidP="00EF7C3F">
      <w:pPr>
        <w:pStyle w:val="a7"/>
        <w:tabs>
          <w:tab w:val="center" w:pos="4111"/>
          <w:tab w:val="right" w:pos="8222"/>
        </w:tabs>
        <w:rPr>
          <w:i/>
          <w:vanish/>
          <w:specVanish/>
        </w:rPr>
      </w:pPr>
      <w:r>
        <w:rPr>
          <w:rFonts w:ascii="Times New Roman" w:eastAsia="宋体" w:hAnsi="Times New Roman"/>
        </w:rPr>
        <w:tab/>
      </w:r>
      <m:oMath>
        <m:sSub>
          <m:sSubPr>
            <m:ctrlPr>
              <w:rPr>
                <w:rFonts w:ascii="Cambria Math" w:hAnsi="Cambria Math"/>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v</m:t>
        </m:r>
      </m:oMath>
      <w:r>
        <w:rPr>
          <w:i/>
        </w:rPr>
        <w:tab/>
      </w:r>
    </w:p>
    <w:p w14:paraId="05C87E11" w14:textId="56FCC997" w:rsidR="00497B1D" w:rsidRPr="00EF7C3F" w:rsidRDefault="001C1012" w:rsidP="00EF7C3F">
      <w:pPr>
        <w:pStyle w:val="a7"/>
        <w:tabs>
          <w:tab w:val="center" w:pos="4111"/>
          <w:tab w:val="right" w:pos="8222"/>
        </w:tabs>
      </w:pPr>
      <w:r>
        <w:t xml:space="preserve"> </w:t>
      </w:r>
      <w:r w:rsidR="00E01610">
        <w:t>(</w:t>
      </w:r>
      <w:r w:rsidR="00E30DEB">
        <w:fldChar w:fldCharType="begin"/>
      </w:r>
      <w:r w:rsidR="00E30DEB">
        <w:instrText xml:space="preserve"> STYLEREF 1 \s </w:instrText>
      </w:r>
      <w:r w:rsidR="00E30DEB">
        <w:fldChar w:fldCharType="separate"/>
      </w:r>
      <w:r w:rsidR="0078019D">
        <w:rPr>
          <w:noProof/>
        </w:rPr>
        <w:t>4</w:t>
      </w:r>
      <w:r w:rsidR="00E30DEB">
        <w:rPr>
          <w:noProof/>
        </w:rPr>
        <w:fldChar w:fldCharType="end"/>
      </w:r>
      <w:r w:rsidR="0078019D">
        <w:noBreakHyphen/>
      </w:r>
      <w:r w:rsidR="00E30DEB">
        <w:fldChar w:fldCharType="begin"/>
      </w:r>
      <w:r w:rsidR="00E30DEB">
        <w:instrText xml:space="preserve"> SEQ Equation \* ARABIC \s 1 </w:instrText>
      </w:r>
      <w:r w:rsidR="00E30DEB">
        <w:fldChar w:fldCharType="separate"/>
      </w:r>
      <w:r w:rsidR="0078019D">
        <w:rPr>
          <w:noProof/>
        </w:rPr>
        <w:t>7</w:t>
      </w:r>
      <w:r w:rsidR="00E30DEB">
        <w:rPr>
          <w:noProof/>
        </w:rPr>
        <w:fldChar w:fldCharType="end"/>
      </w:r>
      <w:r w:rsidR="00E01610">
        <w:t>)</w:t>
      </w:r>
    </w:p>
    <w:p w14:paraId="41F6C64F" w14:textId="61D95728" w:rsidR="00497B1D" w:rsidRDefault="00497B1D" w:rsidP="000A4D51">
      <w:r>
        <w:rPr>
          <w:rFonts w:hint="eastAsia"/>
        </w:rPr>
        <w:lastRenderedPageBreak/>
        <w:t>其中</w:t>
      </w:r>
      <m:oMath>
        <m:sSub>
          <m:sSubPr>
            <m:ctrlPr>
              <w:rPr>
                <w:rFonts w:ascii="Cambria Math" w:hAnsi="Cambria Math"/>
              </w:rPr>
            </m:ctrlPr>
          </m:sSubPr>
          <m:e>
            <m:r>
              <w:rPr>
                <w:rFonts w:ascii="Cambria Math" w:hAnsi="Cambria Math"/>
              </w:rPr>
              <m:t>K</m:t>
            </m:r>
          </m:e>
          <m:sub>
            <m:r>
              <w:rPr>
                <w:rFonts w:ascii="Cambria Math" w:hAnsi="Cambria Math"/>
              </w:rPr>
              <m:t>a</m:t>
            </m:r>
          </m:sub>
        </m:sSub>
      </m:oMath>
      <w:r>
        <w:rPr>
          <w:rFonts w:hint="eastAsia"/>
        </w:rPr>
        <w:t>为空气阻力系数，</w:t>
      </w:r>
      <m:oMath>
        <m:r>
          <w:rPr>
            <w:rFonts w:ascii="Cambria Math" w:hAnsi="Cambria Math"/>
          </w:rPr>
          <m:t>v</m:t>
        </m:r>
      </m:oMath>
      <w:r w:rsidR="00DD3D16">
        <w:rPr>
          <w:rFonts w:hint="eastAsia"/>
        </w:rPr>
        <w:t>为粒子运动速度矢量。</w:t>
      </w:r>
    </w:p>
    <w:p w14:paraId="3688319B" w14:textId="4A63C92A" w:rsidR="004F498E" w:rsidRDefault="004F498E" w:rsidP="004F498E">
      <w:pPr>
        <w:ind w:firstLine="425"/>
      </w:pPr>
      <w:r>
        <w:rPr>
          <w:rFonts w:hint="eastAsia"/>
        </w:rPr>
        <w:t>支持力的大小应该和弹簧内力、重力、阻尼力等其他力的合力在当前接触点处的</w:t>
      </w:r>
      <w:r w:rsidR="00B05A76">
        <w:rPr>
          <w:rFonts w:hint="eastAsia"/>
        </w:rPr>
        <w:t>物体对象</w:t>
      </w:r>
      <w:r>
        <w:rPr>
          <w:rFonts w:hint="eastAsia"/>
        </w:rPr>
        <w:t>分量大小相等，方向</w:t>
      </w:r>
      <w:r w:rsidR="009B4218">
        <w:rPr>
          <w:rFonts w:hint="eastAsia"/>
        </w:rPr>
        <w:t>为</w:t>
      </w:r>
      <w:r w:rsidR="00204FA2">
        <w:rPr>
          <w:rFonts w:hint="eastAsia"/>
        </w:rPr>
        <w:t>物体</w:t>
      </w:r>
      <w:r>
        <w:rPr>
          <w:rFonts w:hint="eastAsia"/>
        </w:rPr>
        <w:t>法线方向：</w:t>
      </w:r>
    </w:p>
    <w:p w14:paraId="3ACE87B6" w14:textId="77777777" w:rsidR="001C1012" w:rsidRPr="001C1012" w:rsidRDefault="0044568E" w:rsidP="0044568E">
      <w:pPr>
        <w:pStyle w:val="a7"/>
        <w:tabs>
          <w:tab w:val="center" w:pos="4111"/>
          <w:tab w:val="right" w:pos="8222"/>
        </w:tabs>
        <w:rPr>
          <w:vanish/>
          <w:specVanish/>
        </w:rPr>
      </w:pPr>
      <w:r>
        <w:rPr>
          <w:rFonts w:ascii="Times New Roman" w:eastAsia="宋体" w:hAnsi="Times New Roman"/>
        </w:rPr>
        <w:tab/>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=kF</m:t>
        </m:r>
      </m:oMath>
      <w:r>
        <w:tab/>
      </w:r>
    </w:p>
    <w:p w14:paraId="5D406C09" w14:textId="4D797BEF" w:rsidR="004F498E" w:rsidRPr="007B1B61" w:rsidRDefault="001C1012" w:rsidP="0044568E">
      <w:pPr>
        <w:pStyle w:val="a7"/>
        <w:tabs>
          <w:tab w:val="center" w:pos="4111"/>
          <w:tab w:val="right" w:pos="8222"/>
        </w:tabs>
      </w:pPr>
      <w:r>
        <w:t xml:space="preserve"> </w:t>
      </w:r>
      <w:r w:rsidR="0044568E">
        <w:t>(</w:t>
      </w:r>
      <w:r w:rsidR="00E30DEB">
        <w:fldChar w:fldCharType="begin"/>
      </w:r>
      <w:r w:rsidR="00E30DEB">
        <w:instrText xml:space="preserve"> STYLEREF 1 \s </w:instrText>
      </w:r>
      <w:r w:rsidR="00E30DEB">
        <w:fldChar w:fldCharType="separate"/>
      </w:r>
      <w:r w:rsidR="0078019D">
        <w:rPr>
          <w:noProof/>
        </w:rPr>
        <w:t>4</w:t>
      </w:r>
      <w:r w:rsidR="00E30DEB">
        <w:rPr>
          <w:noProof/>
        </w:rPr>
        <w:fldChar w:fldCharType="end"/>
      </w:r>
      <w:r w:rsidR="0078019D">
        <w:noBreakHyphen/>
      </w:r>
      <w:r w:rsidR="00E30DEB">
        <w:fldChar w:fldCharType="begin"/>
      </w:r>
      <w:r w:rsidR="00E30DEB">
        <w:instrText xml:space="preserve"> SEQ Equation \* ARABIC \s 1 </w:instrText>
      </w:r>
      <w:r w:rsidR="00E30DEB">
        <w:fldChar w:fldCharType="separate"/>
      </w:r>
      <w:r w:rsidR="0078019D">
        <w:rPr>
          <w:noProof/>
        </w:rPr>
        <w:t>8</w:t>
      </w:r>
      <w:r w:rsidR="00E30DEB">
        <w:rPr>
          <w:noProof/>
        </w:rPr>
        <w:fldChar w:fldCharType="end"/>
      </w:r>
      <w:r w:rsidR="0044568E">
        <w:t>)</w:t>
      </w:r>
    </w:p>
    <w:p w14:paraId="541A36AB" w14:textId="1FDCC36A" w:rsidR="007B1B61" w:rsidRPr="004F498E" w:rsidRDefault="007B1B61" w:rsidP="007B1B61">
      <w:r>
        <w:rPr>
          <w:rFonts w:hint="eastAsia"/>
        </w:rPr>
        <w:t>式中</w:t>
      </w:r>
      <m:oMath>
        <m:r>
          <w:rPr>
            <w:rFonts w:ascii="Cambria Math" w:hAnsi="Cambria Math"/>
          </w:rPr>
          <m:t>k</m:t>
        </m:r>
      </m:oMath>
      <w:r>
        <w:rPr>
          <w:rFonts w:hint="eastAsia"/>
        </w:rPr>
        <w:t>为比例系数，</w:t>
      </w:r>
      <w:r w:rsidR="00ED1505">
        <w:rPr>
          <w:rFonts w:hint="eastAsia"/>
        </w:rPr>
        <w:t>当人体表面和衣服质点发生穿透时，</w:t>
      </w:r>
      <m:oMath>
        <m:r>
          <w:rPr>
            <w:rFonts w:ascii="Cambria Math" w:hAnsi="Cambria Math"/>
          </w:rPr>
          <m:t>k</m:t>
        </m:r>
      </m:oMath>
      <w:r w:rsidR="00ED1505">
        <w:rPr>
          <w:rFonts w:hint="eastAsia"/>
        </w:rPr>
        <w:t>应大于</w:t>
      </w:r>
      <w:r w:rsidR="00ED1505">
        <w:rPr>
          <w:rFonts w:hint="eastAsia"/>
        </w:rPr>
        <w:t>1</w:t>
      </w:r>
      <w:r w:rsidR="00ED1505">
        <w:rPr>
          <w:rFonts w:hint="eastAsia"/>
        </w:rPr>
        <w:t>，需要根据穿透深度等具体情况确定。</w:t>
      </w:r>
    </w:p>
    <w:p w14:paraId="2F096726" w14:textId="66A8B1CA" w:rsidR="00C15EEB" w:rsidRDefault="00C15EEB" w:rsidP="000A4D51">
      <w:r>
        <w:rPr>
          <w:rFonts w:hint="eastAsia"/>
        </w:rPr>
        <w:tab/>
      </w:r>
      <w:r>
        <w:rPr>
          <w:rFonts w:hint="eastAsia"/>
        </w:rPr>
        <w:t>基于物理建模的布料仿真一般被认为是随时间变化的偏微分方程，经过离散化以后，可以当做常微分方程来进行数值求解。对任意一个质点，其空间位置向量</w:t>
      </w:r>
      <m:oMath>
        <m:r>
          <w:rPr>
            <w:rFonts w:ascii="Cambria Math" w:hAnsi="Cambria Math"/>
          </w:rPr>
          <m:t>x</m:t>
        </m:r>
      </m:oMath>
      <w:r>
        <w:rPr>
          <w:rFonts w:hint="eastAsia"/>
        </w:rPr>
        <w:t>的运动方程可以表示为：</w:t>
      </w:r>
    </w:p>
    <w:p w14:paraId="48944FC6" w14:textId="77777777" w:rsidR="001C1012" w:rsidRPr="001C1012" w:rsidRDefault="00800345" w:rsidP="00800345">
      <w:pPr>
        <w:pStyle w:val="a7"/>
        <w:tabs>
          <w:tab w:val="center" w:pos="4111"/>
          <w:tab w:val="right" w:pos="8222"/>
        </w:tabs>
        <w:rPr>
          <w:vanish/>
          <w:specVanish/>
        </w:rPr>
      </w:pPr>
      <w:r>
        <w:rPr>
          <w:rFonts w:ascii="Times New Roman" w:eastAsia="宋体" w:hAnsi="Times New Roman"/>
        </w:rPr>
        <w:tab/>
      </w:r>
      <m:oMath>
        <m:acc>
          <m:accPr>
            <m:chr m:val="̈"/>
            <m:ctrlPr>
              <w:rPr>
                <w:rFonts w:ascii="Cambria Math" w:hAnsi="Cambria Math"/>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ext</m:t>
            </m:r>
          </m:sub>
        </m:sSub>
        <m:r>
          <w:rPr>
            <w:rFonts w:ascii="Cambria Math" w:hAnsi="Cambria Math"/>
          </w:rPr>
          <m:t>)</m:t>
        </m:r>
      </m:oMath>
      <w:r>
        <w:tab/>
      </w:r>
    </w:p>
    <w:p w14:paraId="70B98D6A" w14:textId="3408DBC9" w:rsidR="00C15EEB" w:rsidRPr="0031695A" w:rsidRDefault="001C1012" w:rsidP="00800345">
      <w:pPr>
        <w:pStyle w:val="a7"/>
        <w:tabs>
          <w:tab w:val="center" w:pos="4111"/>
          <w:tab w:val="right" w:pos="8222"/>
        </w:tabs>
      </w:pPr>
      <w:r>
        <w:t xml:space="preserve"> </w:t>
      </w:r>
      <w:r w:rsidR="00800345">
        <w:t>(</w:t>
      </w:r>
      <w:r w:rsidR="00E30DEB">
        <w:fldChar w:fldCharType="begin"/>
      </w:r>
      <w:r w:rsidR="00E30DEB">
        <w:instrText xml:space="preserve"> STYLEREF 1 \s </w:instrText>
      </w:r>
      <w:r w:rsidR="00E30DEB">
        <w:fldChar w:fldCharType="separate"/>
      </w:r>
      <w:r w:rsidR="0078019D">
        <w:rPr>
          <w:noProof/>
        </w:rPr>
        <w:t>4</w:t>
      </w:r>
      <w:r w:rsidR="00E30DEB">
        <w:rPr>
          <w:noProof/>
        </w:rPr>
        <w:fldChar w:fldCharType="end"/>
      </w:r>
      <w:r w:rsidR="0078019D">
        <w:noBreakHyphen/>
      </w:r>
      <w:r w:rsidR="00E30DEB">
        <w:fldChar w:fldCharType="begin"/>
      </w:r>
      <w:r w:rsidR="00E30DEB">
        <w:instrText xml:space="preserve"> SEQ Equation \* ARABIC \s 1 </w:instrText>
      </w:r>
      <w:r w:rsidR="00E30DEB">
        <w:fldChar w:fldCharType="separate"/>
      </w:r>
      <w:r w:rsidR="0078019D">
        <w:rPr>
          <w:noProof/>
        </w:rPr>
        <w:t>9</w:t>
      </w:r>
      <w:r w:rsidR="00E30DEB">
        <w:rPr>
          <w:noProof/>
        </w:rPr>
        <w:fldChar w:fldCharType="end"/>
      </w:r>
      <w:r w:rsidR="00800345">
        <w:t>)</w:t>
      </w:r>
    </w:p>
    <w:p w14:paraId="70AB1498" w14:textId="4EF11133" w:rsidR="0031695A" w:rsidRDefault="00226FB9" w:rsidP="00707266">
      <w:pPr>
        <w:pStyle w:val="2"/>
      </w:pPr>
      <w:bookmarkStart w:id="29" w:name="_Toc374381972"/>
      <w:r>
        <w:rPr>
          <w:rFonts w:hint="eastAsia"/>
        </w:rPr>
        <w:t>基于</w:t>
      </w:r>
      <w:r w:rsidR="0031695A">
        <w:t>Verlet</w:t>
      </w:r>
      <w:r>
        <w:rPr>
          <w:rFonts w:hint="eastAsia"/>
        </w:rPr>
        <w:t>的改进梯形法</w:t>
      </w:r>
      <w:bookmarkEnd w:id="29"/>
    </w:p>
    <w:p w14:paraId="307C5F89" w14:textId="724D29C0" w:rsidR="004010BD" w:rsidRDefault="00425E46" w:rsidP="0073132E">
      <w:pPr>
        <w:ind w:firstLine="420"/>
      </w:pPr>
      <w:r>
        <w:rPr>
          <w:rFonts w:hint="eastAsia"/>
        </w:rPr>
        <w:t>传统的梯形法公式，在第一次迭代时采用显式欧拉法求得预测值</w:t>
      </w:r>
      <w:r w:rsidR="00726861">
        <w:rPr>
          <w:rFonts w:hint="eastAsia"/>
        </w:rPr>
        <w:t>，</w:t>
      </w:r>
      <w:r>
        <w:rPr>
          <w:rFonts w:hint="eastAsia"/>
        </w:rPr>
        <w:t>在我们的改进算法中</w:t>
      </w:r>
      <w:r w:rsidR="008F11C6">
        <w:rPr>
          <w:rFonts w:hint="eastAsia"/>
        </w:rPr>
        <w:t>，</w:t>
      </w:r>
      <w:r>
        <w:rPr>
          <w:rFonts w:hint="eastAsia"/>
        </w:rPr>
        <w:t>则换用</w:t>
      </w:r>
      <w:r>
        <w:rPr>
          <w:rFonts w:hint="eastAsia"/>
        </w:rPr>
        <w:t>Verlet</w:t>
      </w:r>
      <w:r>
        <w:rPr>
          <w:rFonts w:hint="eastAsia"/>
        </w:rPr>
        <w:t>公式</w:t>
      </w:r>
      <w:r w:rsidR="00A05A75" w:rsidRPr="00A05A75">
        <w:rPr>
          <w:vertAlign w:val="superscript"/>
        </w:rPr>
        <w:t>[</w:t>
      </w:r>
      <w:r w:rsidR="00A05A75" w:rsidRPr="00A05A75">
        <w:rPr>
          <w:vertAlign w:val="superscript"/>
        </w:rPr>
        <w:fldChar w:fldCharType="begin"/>
      </w:r>
      <w:r w:rsidR="00A05A75" w:rsidRPr="00A05A75">
        <w:rPr>
          <w:vertAlign w:val="superscript"/>
        </w:rPr>
        <w:instrText xml:space="preserve"> </w:instrText>
      </w:r>
      <w:r w:rsidR="00A05A75" w:rsidRPr="00A05A75">
        <w:rPr>
          <w:rFonts w:hint="eastAsia"/>
          <w:vertAlign w:val="superscript"/>
        </w:rPr>
        <w:instrText>NOTEREF _Ref374364562 \h</w:instrText>
      </w:r>
      <w:r w:rsidR="00A05A75" w:rsidRPr="00A05A75">
        <w:rPr>
          <w:vertAlign w:val="superscript"/>
        </w:rPr>
        <w:instrText xml:space="preserve"> </w:instrText>
      </w:r>
      <w:r w:rsidR="00A05A75">
        <w:rPr>
          <w:vertAlign w:val="superscript"/>
        </w:rPr>
        <w:instrText xml:space="preserve"> \* MERGEFORMAT </w:instrText>
      </w:r>
      <w:r w:rsidR="00A05A75" w:rsidRPr="00A05A75">
        <w:rPr>
          <w:vertAlign w:val="superscript"/>
        </w:rPr>
      </w:r>
      <w:r w:rsidR="00A05A75" w:rsidRPr="00A05A75">
        <w:rPr>
          <w:vertAlign w:val="superscript"/>
        </w:rPr>
        <w:fldChar w:fldCharType="separate"/>
      </w:r>
      <w:r w:rsidR="00A05A75" w:rsidRPr="00A05A75">
        <w:rPr>
          <w:vertAlign w:val="superscript"/>
        </w:rPr>
        <w:t>40</w:t>
      </w:r>
      <w:r w:rsidR="00A05A75" w:rsidRPr="00A05A75">
        <w:rPr>
          <w:vertAlign w:val="superscript"/>
        </w:rPr>
        <w:fldChar w:fldCharType="end"/>
      </w:r>
      <w:r w:rsidR="00A05A75" w:rsidRPr="00A05A75">
        <w:rPr>
          <w:vertAlign w:val="superscript"/>
        </w:rPr>
        <w:t>]</w:t>
      </w:r>
      <w:r>
        <w:rPr>
          <w:rFonts w:hint="eastAsia"/>
        </w:rPr>
        <w:t>进行初值预测</w:t>
      </w:r>
      <w:r w:rsidR="001A3286">
        <w:rPr>
          <w:rFonts w:hint="eastAsia"/>
        </w:rPr>
        <w:t>，</w:t>
      </w:r>
      <w:r>
        <w:rPr>
          <w:rFonts w:hint="eastAsia"/>
        </w:rPr>
        <w:t>对应的迭代公式如</w:t>
      </w:r>
      <w:r w:rsidR="00704766">
        <w:fldChar w:fldCharType="begin"/>
      </w:r>
      <w:r w:rsidR="00704766">
        <w:instrText xml:space="preserve"> </w:instrText>
      </w:r>
      <w:r w:rsidR="00704766">
        <w:rPr>
          <w:rFonts w:hint="eastAsia"/>
        </w:rPr>
        <w:instrText>REF _Ref374346085 \h</w:instrText>
      </w:r>
      <w:r w:rsidR="00704766">
        <w:instrText xml:space="preserve"> </w:instrText>
      </w:r>
      <w:r w:rsidR="00704766">
        <w:fldChar w:fldCharType="separate"/>
      </w:r>
      <w:r w:rsidR="00704766">
        <w:t>(</w:t>
      </w:r>
      <w:r w:rsidR="00704766">
        <w:rPr>
          <w:noProof/>
        </w:rPr>
        <w:t>4</w:t>
      </w:r>
      <w:r w:rsidR="00704766">
        <w:noBreakHyphen/>
      </w:r>
      <w:r w:rsidR="00704766">
        <w:rPr>
          <w:noProof/>
        </w:rPr>
        <w:t>10</w:t>
      </w:r>
      <w:r w:rsidR="00704766">
        <w:t>)</w:t>
      </w:r>
      <w:r w:rsidR="00704766">
        <w:fldChar w:fldCharType="end"/>
      </w:r>
      <w:r>
        <w:rPr>
          <w:rFonts w:hint="eastAsia"/>
        </w:rPr>
        <w:t>所示</w:t>
      </w:r>
      <w:r w:rsidR="006816D7">
        <w:rPr>
          <w:rFonts w:hint="eastAsia"/>
        </w:rPr>
        <w:t>：</w:t>
      </w:r>
    </w:p>
    <w:p w14:paraId="52E4713B" w14:textId="77777777" w:rsidR="001C1012" w:rsidRPr="001C1012" w:rsidRDefault="00296C2C" w:rsidP="00296C2C">
      <w:pPr>
        <w:pStyle w:val="a7"/>
        <w:tabs>
          <w:tab w:val="center" w:pos="4111"/>
          <w:tab w:val="right" w:pos="8222"/>
        </w:tabs>
        <w:spacing w:line="360" w:lineRule="auto"/>
        <w:rPr>
          <w:vanish/>
          <w:specVanish/>
        </w:rPr>
      </w:pPr>
      <w:r>
        <w:rPr>
          <w:rFonts w:ascii="Times New Roman" w:eastAsia="宋体" w:hAnsi="Times New Roman"/>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r>
                      <m:rPr>
                        <m:sty m:val="p"/>
                      </m:rP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r>
                      <w:rPr>
                        <w:rFonts w:ascii="Cambria Math" w:hAnsi="Cambria Math"/>
                      </w:rPr>
                      <m:t>)</m:t>
                    </m:r>
                  </m:e>
                </m:d>
              </m:e>
            </m:eqArr>
          </m:e>
        </m:d>
      </m:oMath>
      <w:r>
        <w:tab/>
      </w:r>
    </w:p>
    <w:p w14:paraId="375F6E57" w14:textId="35A3B9A1" w:rsidR="00BF70DC" w:rsidRPr="00C9437B" w:rsidRDefault="001C1012" w:rsidP="00296C2C">
      <w:pPr>
        <w:pStyle w:val="a7"/>
        <w:tabs>
          <w:tab w:val="center" w:pos="4111"/>
          <w:tab w:val="right" w:pos="8222"/>
        </w:tabs>
        <w:spacing w:line="360" w:lineRule="auto"/>
      </w:pPr>
      <w:r>
        <w:t xml:space="preserve"> </w:t>
      </w:r>
      <w:bookmarkStart w:id="30" w:name="_Ref374346091"/>
      <w:bookmarkStart w:id="31" w:name="_Ref374346085"/>
      <w:r w:rsidR="00673F7A">
        <w:t>(</w:t>
      </w:r>
      <w:r w:rsidR="00E30DEB">
        <w:fldChar w:fldCharType="begin"/>
      </w:r>
      <w:r w:rsidR="00E30DEB">
        <w:instrText xml:space="preserve"> STYLEREF 1 \s </w:instrText>
      </w:r>
      <w:r w:rsidR="00E30DEB">
        <w:fldChar w:fldCharType="separate"/>
      </w:r>
      <w:r w:rsidR="0078019D">
        <w:rPr>
          <w:noProof/>
        </w:rPr>
        <w:t>4</w:t>
      </w:r>
      <w:r w:rsidR="00E30DEB">
        <w:rPr>
          <w:noProof/>
        </w:rPr>
        <w:fldChar w:fldCharType="end"/>
      </w:r>
      <w:r w:rsidR="0078019D">
        <w:noBreakHyphen/>
      </w:r>
      <w:r w:rsidR="00E30DEB">
        <w:fldChar w:fldCharType="begin"/>
      </w:r>
      <w:r w:rsidR="00E30DEB">
        <w:instrText xml:space="preserve"> SEQ Equation \* ARABIC \s 1 </w:instrText>
      </w:r>
      <w:r w:rsidR="00E30DEB">
        <w:fldChar w:fldCharType="separate"/>
      </w:r>
      <w:r w:rsidR="0078019D">
        <w:rPr>
          <w:noProof/>
        </w:rPr>
        <w:t>10</w:t>
      </w:r>
      <w:r w:rsidR="00E30DEB">
        <w:rPr>
          <w:noProof/>
        </w:rPr>
        <w:fldChar w:fldCharType="end"/>
      </w:r>
      <w:bookmarkStart w:id="32" w:name="_Ref374346082"/>
      <w:bookmarkEnd w:id="30"/>
      <w:r w:rsidR="00673F7A">
        <w:t>)</w:t>
      </w:r>
      <w:bookmarkEnd w:id="31"/>
      <w:bookmarkEnd w:id="32"/>
    </w:p>
    <w:p w14:paraId="07BEAA5B" w14:textId="5B139F6D" w:rsidR="008A3A60" w:rsidRDefault="008A3A60" w:rsidP="00BF5883">
      <w:pPr>
        <w:ind w:firstLine="420"/>
      </w:pPr>
      <w:r>
        <w:rPr>
          <w:rFonts w:hint="eastAsia"/>
        </w:rPr>
        <w:t>具体地，在基于质点</w:t>
      </w:r>
      <w:r>
        <w:rPr>
          <w:rFonts w:hint="eastAsia"/>
        </w:rPr>
        <w:t>-</w:t>
      </w:r>
      <w:r>
        <w:rPr>
          <w:rFonts w:hint="eastAsia"/>
        </w:rPr>
        <w:t>弹黃模型中的布料仿真和衣服动画中，可以首先通过</w:t>
      </w:r>
      <w:r>
        <w:rPr>
          <w:rFonts w:hint="eastAsia"/>
        </w:rPr>
        <w:t>Verlet</w:t>
      </w:r>
      <w:r>
        <w:rPr>
          <w:rFonts w:hint="eastAsia"/>
        </w:rPr>
        <w:t>公式计算预测值</w:t>
      </w:r>
      <w:r w:rsidR="00AA06D7">
        <w:rPr>
          <w:rFonts w:hint="eastAsia"/>
        </w:rPr>
        <w:t>：</w:t>
      </w:r>
    </w:p>
    <w:p w14:paraId="651525A9" w14:textId="77777777" w:rsidR="001C1012" w:rsidRPr="001C1012" w:rsidRDefault="00F426CF" w:rsidP="00F426CF">
      <w:pPr>
        <w:pStyle w:val="a7"/>
        <w:tabs>
          <w:tab w:val="center" w:pos="4111"/>
          <w:tab w:val="right" w:pos="8222"/>
        </w:tabs>
        <w:rPr>
          <w:vanish/>
          <w:specVanish/>
        </w:rPr>
      </w:pPr>
      <w:r>
        <w:rPr>
          <w:rFonts w:ascii="Times New Roman" w:eastAsia="宋体" w:hAnsi="Times New Roman"/>
        </w:rPr>
        <w:tab/>
      </w:r>
      <m:oMath>
        <m:sSubSup>
          <m:sSubSupPr>
            <m:ctrlPr>
              <w:rPr>
                <w:rFonts w:ascii="Cambria Math" w:hAnsi="Cambria Math"/>
              </w:rPr>
            </m:ctrlPr>
          </m:sSubSupPr>
          <m:e>
            <m:r>
              <m:rPr>
                <m:sty m:val="p"/>
              </m:rPr>
              <w:rPr>
                <w:rFonts w:ascii="Cambria Math" w:hAnsi="Cambria Math"/>
              </w:rPr>
              <m:t>S</m:t>
            </m:r>
          </m:e>
          <m:sub>
            <m:r>
              <w:rPr>
                <w:rFonts w:ascii="Cambria Math" w:hAnsi="Cambria Math"/>
              </w:rPr>
              <m:t>n+1</m:t>
            </m:r>
          </m:sub>
          <m:sup>
            <m:r>
              <w:rPr>
                <w:rFonts w:ascii="Cambria Math" w:hAnsi="Cambria Math"/>
              </w:rPr>
              <m:t>(0)</m:t>
            </m:r>
          </m:sup>
        </m:sSubSup>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∆t</m:t>
            </m:r>
          </m:e>
          <m:sup>
            <m:r>
              <w:rPr>
                <w:rFonts w:ascii="Cambria Math" w:hAnsi="Cambria Math"/>
              </w:rPr>
              <m:t>2</m:t>
            </m:r>
          </m:sup>
        </m:sSup>
      </m:oMath>
      <w:r>
        <w:tab/>
      </w:r>
    </w:p>
    <w:p w14:paraId="723E8F98" w14:textId="39985DEF" w:rsidR="005D4EB0" w:rsidRPr="00B51869" w:rsidRDefault="001C1012" w:rsidP="00F426CF">
      <w:pPr>
        <w:pStyle w:val="a7"/>
        <w:tabs>
          <w:tab w:val="center" w:pos="4111"/>
          <w:tab w:val="right" w:pos="8222"/>
        </w:tabs>
      </w:pPr>
      <w:r>
        <w:t xml:space="preserve"> </w:t>
      </w:r>
      <w:r w:rsidR="00CB1FCD">
        <w:t>(</w:t>
      </w:r>
      <w:r w:rsidR="00E30DEB">
        <w:fldChar w:fldCharType="begin"/>
      </w:r>
      <w:r w:rsidR="00E30DEB">
        <w:instrText xml:space="preserve"> STYLEREF 1 \s </w:instrText>
      </w:r>
      <w:r w:rsidR="00E30DEB">
        <w:fldChar w:fldCharType="separate"/>
      </w:r>
      <w:r w:rsidR="0078019D">
        <w:rPr>
          <w:noProof/>
        </w:rPr>
        <w:t>4</w:t>
      </w:r>
      <w:r w:rsidR="00E30DEB">
        <w:rPr>
          <w:noProof/>
        </w:rPr>
        <w:fldChar w:fldCharType="end"/>
      </w:r>
      <w:r w:rsidR="0078019D">
        <w:noBreakHyphen/>
      </w:r>
      <w:r w:rsidR="00E30DEB">
        <w:fldChar w:fldCharType="begin"/>
      </w:r>
      <w:r w:rsidR="00E30DEB">
        <w:instrText xml:space="preserve"> SEQ Equation \* ARABIC \s 1 </w:instrText>
      </w:r>
      <w:r w:rsidR="00E30DEB">
        <w:fldChar w:fldCharType="separate"/>
      </w:r>
      <w:r w:rsidR="0078019D">
        <w:rPr>
          <w:noProof/>
        </w:rPr>
        <w:t>11</w:t>
      </w:r>
      <w:r w:rsidR="00E30DEB">
        <w:rPr>
          <w:noProof/>
        </w:rPr>
        <w:fldChar w:fldCharType="end"/>
      </w:r>
      <w:r w:rsidR="00CB1FCD">
        <w:t>)</w:t>
      </w:r>
    </w:p>
    <w:p w14:paraId="0208CE1A" w14:textId="15D77D9C" w:rsidR="00B51869" w:rsidRDefault="00B51869" w:rsidP="00BF5883">
      <w:pPr>
        <w:ind w:firstLine="420"/>
      </w:pPr>
      <w:r>
        <w:rPr>
          <w:rFonts w:hint="eastAsia"/>
        </w:rPr>
        <w:t>之后，利用梯形法进行数次迭代之后</w:t>
      </w:r>
      <w:r w:rsidR="002320CD">
        <w:rPr>
          <w:rFonts w:hint="eastAsia"/>
        </w:rPr>
        <w:t>，</w:t>
      </w:r>
      <w:r>
        <w:rPr>
          <w:rFonts w:hint="eastAsia"/>
        </w:rPr>
        <w:t>即可得到质点在下一时刻较为精确的位移近似值</w:t>
      </w:r>
      <w:r w:rsidR="005C3712">
        <w:rPr>
          <w:rFonts w:hint="eastAsia"/>
        </w:rPr>
        <w:t>，</w:t>
      </w:r>
      <w:r>
        <w:rPr>
          <w:rFonts w:hint="eastAsia"/>
        </w:rPr>
        <w:t>迭代公式如下</w:t>
      </w:r>
      <w:r w:rsidR="00291520">
        <w:rPr>
          <w:rFonts w:hint="eastAsia"/>
        </w:rPr>
        <w:t>，</w:t>
      </w:r>
    </w:p>
    <w:p w14:paraId="25585E16" w14:textId="77777777" w:rsidR="001C1012" w:rsidRPr="001C1012" w:rsidRDefault="00D8671A" w:rsidP="00D8671A">
      <w:pPr>
        <w:pStyle w:val="a7"/>
        <w:tabs>
          <w:tab w:val="center" w:pos="4111"/>
          <w:tab w:val="right" w:pos="8222"/>
        </w:tabs>
        <w:spacing w:line="360" w:lineRule="auto"/>
        <w:rPr>
          <w:vanish/>
          <w:specVanish/>
        </w:rPr>
      </w:pPr>
      <w:r>
        <w:rPr>
          <w:rFonts w:ascii="Times New Roman" w:eastAsia="宋体" w:hAnsi="Times New Roman"/>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p"/>
                      </m:rPr>
                      <w:rPr>
                        <w:rFonts w:ascii="Cambria Math" w:hAnsi="Cambria Math"/>
                      </w:rPr>
                      <m:t>V</m:t>
                    </m:r>
                  </m:e>
                  <m:sub>
                    <m:r>
                      <w:rPr>
                        <w:rFonts w:ascii="Cambria Math" w:hAnsi="Cambria Math"/>
                      </w:rPr>
                      <m:t>n+1</m:t>
                    </m:r>
                  </m:sub>
                  <m:sup>
                    <m:r>
                      <w:rPr>
                        <w:rFonts w:ascii="Cambria Math" w:hAnsi="Cambria Math"/>
                      </w:rPr>
                      <m:t>(j+1)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∆t</m:t>
                    </m:r>
                  </m:den>
                </m:f>
              </m:e>
              <m:e>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(j+1)</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n+1</m:t>
                        </m:r>
                      </m:sub>
                      <m:sup>
                        <m:r>
                          <w:rPr>
                            <w:rFonts w:ascii="Cambria Math" w:hAnsi="Cambria Math"/>
                          </w:rPr>
                          <m:t>(j+1)</m:t>
                        </m:r>
                      </m:sup>
                    </m:sSubSup>
                  </m:e>
                </m:d>
              </m:e>
            </m:eqArr>
          </m:e>
        </m:d>
      </m:oMath>
      <w:r>
        <w:tab/>
      </w:r>
    </w:p>
    <w:p w14:paraId="1F62A5A9" w14:textId="044ABED8" w:rsidR="00B51869" w:rsidRPr="009F6D8A" w:rsidRDefault="001C1012" w:rsidP="00D8671A">
      <w:pPr>
        <w:pStyle w:val="a7"/>
        <w:tabs>
          <w:tab w:val="center" w:pos="4111"/>
          <w:tab w:val="right" w:pos="8222"/>
        </w:tabs>
        <w:spacing w:line="360" w:lineRule="auto"/>
      </w:pPr>
      <w:r>
        <w:t xml:space="preserve"> </w:t>
      </w:r>
      <w:r w:rsidR="00D8671A">
        <w:t>(</w:t>
      </w:r>
      <w:r w:rsidR="00E30DEB">
        <w:fldChar w:fldCharType="begin"/>
      </w:r>
      <w:r w:rsidR="00E30DEB">
        <w:instrText xml:space="preserve"> STYLEREF 1 \s </w:instrText>
      </w:r>
      <w:r w:rsidR="00E30DEB">
        <w:fldChar w:fldCharType="separate"/>
      </w:r>
      <w:r w:rsidR="0078019D">
        <w:rPr>
          <w:noProof/>
        </w:rPr>
        <w:t>4</w:t>
      </w:r>
      <w:r w:rsidR="00E30DEB">
        <w:rPr>
          <w:noProof/>
        </w:rPr>
        <w:fldChar w:fldCharType="end"/>
      </w:r>
      <w:r w:rsidR="0078019D">
        <w:noBreakHyphen/>
      </w:r>
      <w:r w:rsidR="00E30DEB">
        <w:fldChar w:fldCharType="begin"/>
      </w:r>
      <w:r w:rsidR="00E30DEB">
        <w:instrText xml:space="preserve"> SEQ Equation \* ARABIC \s 1 </w:instrText>
      </w:r>
      <w:r w:rsidR="00E30DEB">
        <w:fldChar w:fldCharType="separate"/>
      </w:r>
      <w:r w:rsidR="0078019D">
        <w:rPr>
          <w:noProof/>
        </w:rPr>
        <w:t>12</w:t>
      </w:r>
      <w:r w:rsidR="00E30DEB">
        <w:rPr>
          <w:noProof/>
        </w:rPr>
        <w:fldChar w:fldCharType="end"/>
      </w:r>
      <w:r w:rsidR="00D8671A">
        <w:t>)</w:t>
      </w:r>
    </w:p>
    <w:p w14:paraId="605F3BE5" w14:textId="06CBB3D0" w:rsidR="009F6D8A" w:rsidRPr="00697C57" w:rsidRDefault="00022BAE" w:rsidP="002450BB">
      <w:r>
        <w:rPr>
          <w:rFonts w:hint="eastAsia"/>
        </w:rPr>
        <w:t>式中，</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n+1</m:t>
            </m:r>
          </m:sub>
          <m:sup>
            <m:r>
              <m:rPr>
                <m:sty m:val="p"/>
              </m:rPr>
              <w:rPr>
                <w:rFonts w:ascii="Cambria Math" w:hAnsi="Cambria Math"/>
              </w:rPr>
              <m:t>(j)</m:t>
            </m:r>
          </m:sup>
        </m:sSubSup>
      </m:oMath>
      <w:r>
        <w:rPr>
          <w:rFonts w:hint="eastAsia"/>
        </w:rPr>
        <w:t>表示质点在第</w:t>
      </w:r>
      <m:oMath>
        <m:r>
          <m:rPr>
            <m:sty m:val="p"/>
          </m:rPr>
          <w:rPr>
            <w:rFonts w:ascii="Cambria Math" w:hAnsi="Cambria Math"/>
          </w:rPr>
          <m:t>j</m:t>
        </m:r>
      </m:oMath>
      <w:r>
        <w:rPr>
          <w:rFonts w:hint="eastAsia"/>
        </w:rPr>
        <w:t>次迭代后得到的下一时刻位移，</w:t>
      </w:r>
      <m:oMath>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n+1</m:t>
            </m:r>
          </m:sub>
          <m:sup>
            <m:r>
              <m:rPr>
                <m:sty m:val="p"/>
              </m:rPr>
              <w:rPr>
                <w:rFonts w:ascii="Cambria Math" w:hAnsi="Cambria Math"/>
              </w:rPr>
              <m:t>(j+1)</m:t>
            </m:r>
          </m:sup>
        </m:sSubSup>
      </m:oMath>
      <w:r>
        <w:rPr>
          <w:rFonts w:hint="eastAsia"/>
        </w:rPr>
        <w:t>是第</w:t>
      </w:r>
      <m:oMath>
        <m:r>
          <m:rPr>
            <m:sty m:val="p"/>
          </m:rPr>
          <w:rPr>
            <w:rFonts w:ascii="Cambria Math" w:hAnsi="Cambria Math"/>
          </w:rPr>
          <m:t>j+1</m:t>
        </m:r>
      </m:oMath>
      <w:r>
        <w:rPr>
          <w:rFonts w:hint="eastAsia"/>
        </w:rPr>
        <w:t>次迭代得到的下一时刻质点速度，</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r w:rsidR="00697C57">
        <w:rPr>
          <w:rFonts w:hint="eastAsia"/>
        </w:rPr>
        <w:t>、</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n</m:t>
            </m:r>
          </m:sub>
        </m:sSub>
      </m:oMath>
      <w:r w:rsidR="00697C57">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oMath>
      <w:r w:rsidR="00697C57">
        <w:rPr>
          <w:rFonts w:hint="eastAsia"/>
        </w:rPr>
        <w:t>分别表示质点在当前时刻的加速度、速度、位移，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sub>
        </m:sSub>
      </m:oMath>
      <w:r w:rsidR="00697C57">
        <w:rPr>
          <w:rFonts w:hint="eastAsia"/>
        </w:rPr>
        <w:t>是质点在上一时刻的位移，</w:t>
      </w:r>
      <m:oMath>
        <m:r>
          <m:rPr>
            <m:sty m:val="p"/>
          </m:rPr>
          <w:rPr>
            <w:rFonts w:ascii="Cambria Math" w:hAnsi="Cambria Math"/>
          </w:rPr>
          <m:t>∆t</m:t>
        </m:r>
      </m:oMath>
      <w:r w:rsidR="00697C57">
        <w:rPr>
          <w:rFonts w:hint="eastAsia"/>
        </w:rPr>
        <w:t>为数值积分的时间步长。</w:t>
      </w:r>
    </w:p>
    <w:p w14:paraId="7AC77091" w14:textId="39B00136" w:rsidR="00485C52" w:rsidRDefault="00B25344" w:rsidP="00BF5883">
      <w:pPr>
        <w:ind w:firstLine="420"/>
      </w:pPr>
      <w:r>
        <w:rPr>
          <w:rFonts w:hint="eastAsia"/>
        </w:rPr>
        <w:tab/>
      </w:r>
      <w:r w:rsidR="0023186B">
        <w:rPr>
          <w:rFonts w:hint="eastAsia"/>
        </w:rPr>
        <w:t>改进后的梯形算法除了发挥</w:t>
      </w:r>
      <w:r w:rsidR="0023186B">
        <w:rPr>
          <w:rFonts w:hint="eastAsia"/>
        </w:rPr>
        <w:t>Verlet</w:t>
      </w:r>
      <w:r w:rsidR="0023186B">
        <w:rPr>
          <w:rFonts w:hint="eastAsia"/>
        </w:rPr>
        <w:t>方法在误差上的优势外，</w:t>
      </w:r>
      <w:r w:rsidR="00355A38">
        <w:rPr>
          <w:rFonts w:hint="eastAsia"/>
        </w:rPr>
        <w:t>另一优势</w:t>
      </w:r>
      <w:r w:rsidR="008D2A01">
        <w:rPr>
          <w:rFonts w:hint="eastAsia"/>
        </w:rPr>
        <w:t>在于</w:t>
      </w:r>
      <w:r w:rsidR="008D2A01">
        <w:rPr>
          <w:rFonts w:hint="eastAsia"/>
        </w:rPr>
        <w:lastRenderedPageBreak/>
        <w:t>Verlet</w:t>
      </w:r>
      <w:r w:rsidR="008D2A01">
        <w:rPr>
          <w:rFonts w:hint="eastAsia"/>
        </w:rPr>
        <w:t>可以省去对速度的计算，</w:t>
      </w:r>
      <w:r w:rsidR="00894DBA">
        <w:rPr>
          <w:rFonts w:hint="eastAsia"/>
        </w:rPr>
        <w:t>以进一步减少计算量和累积误差。</w:t>
      </w:r>
    </w:p>
    <w:p w14:paraId="55D755B1" w14:textId="0E69EE20" w:rsidR="00386AA7" w:rsidRDefault="00386AA7" w:rsidP="00BF5883">
      <w:pPr>
        <w:ind w:firstLine="420"/>
      </w:pPr>
      <w:r>
        <w:rPr>
          <w:rFonts w:hint="eastAsia"/>
        </w:rPr>
        <w:tab/>
      </w:r>
      <w:r w:rsidR="00BF6A1E">
        <w:rPr>
          <w:rFonts w:hint="eastAsia"/>
        </w:rPr>
        <w:t>由于我们不可能无限制地迭代下去以求得真实的精确解，</w:t>
      </w:r>
      <w:r w:rsidR="0001026E">
        <w:rPr>
          <w:rFonts w:hint="eastAsia"/>
        </w:rPr>
        <w:t>为此，当迭代值的误差限</w:t>
      </w:r>
      <m:oMath>
        <m:r>
          <m:rPr>
            <m:sty m:val="p"/>
          </m:rPr>
          <w:rPr>
            <w:rFonts w:ascii="Cambria Math" w:hAnsi="Cambria Math"/>
          </w:rPr>
          <m:t>ε</m:t>
        </m:r>
      </m:oMath>
      <w:r w:rsidR="0001026E">
        <w:rPr>
          <w:rFonts w:hint="eastAsia"/>
        </w:rPr>
        <w:t>小于某个值时，就可以认为是得到了对精确值的最佳近似，</w:t>
      </w:r>
      <w:r w:rsidR="00397546">
        <w:rPr>
          <w:rFonts w:hint="eastAsia"/>
        </w:rPr>
        <w:t>即满足了某个极限条件：</w:t>
      </w:r>
    </w:p>
    <w:p w14:paraId="42881386" w14:textId="77777777" w:rsidR="001C1012" w:rsidRPr="001C1012" w:rsidRDefault="0078019D" w:rsidP="0078019D">
      <w:pPr>
        <w:pStyle w:val="a7"/>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(j)</m:t>
                </m:r>
              </m:sup>
            </m:sSubSup>
          </m:e>
        </m:d>
        <m:r>
          <w:rPr>
            <w:rFonts w:ascii="Cambria Math" w:hAnsi="Cambria Math"/>
          </w:rPr>
          <m:t>&lt;ε</m:t>
        </m:r>
      </m:oMath>
      <w:r>
        <w:tab/>
      </w:r>
    </w:p>
    <w:p w14:paraId="0FED238C" w14:textId="39B09C55" w:rsidR="009A0AC3" w:rsidRPr="003F17B3" w:rsidRDefault="001C1012" w:rsidP="0078019D">
      <w:pPr>
        <w:pStyle w:val="a7"/>
        <w:tabs>
          <w:tab w:val="center" w:pos="4111"/>
          <w:tab w:val="right" w:pos="8222"/>
        </w:tabs>
      </w:pPr>
      <w:r>
        <w:t xml:space="preserve"> </w:t>
      </w:r>
      <w:r w:rsidR="0078019D">
        <w:t>(</w:t>
      </w:r>
      <w:r w:rsidR="00E30DEB">
        <w:fldChar w:fldCharType="begin"/>
      </w:r>
      <w:r w:rsidR="00E30DEB">
        <w:instrText xml:space="preserve"> STYLEREF 1 \s </w:instrText>
      </w:r>
      <w:r w:rsidR="00E30DEB">
        <w:fldChar w:fldCharType="separate"/>
      </w:r>
      <w:r w:rsidR="0078019D">
        <w:rPr>
          <w:noProof/>
        </w:rPr>
        <w:t>4</w:t>
      </w:r>
      <w:r w:rsidR="00E30DEB">
        <w:rPr>
          <w:noProof/>
        </w:rPr>
        <w:fldChar w:fldCharType="end"/>
      </w:r>
      <w:r w:rsidR="0078019D">
        <w:noBreakHyphen/>
      </w:r>
      <w:r w:rsidR="00E30DEB">
        <w:fldChar w:fldCharType="begin"/>
      </w:r>
      <w:r w:rsidR="00E30DEB">
        <w:instrText xml:space="preserve"> SEQ Equation \* ARABIC \s 1 </w:instrText>
      </w:r>
      <w:r w:rsidR="00E30DEB">
        <w:fldChar w:fldCharType="separate"/>
      </w:r>
      <w:r w:rsidR="0078019D">
        <w:rPr>
          <w:noProof/>
        </w:rPr>
        <w:t>13</w:t>
      </w:r>
      <w:r w:rsidR="00E30DEB">
        <w:rPr>
          <w:noProof/>
        </w:rPr>
        <w:fldChar w:fldCharType="end"/>
      </w:r>
      <w:r w:rsidR="0078019D">
        <w:t>)</w:t>
      </w:r>
    </w:p>
    <w:p w14:paraId="7D63BB3B" w14:textId="45AEC2F2" w:rsidR="00F11948" w:rsidRDefault="00702FA2" w:rsidP="00707266">
      <w:pPr>
        <w:pStyle w:val="2"/>
      </w:pPr>
      <w:bookmarkStart w:id="33" w:name="_Toc374381973"/>
      <w:r>
        <w:rPr>
          <w:rFonts w:hint="eastAsia"/>
        </w:rPr>
        <w:t>基于AABB包围盒的碰撞检测</w:t>
      </w:r>
      <w:bookmarkEnd w:id="33"/>
    </w:p>
    <w:p w14:paraId="5C799FB2" w14:textId="69168424" w:rsidR="00702FA2" w:rsidRDefault="00F61967" w:rsidP="0097188C">
      <w:pPr>
        <w:ind w:firstLine="420"/>
      </w:pPr>
      <w:r>
        <w:rPr>
          <w:rFonts w:hint="eastAsia"/>
        </w:rPr>
        <w:t>AABB</w:t>
      </w:r>
      <w:r>
        <w:rPr>
          <w:rFonts w:hint="eastAsia"/>
        </w:rPr>
        <w:t>（</w:t>
      </w:r>
      <w:r>
        <w:rPr>
          <w:rFonts w:hint="eastAsia"/>
        </w:rPr>
        <w:t>Aligned Axis Bounding Box</w:t>
      </w:r>
      <w:r>
        <w:rPr>
          <w:rFonts w:hint="eastAsia"/>
        </w:rPr>
        <w:t>）沿坐标轴的包围盒，</w:t>
      </w:r>
      <w:r w:rsidR="0097188C">
        <w:rPr>
          <w:rFonts w:hint="eastAsia"/>
        </w:rPr>
        <w:t>包含几何对象且各边平行于坐标轴的最小六面体，根据物体的形状和状态取得坐标</w:t>
      </w:r>
      <m:oMath>
        <m:r>
          <w:rPr>
            <w:rFonts w:ascii="Cambria Math" w:hAnsi="Cambria Math"/>
          </w:rPr>
          <m:t>X</m:t>
        </m:r>
      </m:oMath>
      <w:r w:rsidR="0097188C">
        <w:rPr>
          <w:rFonts w:hint="eastAsia"/>
        </w:rPr>
        <w:t>、</w:t>
      </w:r>
      <m:oMath>
        <m:r>
          <w:rPr>
            <w:rFonts w:ascii="Cambria Math" w:hAnsi="Cambria Math"/>
          </w:rPr>
          <m:t>Y</m:t>
        </m:r>
      </m:oMath>
      <w:r w:rsidR="0097188C">
        <w:rPr>
          <w:rFonts w:hint="eastAsia"/>
        </w:rPr>
        <w:t>、</w:t>
      </w:r>
      <m:oMath>
        <m:r>
          <w:rPr>
            <w:rFonts w:ascii="Cambria Math" w:hAnsi="Cambria Math"/>
          </w:rPr>
          <m:t>Z</m:t>
        </m:r>
      </m:oMath>
      <w:r w:rsidR="0097188C">
        <w:rPr>
          <w:rFonts w:hint="eastAsia"/>
        </w:rPr>
        <w:t>方向上的最大最小值就能确定包围盒最高和最低的边界点。</w:t>
      </w:r>
    </w:p>
    <w:p w14:paraId="058EBFF6" w14:textId="7FF6B677" w:rsidR="003C09A2" w:rsidRDefault="00D54504" w:rsidP="00F3144A">
      <w:pPr>
        <w:ind w:firstLine="420"/>
      </w:pPr>
      <w:r>
        <w:rPr>
          <w:rFonts w:hint="eastAsia"/>
        </w:rPr>
        <w:t>AABB</w:t>
      </w:r>
      <w:r>
        <w:rPr>
          <w:rFonts w:hint="eastAsia"/>
        </w:rPr>
        <w:t>间的相交测试比较简单，两个</w:t>
      </w:r>
      <w:r>
        <w:rPr>
          <w:rFonts w:hint="eastAsia"/>
        </w:rPr>
        <w:t>AABB</w:t>
      </w:r>
      <w:r>
        <w:rPr>
          <w:rFonts w:hint="eastAsia"/>
        </w:rPr>
        <w:t>相交当且仅当它们在三个坐标轴上的投影区间均相交，通过投影，可将三维求交问题转化为一维求交问题</w:t>
      </w:r>
      <w:r w:rsidR="00BF6A1E">
        <w:rPr>
          <w:rFonts w:hint="eastAsia"/>
        </w:rPr>
        <w:t>。</w:t>
      </w:r>
      <w:r w:rsidR="00726861">
        <w:rPr>
          <w:rFonts w:hint="eastAsia"/>
        </w:rPr>
        <w:t>关于</w:t>
      </w:r>
      <w:r w:rsidR="00726861">
        <w:rPr>
          <w:rFonts w:hint="eastAsia"/>
        </w:rPr>
        <w:t>AABB</w:t>
      </w:r>
      <w:r w:rsidR="00726861">
        <w:rPr>
          <w:rFonts w:hint="eastAsia"/>
        </w:rPr>
        <w:t>树的建立有两种建立方式：自顶向下、自底向上。本文采用的是自顶向下的建立方式，首先将物体对象或者所有元素所占据的整个空间作为</w:t>
      </w:r>
      <w:r w:rsidR="00726861">
        <w:rPr>
          <w:rFonts w:hint="eastAsia"/>
        </w:rPr>
        <w:t>AABB</w:t>
      </w:r>
      <w:r w:rsidR="00726861">
        <w:rPr>
          <w:rFonts w:hint="eastAsia"/>
        </w:rPr>
        <w:t>树根节点，之后沿着空间体的最长轴划分为左右两个子节点，之后继续再对这些子节点分别沿着各自的最长轴进行左右划分，这样最终将得到一个</w:t>
      </w:r>
      <w:r w:rsidR="00726861">
        <w:rPr>
          <w:rFonts w:hint="eastAsia"/>
        </w:rPr>
        <w:t xml:space="preserve">AABB </w:t>
      </w:r>
      <w:r w:rsidR="007D512B">
        <w:rPr>
          <w:rFonts w:hint="eastAsia"/>
        </w:rPr>
        <w:t>二叉树结构，如</w:t>
      </w:r>
      <w:r w:rsidR="007D512B">
        <w:fldChar w:fldCharType="begin"/>
      </w:r>
      <w:r w:rsidR="007D512B">
        <w:instrText xml:space="preserve"> </w:instrText>
      </w:r>
      <w:r w:rsidR="007D512B">
        <w:rPr>
          <w:rFonts w:hint="eastAsia"/>
        </w:rPr>
        <w:instrText>REF _Ref374345792 \h</w:instrText>
      </w:r>
      <w:r w:rsidR="007D512B">
        <w:instrText xml:space="preserve"> </w:instrText>
      </w:r>
      <w:r w:rsidR="007D512B">
        <w:fldChar w:fldCharType="separate"/>
      </w:r>
      <w:r w:rsidR="007D512B" w:rsidRPr="00AA418F">
        <w:rPr>
          <w:rFonts w:hint="eastAsia"/>
          <w:sz w:val="21"/>
          <w:szCs w:val="21"/>
        </w:rPr>
        <w:t>图</w:t>
      </w:r>
      <w:r w:rsidR="007D512B" w:rsidRPr="00AA418F">
        <w:rPr>
          <w:rFonts w:hint="eastAsia"/>
          <w:sz w:val="21"/>
          <w:szCs w:val="21"/>
        </w:rPr>
        <w:t xml:space="preserve"> </w:t>
      </w:r>
      <w:r w:rsidR="007D512B" w:rsidRPr="00AA418F">
        <w:rPr>
          <w:noProof/>
          <w:sz w:val="21"/>
          <w:szCs w:val="21"/>
        </w:rPr>
        <w:t>4</w:t>
      </w:r>
      <w:r w:rsidR="007D512B" w:rsidRPr="00AA418F">
        <w:rPr>
          <w:sz w:val="21"/>
          <w:szCs w:val="21"/>
        </w:rPr>
        <w:noBreakHyphen/>
      </w:r>
      <w:r w:rsidR="007D512B" w:rsidRPr="00AA418F">
        <w:rPr>
          <w:noProof/>
          <w:sz w:val="21"/>
          <w:szCs w:val="21"/>
        </w:rPr>
        <w:t>2</w:t>
      </w:r>
      <w:r w:rsidR="007D512B">
        <w:fldChar w:fldCharType="end"/>
      </w:r>
      <w:r w:rsidR="00726861">
        <w:rPr>
          <w:rFonts w:hint="eastAsia"/>
        </w:rPr>
        <w:t>所示：</w:t>
      </w:r>
    </w:p>
    <w:p w14:paraId="4D16925E" w14:textId="77777777" w:rsidR="008A3A99" w:rsidRDefault="008A3A99" w:rsidP="00656117"/>
    <w:p w14:paraId="75F9FA36" w14:textId="77777777" w:rsidR="008A3A99" w:rsidRDefault="008A3A99" w:rsidP="00656117"/>
    <w:p w14:paraId="1200D032" w14:textId="77777777" w:rsidR="008A3A99" w:rsidRDefault="008A3A99" w:rsidP="00656117"/>
    <w:p w14:paraId="443FDB44" w14:textId="77777777" w:rsidR="008A3A99" w:rsidRDefault="008A3A99" w:rsidP="00656117"/>
    <w:p w14:paraId="60CB9605" w14:textId="77777777" w:rsidR="008A3A99" w:rsidRDefault="008A3A99" w:rsidP="00656117"/>
    <w:p w14:paraId="7D47213E" w14:textId="77777777" w:rsidR="008A3A99" w:rsidRDefault="008A3A99" w:rsidP="00656117"/>
    <w:p w14:paraId="2CD34927" w14:textId="77777777" w:rsidR="008A3A99" w:rsidRDefault="008A3A99" w:rsidP="00656117"/>
    <w:p w14:paraId="40AA19C9" w14:textId="77777777" w:rsidR="008A3A99" w:rsidRDefault="008A3A99" w:rsidP="00656117"/>
    <w:p w14:paraId="58AC0BD6" w14:textId="77777777" w:rsidR="008A3A99" w:rsidRDefault="008A3A99" w:rsidP="00656117"/>
    <w:p w14:paraId="5B4EE616" w14:textId="7DB1F9B1" w:rsidR="008A3A99" w:rsidRDefault="008A3A99" w:rsidP="00656117"/>
    <w:p w14:paraId="3FC7D1DA" w14:textId="77777777" w:rsidR="003C09A2" w:rsidRDefault="003C09A2" w:rsidP="00656117"/>
    <w:p w14:paraId="30ABCA22" w14:textId="77777777" w:rsidR="00726861" w:rsidRDefault="00726861" w:rsidP="00656117"/>
    <w:p w14:paraId="316F7F63" w14:textId="2FA76257" w:rsidR="008A3A99" w:rsidRDefault="00BE36ED" w:rsidP="00B421F3">
      <w:r>
        <w:rPr>
          <w:rFonts w:hint="eastAsia"/>
          <w:noProof/>
        </w:rPr>
        <mc:AlternateContent>
          <mc:Choice Requires="wpc">
            <w:drawing>
              <wp:inline distT="0" distB="0" distL="0" distR="0" wp14:anchorId="0DCF9984" wp14:editId="2C58339E">
                <wp:extent cx="5276850" cy="3038475"/>
                <wp:effectExtent l="0" t="0" r="0" b="9525"/>
                <wp:docPr id="62" name="画布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wpg:wgp>
                        <wpg:cNvPr id="1" name="组合 1"/>
                        <wpg:cNvGrpSpPr/>
                        <wpg:grpSpPr>
                          <a:xfrm>
                            <a:off x="952501" y="39841"/>
                            <a:ext cx="2914232" cy="2960948"/>
                            <a:chOff x="595096" y="56463"/>
                            <a:chExt cx="3569011" cy="3538258"/>
                          </a:xfrm>
                        </wpg:grpSpPr>
                        <wpg:grpSp>
                          <wpg:cNvPr id="144" name="组合 144"/>
                          <wpg:cNvGrpSpPr/>
                          <wpg:grpSpPr>
                            <a:xfrm>
                              <a:off x="2083086" y="56463"/>
                              <a:ext cx="1185252" cy="905013"/>
                              <a:chOff x="1714204" y="26773"/>
                              <a:chExt cx="1185252" cy="905013"/>
                            </a:xfrm>
                          </wpg:grpSpPr>
                          <wps:wsp>
                            <wps:cNvPr id="63" name="椭圆 63"/>
                            <wps:cNvSpPr/>
                            <wps:spPr>
                              <a:xfrm>
                                <a:off x="2270175" y="85724"/>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a:off x="1784550" y="501749"/>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a:off x="2130825" y="400198"/>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wps:spPr>
                              <a:xfrm>
                                <a:off x="1978275" y="181123"/>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a:off x="2079675" y="762148"/>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2448375" y="692248"/>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椭圆 71"/>
                            <wps:cNvSpPr/>
                            <wps:spPr>
                              <a:xfrm>
                                <a:off x="2724750" y="149621"/>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2467425" y="355798"/>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87100" y="507901"/>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直接连接符 76"/>
                            <wps:cNvCnPr/>
                            <wps:spPr>
                              <a:xfrm flipH="1">
                                <a:off x="2068134" y="149621"/>
                                <a:ext cx="190191" cy="7971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7" name="直接连接符 77"/>
                            <wps:cNvCnPr>
                              <a:stCxn id="66" idx="3"/>
                              <a:endCxn id="64" idx="7"/>
                            </wps:cNvCnPr>
                            <wps:spPr>
                              <a:xfrm flipH="1">
                                <a:off x="1876734" y="273307"/>
                                <a:ext cx="117357" cy="244258"/>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8" name="直接连接符 78"/>
                            <wps:cNvCnPr>
                              <a:stCxn id="65" idx="4"/>
                              <a:endCxn id="67" idx="0"/>
                            </wps:cNvCnPr>
                            <wps:spPr>
                              <a:xfrm flipH="1">
                                <a:off x="2133675" y="508198"/>
                                <a:ext cx="51150" cy="25395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9" name="直接连接符 79"/>
                            <wps:cNvCnPr/>
                            <wps:spPr>
                              <a:xfrm flipH="1">
                                <a:off x="2187984" y="175138"/>
                                <a:ext cx="117357" cy="244258"/>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0" name="直接连接符 80"/>
                            <wps:cNvCnPr>
                              <a:stCxn id="72" idx="2"/>
                              <a:endCxn id="65" idx="6"/>
                            </wps:cNvCnPr>
                            <wps:spPr>
                              <a:xfrm flipH="1">
                                <a:off x="2238825" y="409798"/>
                                <a:ext cx="228600" cy="4440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1" name="直接连接符 81"/>
                            <wps:cNvCnPr>
                              <a:stCxn id="65" idx="3"/>
                            </wps:cNvCnPr>
                            <wps:spPr>
                              <a:xfrm flipH="1">
                                <a:off x="1873669" y="492382"/>
                                <a:ext cx="272972" cy="7918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2" name="直接连接符 82"/>
                            <wps:cNvCnPr>
                              <a:stCxn id="71" idx="1"/>
                              <a:endCxn id="63" idx="6"/>
                            </wps:cNvCnPr>
                            <wps:spPr>
                              <a:xfrm flipH="1" flipV="1">
                                <a:off x="2378175" y="139724"/>
                                <a:ext cx="362391" cy="2571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3" name="直接连接符 83"/>
                            <wps:cNvCnPr>
                              <a:stCxn id="70" idx="3"/>
                              <a:endCxn id="67" idx="6"/>
                            </wps:cNvCnPr>
                            <wps:spPr>
                              <a:xfrm flipH="1">
                                <a:off x="2187675" y="784432"/>
                                <a:ext cx="276516" cy="31716"/>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4" name="直接连接符 84"/>
                            <wps:cNvCnPr>
                              <a:stCxn id="67" idx="1"/>
                              <a:endCxn id="64" idx="5"/>
                            </wps:cNvCnPr>
                            <wps:spPr>
                              <a:xfrm flipH="1" flipV="1">
                                <a:off x="1876734" y="593933"/>
                                <a:ext cx="218757" cy="184031"/>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5" name="直接连接符 85"/>
                            <wps:cNvCnPr>
                              <a:stCxn id="65" idx="1"/>
                              <a:endCxn id="66" idx="5"/>
                            </wps:cNvCnPr>
                            <wps:spPr>
                              <a:xfrm flipH="1" flipV="1">
                                <a:off x="2070459" y="273307"/>
                                <a:ext cx="76182" cy="142707"/>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6" name="直接连接符 86"/>
                            <wps:cNvCnPr>
                              <a:stCxn id="71" idx="3"/>
                              <a:endCxn id="72" idx="7"/>
                            </wps:cNvCnPr>
                            <wps:spPr>
                              <a:xfrm flipH="1">
                                <a:off x="2559609" y="241805"/>
                                <a:ext cx="180957" cy="129809"/>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7" name="直接连接符 87"/>
                            <wps:cNvCnPr>
                              <a:stCxn id="72" idx="1"/>
                              <a:endCxn id="63" idx="5"/>
                            </wps:cNvCnPr>
                            <wps:spPr>
                              <a:xfrm flipH="1" flipV="1">
                                <a:off x="2362359" y="177908"/>
                                <a:ext cx="120882" cy="193706"/>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8" name="直接连接符 88"/>
                            <wps:cNvCnPr>
                              <a:stCxn id="73" idx="2"/>
                              <a:endCxn id="72" idx="5"/>
                            </wps:cNvCnPr>
                            <wps:spPr>
                              <a:xfrm flipH="1" flipV="1">
                                <a:off x="2559609" y="447982"/>
                                <a:ext cx="127491" cy="113919"/>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9" name="直接连接符 89"/>
                            <wps:cNvCnPr>
                              <a:stCxn id="72" idx="4"/>
                              <a:endCxn id="70" idx="0"/>
                            </wps:cNvCnPr>
                            <wps:spPr>
                              <a:xfrm flipH="1">
                                <a:off x="2502375" y="463798"/>
                                <a:ext cx="19050" cy="22845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90" name="直接连接符 90"/>
                            <wps:cNvCnPr>
                              <a:stCxn id="71" idx="4"/>
                              <a:endCxn id="73" idx="0"/>
                            </wps:cNvCnPr>
                            <wps:spPr>
                              <a:xfrm flipH="1">
                                <a:off x="2741100" y="257621"/>
                                <a:ext cx="37650" cy="25028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91" name="直接连接符 91"/>
                            <wps:cNvCnPr>
                              <a:stCxn id="73" idx="3"/>
                              <a:endCxn id="70" idx="6"/>
                            </wps:cNvCnPr>
                            <wps:spPr>
                              <a:xfrm flipH="1">
                                <a:off x="2556375" y="600085"/>
                                <a:ext cx="146541" cy="14616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2" name="直接连接符 112"/>
                            <wps:cNvCnPr>
                              <a:stCxn id="70" idx="1"/>
                              <a:endCxn id="65" idx="5"/>
                            </wps:cNvCnPr>
                            <wps:spPr>
                              <a:xfrm flipH="1" flipV="1">
                                <a:off x="2223009" y="492382"/>
                                <a:ext cx="241182" cy="215682"/>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1" name="矩形 141"/>
                            <wps:cNvSpPr/>
                            <wps:spPr>
                              <a:xfrm>
                                <a:off x="1714204" y="26773"/>
                                <a:ext cx="1185252" cy="905013"/>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7" name="组合 157"/>
                          <wpg:cNvGrpSpPr/>
                          <wpg:grpSpPr>
                            <a:xfrm>
                              <a:off x="3614159" y="2162686"/>
                              <a:ext cx="456966" cy="422195"/>
                              <a:chOff x="3328409" y="1925166"/>
                              <a:chExt cx="456966" cy="422195"/>
                            </a:xfrm>
                          </wpg:grpSpPr>
                          <wps:wsp>
                            <wps:cNvPr id="134" name="椭圆 134"/>
                            <wps:cNvSpPr/>
                            <wps:spPr>
                              <a:xfrm>
                                <a:off x="3392284" y="2169938"/>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椭圆 135"/>
                            <wps:cNvSpPr/>
                            <wps:spPr>
                              <a:xfrm>
                                <a:off x="3631009" y="1985591"/>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a:stCxn id="135" idx="3"/>
                              <a:endCxn id="134" idx="6"/>
                            </wps:cNvCnPr>
                            <wps:spPr>
                              <a:xfrm flipH="1">
                                <a:off x="3500284" y="2077775"/>
                                <a:ext cx="146541" cy="14616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3" name="矩形 143"/>
                            <wps:cNvSpPr/>
                            <wps:spPr>
                              <a:xfrm>
                                <a:off x="3328409" y="1925166"/>
                                <a:ext cx="456966" cy="42219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 name="组合 146"/>
                          <wpg:cNvGrpSpPr/>
                          <wpg:grpSpPr>
                            <a:xfrm>
                              <a:off x="1402373" y="1106667"/>
                              <a:ext cx="735948" cy="905013"/>
                              <a:chOff x="1116623" y="956631"/>
                              <a:chExt cx="735948" cy="905013"/>
                            </a:xfrm>
                          </wpg:grpSpPr>
                          <wps:wsp>
                            <wps:cNvPr id="92" name="椭圆 92"/>
                            <wps:cNvSpPr/>
                            <wps:spPr>
                              <a:xfrm>
                                <a:off x="1675754" y="1017937"/>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椭圆 93"/>
                            <wps:cNvSpPr/>
                            <wps:spPr>
                              <a:xfrm>
                                <a:off x="1190129" y="1433962"/>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椭圆 94"/>
                            <wps:cNvSpPr/>
                            <wps:spPr>
                              <a:xfrm>
                                <a:off x="1536404" y="1332411"/>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椭圆 95"/>
                            <wps:cNvSpPr/>
                            <wps:spPr>
                              <a:xfrm>
                                <a:off x="1383854" y="1113336"/>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椭圆 96"/>
                            <wps:cNvSpPr/>
                            <wps:spPr>
                              <a:xfrm>
                                <a:off x="1485254" y="1694361"/>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连接符 97"/>
                            <wps:cNvCnPr/>
                            <wps:spPr>
                              <a:xfrm flipH="1">
                                <a:off x="1473713" y="1081834"/>
                                <a:ext cx="190191" cy="7971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98" name="直接连接符 98"/>
                            <wps:cNvCnPr>
                              <a:stCxn id="95" idx="3"/>
                              <a:endCxn id="93" idx="7"/>
                            </wps:cNvCnPr>
                            <wps:spPr>
                              <a:xfrm flipH="1">
                                <a:off x="1282313" y="1205520"/>
                                <a:ext cx="117357" cy="244258"/>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99" name="直接连接符 99"/>
                            <wps:cNvCnPr>
                              <a:stCxn id="94" idx="4"/>
                              <a:endCxn id="96" idx="0"/>
                            </wps:cNvCnPr>
                            <wps:spPr>
                              <a:xfrm flipH="1">
                                <a:off x="1539254" y="1440411"/>
                                <a:ext cx="51150" cy="25395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0" name="直接连接符 100"/>
                            <wps:cNvCnPr/>
                            <wps:spPr>
                              <a:xfrm flipH="1">
                                <a:off x="1593563" y="1107351"/>
                                <a:ext cx="117357" cy="244258"/>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1" name="直接连接符 101"/>
                            <wps:cNvCnPr>
                              <a:stCxn id="94" idx="3"/>
                            </wps:cNvCnPr>
                            <wps:spPr>
                              <a:xfrm flipH="1">
                                <a:off x="1279248" y="1424595"/>
                                <a:ext cx="272972" cy="7918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2" name="直接连接符 102"/>
                            <wps:cNvCnPr>
                              <a:stCxn id="96" idx="1"/>
                              <a:endCxn id="93" idx="5"/>
                            </wps:cNvCnPr>
                            <wps:spPr>
                              <a:xfrm flipH="1" flipV="1">
                                <a:off x="1282313" y="1526146"/>
                                <a:ext cx="218757" cy="184031"/>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3" name="直接连接符 113"/>
                            <wps:cNvCnPr>
                              <a:stCxn id="94" idx="1"/>
                              <a:endCxn id="95" idx="5"/>
                            </wps:cNvCnPr>
                            <wps:spPr>
                              <a:xfrm flipH="1" flipV="1">
                                <a:off x="1476038" y="1205520"/>
                                <a:ext cx="76182" cy="142707"/>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5" name="矩形 145"/>
                            <wps:cNvSpPr/>
                            <wps:spPr>
                              <a:xfrm>
                                <a:off x="1116623" y="956631"/>
                                <a:ext cx="735948" cy="905013"/>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8" name="组合 148"/>
                          <wpg:cNvGrpSpPr/>
                          <wpg:grpSpPr>
                            <a:xfrm>
                              <a:off x="3137855" y="1106667"/>
                              <a:ext cx="552929" cy="822739"/>
                              <a:chOff x="2852105" y="1061993"/>
                              <a:chExt cx="552929" cy="822739"/>
                            </a:xfrm>
                          </wpg:grpSpPr>
                          <wps:wsp>
                            <wps:cNvPr id="103" name="椭圆 103"/>
                            <wps:cNvSpPr/>
                            <wps:spPr>
                              <a:xfrm>
                                <a:off x="2941022" y="1683192"/>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椭圆 104"/>
                            <wps:cNvSpPr/>
                            <wps:spPr>
                              <a:xfrm>
                                <a:off x="3217397" y="114056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椭圆 105"/>
                            <wps:cNvSpPr/>
                            <wps:spPr>
                              <a:xfrm>
                                <a:off x="2960072" y="1346742"/>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椭圆 106"/>
                            <wps:cNvSpPr/>
                            <wps:spPr>
                              <a:xfrm>
                                <a:off x="3179747" y="149884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直接连接符 107"/>
                            <wps:cNvCnPr>
                              <a:stCxn id="104" idx="3"/>
                              <a:endCxn id="105" idx="7"/>
                            </wps:cNvCnPr>
                            <wps:spPr>
                              <a:xfrm flipH="1">
                                <a:off x="3052256" y="1232749"/>
                                <a:ext cx="180957" cy="129809"/>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8" name="直接连接符 108"/>
                            <wps:cNvCnPr>
                              <a:stCxn id="106" idx="2"/>
                              <a:endCxn id="105" idx="5"/>
                            </wps:cNvCnPr>
                            <wps:spPr>
                              <a:xfrm flipH="1" flipV="1">
                                <a:off x="3052256" y="1438926"/>
                                <a:ext cx="127491" cy="113919"/>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9" name="直接连接符 109"/>
                            <wps:cNvCnPr>
                              <a:stCxn id="105" idx="4"/>
                              <a:endCxn id="103" idx="0"/>
                            </wps:cNvCnPr>
                            <wps:spPr>
                              <a:xfrm flipH="1">
                                <a:off x="2995022" y="1454742"/>
                                <a:ext cx="19050" cy="22845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0" name="直接连接符 110"/>
                            <wps:cNvCnPr>
                              <a:stCxn id="104" idx="4"/>
                              <a:endCxn id="106" idx="0"/>
                            </wps:cNvCnPr>
                            <wps:spPr>
                              <a:xfrm flipH="1">
                                <a:off x="3233747" y="1248565"/>
                                <a:ext cx="37650" cy="25028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1" name="直接连接符 111"/>
                            <wps:cNvCnPr>
                              <a:stCxn id="106" idx="3"/>
                              <a:endCxn id="103" idx="6"/>
                            </wps:cNvCnPr>
                            <wps:spPr>
                              <a:xfrm flipH="1">
                                <a:off x="3049022" y="1591029"/>
                                <a:ext cx="146541" cy="146163"/>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7" name="矩形 147"/>
                            <wps:cNvSpPr/>
                            <wps:spPr>
                              <a:xfrm>
                                <a:off x="2852105" y="1061993"/>
                                <a:ext cx="552929" cy="822739"/>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0" name="组合 150"/>
                          <wpg:cNvGrpSpPr/>
                          <wpg:grpSpPr>
                            <a:xfrm>
                              <a:off x="1075278" y="2163693"/>
                              <a:ext cx="502663" cy="561942"/>
                              <a:chOff x="801404" y="1783661"/>
                              <a:chExt cx="502663" cy="561942"/>
                            </a:xfrm>
                          </wpg:grpSpPr>
                          <wps:wsp>
                            <wps:cNvPr id="114" name="椭圆 114"/>
                            <wps:cNvSpPr/>
                            <wps:spPr>
                              <a:xfrm>
                                <a:off x="1154963" y="1855148"/>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椭圆 115"/>
                            <wps:cNvSpPr/>
                            <wps:spPr>
                              <a:xfrm>
                                <a:off x="1015613" y="2169622"/>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椭圆 116"/>
                            <wps:cNvSpPr/>
                            <wps:spPr>
                              <a:xfrm>
                                <a:off x="863063" y="1950547"/>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直接连接符 117"/>
                            <wps:cNvCnPr>
                              <a:stCxn id="114" idx="2"/>
                              <a:endCxn id="116" idx="7"/>
                            </wps:cNvCnPr>
                            <wps:spPr>
                              <a:xfrm flipH="1">
                                <a:off x="955247" y="1909148"/>
                                <a:ext cx="199716" cy="57215"/>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8" name="直接连接符 118"/>
                            <wps:cNvCnPr/>
                            <wps:spPr>
                              <a:xfrm flipH="1">
                                <a:off x="1072772" y="1944562"/>
                                <a:ext cx="117357" cy="244258"/>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9" name="直接连接符 119"/>
                            <wps:cNvCnPr>
                              <a:stCxn id="115" idx="1"/>
                              <a:endCxn id="116" idx="5"/>
                            </wps:cNvCnPr>
                            <wps:spPr>
                              <a:xfrm flipH="1" flipV="1">
                                <a:off x="955247" y="2042731"/>
                                <a:ext cx="76182" cy="142707"/>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9" name="矩形 149"/>
                            <wps:cNvSpPr/>
                            <wps:spPr>
                              <a:xfrm>
                                <a:off x="801404" y="1783661"/>
                                <a:ext cx="502663" cy="561942"/>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2" name="组合 152"/>
                          <wpg:cNvGrpSpPr/>
                          <wpg:grpSpPr>
                            <a:xfrm>
                              <a:off x="1991106" y="2159310"/>
                              <a:ext cx="502663" cy="510856"/>
                              <a:chOff x="1705356" y="1815319"/>
                              <a:chExt cx="502663" cy="510856"/>
                            </a:xfrm>
                          </wpg:grpSpPr>
                          <wps:wsp>
                            <wps:cNvPr id="120" name="椭圆 120"/>
                            <wps:cNvSpPr/>
                            <wps:spPr>
                              <a:xfrm>
                                <a:off x="1755770" y="1893407"/>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椭圆 121"/>
                            <wps:cNvSpPr/>
                            <wps:spPr>
                              <a:xfrm>
                                <a:off x="2050895" y="2153806"/>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直接连接符 122"/>
                            <wps:cNvCnPr>
                              <a:stCxn id="121" idx="1"/>
                              <a:endCxn id="120" idx="5"/>
                            </wps:cNvCnPr>
                            <wps:spPr>
                              <a:xfrm flipH="1" flipV="1">
                                <a:off x="1847954" y="1985591"/>
                                <a:ext cx="218757" cy="184031"/>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51" name="矩形 151"/>
                            <wps:cNvSpPr/>
                            <wps:spPr>
                              <a:xfrm>
                                <a:off x="1705356" y="1815319"/>
                                <a:ext cx="502663" cy="510856"/>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4" name="组合 154"/>
                          <wpg:cNvGrpSpPr/>
                          <wpg:grpSpPr>
                            <a:xfrm>
                              <a:off x="2874645" y="2159192"/>
                              <a:ext cx="502663" cy="464415"/>
                              <a:chOff x="2704776" y="1856354"/>
                              <a:chExt cx="502663" cy="464415"/>
                            </a:xfrm>
                          </wpg:grpSpPr>
                          <wps:wsp>
                            <wps:cNvPr id="131" name="椭圆 131"/>
                            <wps:cNvSpPr/>
                            <wps:spPr>
                              <a:xfrm>
                                <a:off x="3046232" y="192713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椭圆 132"/>
                            <wps:cNvSpPr/>
                            <wps:spPr>
                              <a:xfrm>
                                <a:off x="2788907" y="2133312"/>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连接符 133"/>
                            <wps:cNvCnPr>
                              <a:stCxn id="131" idx="3"/>
                              <a:endCxn id="132" idx="7"/>
                            </wps:cNvCnPr>
                            <wps:spPr>
                              <a:xfrm flipH="1">
                                <a:off x="2881091" y="2019319"/>
                                <a:ext cx="180957" cy="129809"/>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53" name="矩形 153"/>
                            <wps:cNvSpPr/>
                            <wps:spPr>
                              <a:xfrm>
                                <a:off x="2704776" y="1856354"/>
                                <a:ext cx="502663" cy="46441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组合 159"/>
                          <wpg:cNvGrpSpPr/>
                          <wpg:grpSpPr>
                            <a:xfrm>
                              <a:off x="823685" y="2829309"/>
                              <a:ext cx="377658" cy="422195"/>
                              <a:chOff x="537935" y="2395835"/>
                              <a:chExt cx="377658" cy="422195"/>
                            </a:xfrm>
                          </wpg:grpSpPr>
                          <wps:wsp>
                            <wps:cNvPr id="123" name="椭圆 123"/>
                            <wps:cNvSpPr/>
                            <wps:spPr>
                              <a:xfrm>
                                <a:off x="755063" y="2656510"/>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椭圆 124"/>
                            <wps:cNvSpPr/>
                            <wps:spPr>
                              <a:xfrm>
                                <a:off x="602513" y="243743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接连接符 125"/>
                            <wps:cNvCnPr>
                              <a:stCxn id="123" idx="1"/>
                              <a:endCxn id="124" idx="5"/>
                            </wps:cNvCnPr>
                            <wps:spPr>
                              <a:xfrm flipH="1" flipV="1">
                                <a:off x="694697" y="2529619"/>
                                <a:ext cx="76182" cy="142707"/>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58" name="矩形 158"/>
                            <wps:cNvSpPr/>
                            <wps:spPr>
                              <a:xfrm>
                                <a:off x="537935" y="2395835"/>
                                <a:ext cx="377658" cy="42219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1" name="组合 161"/>
                          <wpg:cNvGrpSpPr/>
                          <wpg:grpSpPr>
                            <a:xfrm>
                              <a:off x="1532235" y="2946559"/>
                              <a:ext cx="180000" cy="180000"/>
                              <a:chOff x="1329617" y="2507147"/>
                              <a:chExt cx="180000" cy="180000"/>
                            </a:xfrm>
                          </wpg:grpSpPr>
                          <wps:wsp>
                            <wps:cNvPr id="126" name="椭圆 126"/>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2" name="组合 162"/>
                          <wpg:cNvGrpSpPr/>
                          <wpg:grpSpPr>
                            <a:xfrm>
                              <a:off x="1932645" y="2943539"/>
                              <a:ext cx="180000" cy="180000"/>
                              <a:chOff x="1329617" y="2507147"/>
                              <a:chExt cx="180000" cy="180000"/>
                            </a:xfrm>
                          </wpg:grpSpPr>
                          <wps:wsp>
                            <wps:cNvPr id="163" name="椭圆 163"/>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5" name="组合 165"/>
                          <wpg:cNvGrpSpPr/>
                          <wpg:grpSpPr>
                            <a:xfrm>
                              <a:off x="2422401" y="2949477"/>
                              <a:ext cx="180000" cy="180000"/>
                              <a:chOff x="1329617" y="2507147"/>
                              <a:chExt cx="180000" cy="180000"/>
                            </a:xfrm>
                          </wpg:grpSpPr>
                          <wps:wsp>
                            <wps:cNvPr id="166" name="椭圆 166"/>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8" name="组合 168"/>
                          <wpg:cNvGrpSpPr/>
                          <wpg:grpSpPr>
                            <a:xfrm>
                              <a:off x="2866504" y="2943539"/>
                              <a:ext cx="180000" cy="180000"/>
                              <a:chOff x="1329617" y="2507147"/>
                              <a:chExt cx="180000" cy="180000"/>
                            </a:xfrm>
                          </wpg:grpSpPr>
                          <wps:wsp>
                            <wps:cNvPr id="169" name="椭圆 169"/>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1" name="组合 171"/>
                          <wpg:cNvGrpSpPr/>
                          <wpg:grpSpPr>
                            <a:xfrm>
                              <a:off x="3292369" y="2949477"/>
                              <a:ext cx="180000" cy="180000"/>
                              <a:chOff x="1329617" y="2507147"/>
                              <a:chExt cx="180000" cy="180000"/>
                            </a:xfrm>
                          </wpg:grpSpPr>
                          <wps:wsp>
                            <wps:cNvPr id="172" name="椭圆 172"/>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4" name="组合 174"/>
                          <wpg:cNvGrpSpPr/>
                          <wpg:grpSpPr>
                            <a:xfrm>
                              <a:off x="3611156" y="2949477"/>
                              <a:ext cx="180000" cy="180000"/>
                              <a:chOff x="1329617" y="2507147"/>
                              <a:chExt cx="180000" cy="180000"/>
                            </a:xfrm>
                          </wpg:grpSpPr>
                          <wps:wsp>
                            <wps:cNvPr id="175" name="椭圆 175"/>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7" name="组合 177"/>
                          <wpg:cNvGrpSpPr/>
                          <wpg:grpSpPr>
                            <a:xfrm>
                              <a:off x="3984107" y="2958359"/>
                              <a:ext cx="180000" cy="180000"/>
                              <a:chOff x="1329617" y="2507147"/>
                              <a:chExt cx="180000" cy="180000"/>
                            </a:xfrm>
                          </wpg:grpSpPr>
                          <wps:wsp>
                            <wps:cNvPr id="178" name="椭圆 178"/>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0" name="组合 180"/>
                          <wpg:cNvGrpSpPr/>
                          <wpg:grpSpPr>
                            <a:xfrm>
                              <a:off x="595096" y="3414721"/>
                              <a:ext cx="180000" cy="180000"/>
                              <a:chOff x="1329617" y="2507147"/>
                              <a:chExt cx="180000" cy="180000"/>
                            </a:xfrm>
                          </wpg:grpSpPr>
                          <wps:wsp>
                            <wps:cNvPr id="181" name="椭圆 181"/>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矩形 182"/>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 name="组合 183"/>
                          <wpg:cNvGrpSpPr/>
                          <wpg:grpSpPr>
                            <a:xfrm>
                              <a:off x="1217149" y="3414601"/>
                              <a:ext cx="180000" cy="180000"/>
                              <a:chOff x="1329617" y="2507147"/>
                              <a:chExt cx="180000" cy="180000"/>
                            </a:xfrm>
                          </wpg:grpSpPr>
                          <wps:wsp>
                            <wps:cNvPr id="184" name="椭圆 184"/>
                            <wps:cNvSpPr/>
                            <wps:spPr>
                              <a:xfrm>
                                <a:off x="1365713" y="2542655"/>
                                <a:ext cx="108000" cy="108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矩形 185"/>
                            <wps:cNvSpPr/>
                            <wps:spPr>
                              <a:xfrm>
                                <a:off x="1329617" y="2507147"/>
                                <a:ext cx="180000" cy="1800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6" name="直接箭头连接符 186"/>
                          <wps:cNvCnPr>
                            <a:stCxn id="141" idx="2"/>
                            <a:endCxn id="147" idx="0"/>
                          </wps:cNvCnPr>
                          <wps:spPr>
                            <a:xfrm>
                              <a:off x="2675712" y="961476"/>
                              <a:ext cx="738608" cy="145191"/>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87" name="直接箭头连接符 187"/>
                          <wps:cNvCnPr/>
                          <wps:spPr>
                            <a:xfrm flipH="1">
                              <a:off x="1761659" y="961361"/>
                              <a:ext cx="913844" cy="145174"/>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88" name="直接箭头连接符 188"/>
                          <wps:cNvCnPr>
                            <a:stCxn id="145" idx="2"/>
                            <a:endCxn id="149" idx="0"/>
                          </wps:cNvCnPr>
                          <wps:spPr>
                            <a:xfrm flipH="1">
                              <a:off x="1326610" y="2011680"/>
                              <a:ext cx="443737" cy="152013"/>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89" name="直接箭头连接符 189"/>
                          <wps:cNvCnPr>
                            <a:stCxn id="145" idx="2"/>
                            <a:endCxn id="151" idx="0"/>
                          </wps:cNvCnPr>
                          <wps:spPr>
                            <a:xfrm>
                              <a:off x="1770347" y="2011680"/>
                              <a:ext cx="472091" cy="147630"/>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0" name="直接箭头连接符 190"/>
                          <wps:cNvCnPr>
                            <a:stCxn id="149" idx="2"/>
                            <a:endCxn id="158" idx="0"/>
                          </wps:cNvCnPr>
                          <wps:spPr>
                            <a:xfrm flipH="1">
                              <a:off x="1012514" y="2725635"/>
                              <a:ext cx="314096" cy="103674"/>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1" name="直接箭头连接符 191"/>
                          <wps:cNvCnPr/>
                          <wps:spPr>
                            <a:xfrm>
                              <a:off x="1346553" y="2725309"/>
                              <a:ext cx="311861" cy="217878"/>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2" name="直接箭头连接符 192"/>
                          <wps:cNvCnPr>
                            <a:stCxn id="151" idx="2"/>
                          </wps:cNvCnPr>
                          <wps:spPr>
                            <a:xfrm flipH="1">
                              <a:off x="1996521" y="2670166"/>
                              <a:ext cx="245917" cy="272669"/>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3" name="直接箭头连接符 193"/>
                          <wps:cNvCnPr>
                            <a:stCxn id="151" idx="2"/>
                          </wps:cNvCnPr>
                          <wps:spPr>
                            <a:xfrm>
                              <a:off x="2242438" y="2670166"/>
                              <a:ext cx="272890" cy="272317"/>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4" name="直接箭头连接符 194"/>
                          <wps:cNvCnPr>
                            <a:stCxn id="158" idx="2"/>
                          </wps:cNvCnPr>
                          <wps:spPr>
                            <a:xfrm flipH="1">
                              <a:off x="667814" y="3251504"/>
                              <a:ext cx="344700" cy="162689"/>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5" name="直接箭头连接符 195"/>
                          <wps:cNvCnPr>
                            <a:stCxn id="158" idx="2"/>
                            <a:endCxn id="185" idx="0"/>
                          </wps:cNvCnPr>
                          <wps:spPr>
                            <a:xfrm>
                              <a:off x="1012514" y="3251504"/>
                              <a:ext cx="294635" cy="163097"/>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6" name="直接箭头连接符 196"/>
                          <wps:cNvCnPr>
                            <a:stCxn id="147" idx="2"/>
                            <a:endCxn id="153" idx="0"/>
                          </wps:cNvCnPr>
                          <wps:spPr>
                            <a:xfrm flipH="1">
                              <a:off x="3125977" y="1929406"/>
                              <a:ext cx="288343" cy="229786"/>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7" name="直接箭头连接符 197"/>
                          <wps:cNvCnPr/>
                          <wps:spPr>
                            <a:xfrm>
                              <a:off x="3435914" y="1928945"/>
                              <a:ext cx="432300" cy="234489"/>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8" name="直接箭头连接符 198"/>
                          <wps:cNvCnPr>
                            <a:stCxn id="153" idx="2"/>
                            <a:endCxn id="170" idx="0"/>
                          </wps:cNvCnPr>
                          <wps:spPr>
                            <a:xfrm flipH="1">
                              <a:off x="2956504" y="2623607"/>
                              <a:ext cx="169473" cy="319932"/>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199" name="直接箭头连接符 199"/>
                          <wps:cNvCnPr>
                            <a:stCxn id="153" idx="2"/>
                            <a:endCxn id="173" idx="0"/>
                          </wps:cNvCnPr>
                          <wps:spPr>
                            <a:xfrm>
                              <a:off x="3125977" y="2623607"/>
                              <a:ext cx="256392" cy="325870"/>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200" name="直接箭头连接符 200"/>
                          <wps:cNvCnPr>
                            <a:endCxn id="176" idx="0"/>
                          </wps:cNvCnPr>
                          <wps:spPr>
                            <a:xfrm flipH="1">
                              <a:off x="3701156" y="2584572"/>
                              <a:ext cx="166744" cy="364905"/>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s:wsp>
                          <wps:cNvPr id="201" name="直接箭头连接符 201"/>
                          <wps:cNvCnPr>
                            <a:stCxn id="143" idx="2"/>
                            <a:endCxn id="179" idx="0"/>
                          </wps:cNvCnPr>
                          <wps:spPr>
                            <a:xfrm>
                              <a:off x="3842642" y="2584881"/>
                              <a:ext cx="231465" cy="373478"/>
                            </a:xfrm>
                            <a:prstGeom prst="straightConnector1">
                              <a:avLst/>
                            </a:prstGeom>
                            <a:ln>
                              <a:tailEnd type="arrow"/>
                            </a:ln>
                            <a:effectLst/>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75FC0610" id="画布 62" o:spid="_x0000_s1026" editas="canvas" style="width:415.5pt;height:239.25pt;mso-position-horizontal-relative:char;mso-position-vertical-relative:line" coordsize="52768,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">
                <v:shape id="_x0000_s1027" type="#_x0000_t75" style="position:absolute;width:52768;height:30384;visibility:visible;mso-wrap-style:square">
                  <v:fill o:detectmouseclick="t"/>
                  <v:path o:connecttype="none"/>
                </v:shape>
                <v:group id="组合 1" o:spid="_x0000_s1028" style="position:absolute;left:9525;top:398;width:29142;height:29609" coordorigin="5950,564" coordsize="35690,35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组合 144" o:spid="_x0000_s1029" style="position:absolute;left:20830;top:564;width:11853;height:9050" coordorigin="17142,267" coordsize="11852,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oval id="椭圆 63" o:spid="_x0000_s1030" style="position:absolute;left:22701;top:857;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21KMMA&#10;AADbAAAADwAAAGRycy9kb3ducmV2LnhtbESPQWvCQBSE74L/YXmCN91YQUuaVWpBCPbU2N6f2Zds&#10;avZtyK4x/ffdQsHjMDPfMNl+tK0YqPeNYwWrZQKCuHS64VrB5/m4eAbhA7LG1jEp+CEP+910kmGq&#10;3Z0/aChCLSKEfYoKTAhdKqUvDVn0S9cRR69yvcUQZV9L3eM9wm0rn5JkIy02HBcMdvRmqLwWN6vA&#10;Hd8vemvO1/zrO+fmUhyGU2WUms/G1xcQgcbwCP+3c61gs4a/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21KMMAAADbAAAADwAAAAAAAAAAAAAAAACYAgAAZHJzL2Rv&#10;d25yZXYueG1sUEsFBgAAAAAEAAQA9QAAAIgDAAAAAA==&#10;" fillcolor="black [3200]" strokecolor="black [1600]" strokeweight="2pt"/>
                    <v:oval id="椭圆 64" o:spid="_x0000_s1031" style="position:absolute;left:17845;top:5017;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QtXMMA&#10;AADbAAAADwAAAGRycy9kb3ducmV2LnhtbESPQWvCQBSE74L/YXmCN91YREuaVWpBCPbU2N6f2Zds&#10;avZtyK4x/ffdQsHjMDPfMNl+tK0YqPeNYwWrZQKCuHS64VrB5/m4eAbhA7LG1jEp+CEP+910kmGq&#10;3Z0/aChCLSKEfYoKTAhdKqUvDVn0S9cRR69yvcUQZV9L3eM9wm0rn5JkIy02HBcMdvRmqLwWN6vA&#10;Hd8vemvO1/zrO+fmUhyGU2WUms/G1xcQgcbwCP+3c61gs4a/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QtXMMAAADbAAAADwAAAAAAAAAAAAAAAACYAgAAZHJzL2Rv&#10;d25yZXYueG1sUEsFBgAAAAAEAAQA9QAAAIgDAAAAAA==&#10;" fillcolor="black [3200]" strokecolor="black [1600]" strokeweight="2pt"/>
                    <v:oval id="椭圆 65" o:spid="_x0000_s1032" style="position:absolute;left:21308;top:400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iIx8MA&#10;AADbAAAADwAAAGRycy9kb3ducmV2LnhtbESPQWvCQBSE74L/YXmCN91YUEuaVWpBCPbU2N6f2Zds&#10;avZtyK4x/ffdQsHjMDPfMNl+tK0YqPeNYwWrZQKCuHS64VrB5/m4eAbhA7LG1jEp+CEP+910kmGq&#10;3Z0/aChCLSKEfYoKTAhdKqUvDVn0S9cRR69yvcUQZV9L3eM9wm0rn5JkIy02HBcMdvRmqLwWN6vA&#10;Hd8vemvO1/zrO+fmUhyGU2WUms/G1xcQgcbwCP+3c61gs4a/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iIx8MAAADbAAAADwAAAAAAAAAAAAAAAACYAgAAZHJzL2Rv&#10;d25yZXYueG1sUEsFBgAAAAAEAAQA9QAAAIgDAAAAAA==&#10;" fillcolor="black [3200]" strokecolor="black [1600]" strokeweight="2pt"/>
                    <v:oval id="椭圆 66" o:spid="_x0000_s1033" style="position:absolute;left:19782;top:181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WsMIA&#10;AADbAAAADwAAAGRycy9kb3ducmV2LnhtbESPQWvCQBSE7wX/w/KE3uqmPUSJrmILQrAno96f2Wc2&#10;mn0bsmtM/31XEDwOM/MNs1gNthE9db52rOBzkoAgLp2uuVJw2G8+ZiB8QNbYOCYFf+RhtRy9LTDT&#10;7s476otQiQhhn6ECE0KbSelLQxb9xLXE0Tu7zmKIsquk7vAe4baRX0mSSos1xwWDLf0YKq/FzSpw&#10;m9+Tnpr9NT9ecq5PxXe/PRul3sfDeg4i0BBe4Wc71wrSFB5f4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uhawwgAAANsAAAAPAAAAAAAAAAAAAAAAAJgCAABkcnMvZG93&#10;bnJldi54bWxQSwUGAAAAAAQABAD1AAAAhwMAAAAA&#10;" fillcolor="black [3200]" strokecolor="black [1600]" strokeweight="2pt"/>
                    <v:oval id="椭圆 67" o:spid="_x0000_s1034" style="position:absolute;left:20796;top:762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K8EA&#10;AADbAAAADwAAAGRycy9kb3ducmV2LnhtbESPQYvCMBSE78L+h/AW9qbpelCpRtEFoeyerHp/Ns+m&#10;2ryUJtbuvzeC4HGYmW+Yxaq3teio9ZVjBd+jBARx4XTFpYLDfjucgfABWWPtmBT8k4fV8mOwwFS7&#10;O++oy0MpIoR9igpMCE0qpS8MWfQj1xBH7+xaiyHKtpS6xXuE21qOk2QiLVYcFww29GOouOY3q8Bt&#10;/056avbX7HjJuDrlm+73bJT6+uzXcxCB+vAOv9qZVjCZwv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2syvBAAAA2wAAAA8AAAAAAAAAAAAAAAAAmAIAAGRycy9kb3du&#10;cmV2LnhtbFBLBQYAAAAABAAEAPUAAACGAwAAAAA=&#10;" fillcolor="black [3200]" strokecolor="black [1600]" strokeweight="2pt"/>
                    <v:oval id="椭圆 70" o:spid="_x0000_s1035" style="position:absolute;left:24483;top:6922;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9gsAA&#10;AADbAAAADwAAAGRycy9kb3ducmV2LnhtbERPPW/CMBDdK/EfrEPq1jh0IFWIQYCEFNGpSbsf8REH&#10;4nMUuyH99/VQqePT+y52s+3FRKPvHCtYJSkI4sbpjlsFn/Xp5Q2ED8gae8ek4Ic87LaLpwJz7R78&#10;QVMVWhFD2OeowIQw5FL6xpBFn7iBOHJXN1oMEY6t1CM+Yrjt5WuarqXFjmODwYGOhpp79W0VuNP7&#10;RWemvpdft5K7S3WYzlej1PNy3m9ABJrDv/jPXWoFW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a9gsAAAADbAAAADwAAAAAAAAAAAAAAAACYAgAAZHJzL2Rvd25y&#10;ZXYueG1sUEsFBgAAAAAEAAQA9QAAAIUDAAAAAA==&#10;" fillcolor="black [3200]" strokecolor="black [1600]" strokeweight="2pt"/>
                    <v:oval id="椭圆 71" o:spid="_x0000_s1036" style="position:absolute;left:27247;top:149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YGcMA&#10;AADbAAAADwAAAGRycy9kb3ducmV2LnhtbESPwWrDMBBE74H+g9hCb7HsHprgRgltIWDaU5zkvrY2&#10;lmtrZSzVcf8+KhRyHGbmDbPZzbYXE42+dawgS1IQxLXTLTcKTsf9cg3CB2SNvWNS8EsedtuHxQZz&#10;7a58oKkMjYgQ9jkqMCEMuZS+NmTRJ24gjt7FjRZDlGMj9YjXCLe9fE7TF2mx5bhgcKAPQ3VX/lgF&#10;bv9V6ZU5dsX5u+C2Kt+nz4tR6ulxfnsFEWgO9/B/u9AKVhn8fYk/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YGcMAAADbAAAADwAAAAAAAAAAAAAAAACYAgAAZHJzL2Rv&#10;d25yZXYueG1sUEsFBgAAAAAEAAQA9QAAAIgDAAAAAA==&#10;" fillcolor="black [3200]" strokecolor="black [1600]" strokeweight="2pt"/>
                    <v:oval id="椭圆 72" o:spid="_x0000_s1037" style="position:absolute;left:24674;top:3557;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GbsEA&#10;AADbAAAADwAAAGRycy9kb3ducmV2LnhtbESPQYvCMBSE78L+h/AW9qbpelilGkUXhOKerHp/Ns+m&#10;2ryUJtbuvzeC4HGYmW+Y+bK3teio9ZVjBd+jBARx4XTFpYLDfjOcgvABWWPtmBT8k4fl4mMwx1S7&#10;O++oy0MpIoR9igpMCE0qpS8MWfQj1xBH7+xaiyHKtpS6xXuE21qOk+RHWqw4Lhhs6NdQcc1vVoHb&#10;/J30xOyv2fGScXXK1932bJT6+uxXMxCB+vAOv9qZVjAZw/NL/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Yhm7BAAAA2wAAAA8AAAAAAAAAAAAAAAAAmAIAAGRycy9kb3du&#10;cmV2LnhtbFBLBQYAAAAABAAEAPUAAACGAwAAAAA=&#10;" fillcolor="black [3200]" strokecolor="black [1600]" strokeweight="2pt"/>
                    <v:oval id="椭圆 73" o:spid="_x0000_s1038" style="position:absolute;left:26871;top:507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j9cMA&#10;AADbAAAADwAAAGRycy9kb3ducmV2LnhtbESPQWvCQBSE70L/w/IKvemmFrSkWaUVhFBPxvb+zL5k&#10;U7NvQ3Yb4793BcHjMDPfMNl6tK0YqPeNYwWvswQEcel0w7WCn8N2+g7CB2SNrWNScCEP69XTJMNU&#10;uzPvaShCLSKEfYoKTAhdKqUvDVn0M9cRR69yvcUQZV9L3eM5wm0r50mykBYbjgsGO9oYKk/Fv1Xg&#10;trujXprDKf/9y7k5Fl/Dd2WUenkePz9ABBrDI3xv51rB8g1u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j9cMAAADbAAAADwAAAAAAAAAAAAAAAACYAgAAZHJzL2Rv&#10;d25yZXYueG1sUEsFBgAAAAAEAAQA9QAAAIgDAAAAAA==&#10;" fillcolor="black [3200]" strokecolor="black [1600]" strokeweight="2pt"/>
                    <v:line id="直接连接符 76" o:spid="_x0000_s1039" style="position:absolute;flip:x;visibility:visible;mso-wrap-style:square" from="20681,1496" to="22583,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ozP8MAAADbAAAADwAAAGRycy9kb3ducmV2LnhtbESPQWvCQBSE70L/w/IKXqRu7EElukoR&#10;aosXMfYHPLPPJDT7NmRfTeyvdwXB4zAz3zDLde9qdaE2VJ4NTMYJKOLc24oLAz/Hz7c5qCDIFmvP&#10;ZOBKAdarl8ESU+s7PtAlk0JFCIcUDZQiTap1yEtyGMa+IY7e2bcOJcq20LbFLsJdrd+TZKodVhwX&#10;SmxoU1L+m/05A3Lad6Ot+LzfTTZfYv/P253bGzN87T8WoIR6eYYf7W9rYDaF+5f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aMz/DAAAA2wAAAA8AAAAAAAAAAAAA&#10;AAAAoQIAAGRycy9kb3ducmV2LnhtbFBLBQYAAAAABAAEAPkAAACRAwAAAAA=&#10;" strokecolor="black [3200]" strokeweight="2pt"/>
                    <v:line id="直接连接符 77" o:spid="_x0000_s1040" style="position:absolute;flip:x;visibility:visible;mso-wrap-style:square" from="18767,2733" to="19940,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WpMMAAADbAAAADwAAAGRycy9kb3ducmV2LnhtbESPQWvCQBSE74L/YXlCL1I3elCJrlKE&#10;avEixv6AZ/aZhGbfhuyrSfvr3ULB4zAz3zDrbe9qdac2VJ4NTCcJKOLc24oLA5+X99clqCDIFmvP&#10;ZOCHAmw3w8EaU+s7PtM9k0JFCIcUDZQiTap1yEtyGCa+IY7ezbcOJcq20LbFLsJdrWdJMtcOK44L&#10;JTa0Kyn/yr6dAbmeuvFefN4fp7uD2N/b/uhOxryM+rcVKKFenuH/9oc1sFjA35f4A/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WlqTDAAAA2wAAAA8AAAAAAAAAAAAA&#10;AAAAoQIAAGRycy9kb3ducmV2LnhtbFBLBQYAAAAABAAEAPkAAACRAwAAAAA=&#10;" strokecolor="black [3200]" strokeweight="2pt"/>
                    <v:line id="直接连接符 78" o:spid="_x0000_s1041" style="position:absolute;flip:x;visibility:visible;mso-wrap-style:square" from="21336,5081" to="21848,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kC1sAAAADbAAAADwAAAGRycy9kb3ducmV2LnhtbERPzYrCMBC+C75DGGEvoqke3KUaRQR/&#10;8CLr+gBjM7bFZlKa0XZ9enNY2OPH979Yda5ST2pC6dnAZJyAIs68LTk3cPnZjr5ABUG2WHkmA78U&#10;YLXs9xaYWt/yNz3PkqsYwiFFA4VInWodsoIchrGviSN3841DibDJtW2wjeGu0tMkmWmHJceGAmva&#10;FJTdzw9nQK6ndrgTn3XHyWYv9nXbHd3JmI9Bt56DEurkX/znPlgDn3Fs/BJ/gF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JAtbAAAAA2wAAAA8AAAAAAAAAAAAAAAAA&#10;oQIAAGRycy9kb3ducmV2LnhtbFBLBQYAAAAABAAEAPkAAACOAwAAAAA=&#10;" strokecolor="black [3200]" strokeweight="2pt"/>
                    <v:line id="直接连接符 79" o:spid="_x0000_s1042" style="position:absolute;flip:x;visibility:visible;mso-wrap-style:square" from="21879,1751" to="23053,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WnTcMAAADbAAAADwAAAGRycy9kb3ducmV2LnhtbESPQWvCQBSE74L/YXmCl6IbPbQ1uooI&#10;tcWLVP0Bz+wzCWbfhuyrSfvru4LgcZiZb5jFqnOVulETSs8GJuMEFHHmbcm5gdPxY/QOKgiyxcoz&#10;GfilAKtlv7fA1PqWv+l2kFxFCIcUDRQidap1yApyGMa+Jo7exTcOJcom17bBNsJdpadJ8qodlhwX&#10;CqxpU1B2Pfw4A3Lety9b8Vm3m2w+xf5dtju3N2Y46NZzUEKdPMOP9pc18DaD+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p03DAAAA2wAAAA8AAAAAAAAAAAAA&#10;AAAAoQIAAGRycy9kb3ducmV2LnhtbFBLBQYAAAAABAAEAPkAAACRAwAAAAA=&#10;" strokecolor="black [3200]" strokeweight="2pt"/>
                    <v:line id="直接连接符 80" o:spid="_x0000_s1043" style="position:absolute;flip:x;visibility:visible;mso-wrap-style:square" from="22388,4097" to="24674,4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p+978AAADbAAAADwAAAGRycy9kb3ducmV2LnhtbERPzYrCMBC+C75DGMGLaKoHkWoUEXTF&#10;i+juA4zN2BabSWlmbd2n3xwEjx/f/2rTuUo9qQmlZwPTSQKKOPO25NzAz/d+vAAVBNli5ZkMvCjA&#10;Zt3vrTC1vuULPa+SqxjCIUUDhUidah2yghyGia+JI3f3jUOJsMm1bbCN4a7SsySZa4clx4YCa9oV&#10;lD2uv86A3M7t6CA+607T3ZfYv/vh5M7GDAfddglKqJOP+O0+WgOLuD5+iT9Ar/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2p+978AAADbAAAADwAAAAAAAAAAAAAAAACh&#10;AgAAZHJzL2Rvd25yZXYueG1sUEsFBgAAAAAEAAQA+QAAAI0DAAAAAA==&#10;" strokecolor="black [3200]" strokeweight="2pt"/>
                    <v:line id="直接连接符 81" o:spid="_x0000_s1044" style="position:absolute;flip:x;visibility:visible;mso-wrap-style:square" from="18736,4923" to="21466,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bbbMMAAADbAAAADwAAAGRycy9kb3ducmV2LnhtbESPzYrCQBCE7wu+w9DCXpZ1kj0sknUU&#10;EfzBi6j7AL2ZNglmekKmNdGn3xEEj0VVfUVNZr2r1ZXaUHk2kI4SUMS5txUXBn6Py88xqCDIFmvP&#10;ZOBGAWbTwdsEM+s73tP1IIWKEA4ZGihFmkzrkJfkMIx8Qxy9k28dSpRtoW2LXYS7Wn8lybd2WHFc&#10;KLGhRUn5+XBxBuRv132sxOf9Nl2sxd5Pq63bGfM+7Oc/oIR6eYWf7Y01ME7h8SX+AD3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m22zDAAAA2wAAAA8AAAAAAAAAAAAA&#10;AAAAoQIAAGRycy9kb3ducmV2LnhtbFBLBQYAAAAABAAEAPkAAACRAwAAAAA=&#10;" strokecolor="black [3200]" strokeweight="2pt"/>
                    <v:line id="直接连接符 82" o:spid="_x0000_s1045" style="position:absolute;flip:x y;visibility:visible;mso-wrap-style:square" from="23781,1397" to="27405,1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8aiMUAAADbAAAADwAAAGRycy9kb3ducmV2LnhtbESPQWvCQBSE74L/YXlCb7pJpGJTVynF&#10;UEEv2iIeX7PPJJh9G7PbmP77riD0OMzMN8xi1ZtadNS6yrKCeBKBIM6trrhQ8PWZjecgnEfWWFsm&#10;Bb/kYLUcDhaYanvjPXUHX4gAYZeigtL7JpXS5SUZdBPbEAfvbFuDPsi2kLrFW4CbWiZRNJMGKw4L&#10;JTb0XlJ+OfwYBaft9XudTKdd/LF53u5e6iw+FplST6P+7RWEp97/hx/tjVYwT+D+Jfw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8aiMUAAADbAAAADwAAAAAAAAAA&#10;AAAAAAChAgAAZHJzL2Rvd25yZXYueG1sUEsFBgAAAAAEAAQA+QAAAJMDAAAAAA==&#10;" strokecolor="black [3200]" strokeweight="2pt"/>
                    <v:line id="直接连接符 83" o:spid="_x0000_s1046" style="position:absolute;flip:x;visibility:visible;mso-wrap-style:square" from="21876,7844" to="2464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jggMMAAADbAAAADwAAAGRycy9kb3ducmV2LnhtbESPUWvCQBCE3wv+h2MFX4peVCgSPUUE&#10;rfgitf0Ba25Ngrm9kNua2F/fEwQfh5n5hlmsOlepGzWh9GxgPEpAEWfelpwb+PneDmeggiBbrDyT&#10;gTsFWC17bwtMrW/5i24nyVWEcEjRQCFSp1qHrCCHYeRr4uhdfONQomxybRtsI9xVepIkH9phyXGh&#10;wJo2BWXX068zIOdj+74Tn3WH8eZT7N9ld3BHYwb9bj0HJdTJK/xs762B2RQeX+IP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44IDDAAAA2wAAAA8AAAAAAAAAAAAA&#10;AAAAoQIAAGRycy9kb3ducmV2LnhtbFBLBQYAAAAABAAEAPkAAACRAwAAAAA=&#10;" strokecolor="black [3200]" strokeweight="2pt"/>
                    <v:line id="直接连接符 84" o:spid="_x0000_s1047" style="position:absolute;flip:x y;visibility:visible;mso-wrap-style:square" from="18767,5939" to="20954,7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onZ8YAAADbAAAADwAAAGRycy9kb3ducmV2LnhtbESPQWvCQBSE74L/YXmCt7qJtsVGVynF&#10;UEEvpqX0+Mw+k2D2bcyuMf333ULB4zAz3zDLdW9q0VHrKssK4kkEgji3uuJCwedH+jAH4Tyyxtoy&#10;KfghB+vVcLDERNsbH6jLfCEChF2CCkrvm0RKl5dk0E1sQxy8k20N+iDbQuoWbwFuajmNomdpsOKw&#10;UGJDbyXl5+xqFHzvLsfNdDbr4vft027/UqfxV5EqNR71rwsQnnp/D/+3t1rB/BH+vo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qJ2fGAAAA2wAAAA8AAAAAAAAA&#10;AAAAAAAAoQIAAGRycy9kb3ducmV2LnhtbFBLBQYAAAAABAAEAPkAAACUAwAAAAA=&#10;" strokecolor="black [3200]" strokeweight="2pt"/>
                    <v:line id="直接连接符 85" o:spid="_x0000_s1048" style="position:absolute;flip:x y;visibility:visible;mso-wrap-style:square" from="20704,2733" to="21466,4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MYAAADbAAAADwAAAGRycy9kb3ducmV2LnhtbESPQWvCQBSE74L/YXkFb7qJYrExG5Fi&#10;UNBLbSk9vmafSWj2bZpdY/rvu0Khx2FmvmHSzWAa0VPnassK4lkEgriwuuZSwdtrPl2BcB5ZY2OZ&#10;FPyQg002HqWYaHvjF+rPvhQBwi5BBZX3bSKlKyoy6Ga2JQ7exXYGfZBdKXWHtwA3jZxH0aM0WHNY&#10;qLCl54qKr/PVKPg4fn/u5otFH+8Py+Ppqcnj9zJXavIwbNcgPA3+P/zXPmgFqyXcv4QfI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mgvzGAAAA2wAAAA8AAAAAAAAA&#10;AAAAAAAAoQIAAGRycy9kb3ducmV2LnhtbFBLBQYAAAAABAAEAPkAAACUAwAAAAA=&#10;" strokecolor="black [3200]" strokeweight="2pt"/>
                    <v:line id="直接连接符 86" o:spid="_x0000_s1049" style="position:absolute;flip:x;visibility:visible;mso-wrap-style:square" from="25596,2418" to="27405,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9DGMQAAADbAAAADwAAAGRycy9kb3ducmV2LnhtbESPQWvCQBSE74X+h+UVvBTd2EOQ1DWU&#10;QLV4CVV/wGv2mQSzb0P2aWJ/fbdQ6HGYmW+YdT65Tt1oCK1nA8tFAoq48rbl2sDp+D5fgQqCbLHz&#10;TAbuFCDfPD6sMbN+5E+6HaRWEcIhQwONSJ9pHaqGHIaF74mjd/aDQ4lyqLUdcIxw1+mXJEm1w5bj&#10;QoM9FQ1Vl8PVGZCvcnzeiq+m/bLYif0+b/euNGb2NL29ghKa5D/81/6wBlYp/H6JP0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0MYxAAAANsAAAAPAAAAAAAAAAAA&#10;AAAAAKECAABkcnMvZG93bnJldi54bWxQSwUGAAAAAAQABAD5AAAAkgMAAAAA&#10;" strokecolor="black [3200]" strokeweight="2pt"/>
                    <v:line id="直接连接符 87" o:spid="_x0000_s1050" style="position:absolute;flip:x y;visibility:visible;mso-wrap-style:square" from="23623,1779" to="24832,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i5EMYAAADbAAAADwAAAGRycy9kb3ducmV2LnhtbESPQWvCQBSE74L/YXmCt7qJ0tZGVynF&#10;UEEvpqX0+Mw+k2D2bcyuMf333ULB4zAz3zDLdW9q0VHrKssK4kkEgji3uuJCwedH+jAH4Tyyxtoy&#10;KfghB+vVcLDERNsbH6jLfCEChF2CCkrvm0RKl5dk0E1sQxy8k20N+iDbQuoWbwFuajmNoidpsOKw&#10;UGJDbyXl5+xqFHzvLsfNdDbr4vft427/UqfxV5EqNR71rwsQnnp/D/+3t1rB/Bn+vo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4uRDGAAAA2wAAAA8AAAAAAAAA&#10;AAAAAAAAoQIAAGRycy9kb3ducmV2LnhtbFBLBQYAAAAABAAEAPkAAACUAwAAAAA=&#10;" strokecolor="black [3200]" strokeweight="2pt"/>
                    <v:line id="直接连接符 88" o:spid="_x0000_s1051" style="position:absolute;flip:x y;visibility:visible;mso-wrap-style:square" from="25596,4479" to="2687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ctYsMAAADbAAAADwAAAGRycy9kb3ducmV2LnhtbERPTWvCQBC9F/wPywje6iaKotFNkGKo&#10;YC+1RXqcZsckmJ1Ns9sY/333IPT4eN/bbDCN6KlztWUF8TQCQVxYXXOp4PMjf16BcB5ZY2OZFNzJ&#10;QZaOnraYaHvjd+pPvhQhhF2CCirv20RKV1Rk0E1tSxy4i+0M+gC7UuoObyHcNHIWRUtpsObQUGFL&#10;LxUV19OvUfB1/Pnez+bzPn49LI5v6yaPz2Wu1GQ87DYgPA3+X/xwH7SCVRgbvoQfI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nLWLDAAAA2wAAAA8AAAAAAAAAAAAA&#10;AAAAoQIAAGRycy9kb3ducmV2LnhtbFBLBQYAAAAABAAEAPkAAACRAwAAAAA=&#10;" strokecolor="black [3200]" strokeweight="2pt"/>
                    <v:line id="直接连接符 89" o:spid="_x0000_s1052" style="position:absolute;flip:x;visibility:visible;mso-wrap-style:square" from="25023,4637" to="25214,6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DXasMAAADbAAAADwAAAGRycy9kb3ducmV2LnhtbESPQWvCQBSE74L/YXlCL1I3ehCNrlKE&#10;avEixv6AZ/aZhGbfhuyrSfvr3ULB4zAz3zDrbe9qdac2VJ4NTCcJKOLc24oLA5+X99cFqCDIFmvP&#10;ZOCHAmw3w8EaU+s7PtM9k0JFCIcUDZQiTap1yEtyGCa+IY7ezbcOJcq20LbFLsJdrWdJMtcOK44L&#10;JTa0Kyn/yr6dAbmeuvFefN4fp7uD2N/b/uhOxryM+rcVKKFenuH/9oc1sFjC35f4A/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Q12rDAAAA2wAAAA8AAAAAAAAAAAAA&#10;AAAAoQIAAGRycy9kb3ducmV2LnhtbFBLBQYAAAAABAAEAPkAAACRAwAAAAA=&#10;" strokecolor="black [3200]" strokeweight="2pt"/>
                    <v:line id="直接连接符 90" o:spid="_x0000_s1053" style="position:absolute;flip:x;visibility:visible;mso-wrap-style:square" from="27411,2576" to="27787,5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PoKsAAAADbAAAADwAAAGRycy9kb3ducmV2LnhtbERPzYrCMBC+C75DGGEvoqkeZLcaRQR/&#10;8CLr+gBjM7bFZlKa0XZ9enNY2OPH979Yda5ST2pC6dnAZJyAIs68LTk3cPnZjj5BBUG2WHkmA78U&#10;YLXs9xaYWt/yNz3PkqsYwiFFA4VInWodsoIchrGviSN3841DibDJtW2wjeGu0tMkmWmHJceGAmva&#10;FJTdzw9nQK6ndrgTn3XHyWYv9nXbHd3JmI9Bt56DEurkX/znPlgDX3F9/BJ/gF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6z6CrAAAAA2wAAAA8AAAAAAAAAAAAAAAAA&#10;oQIAAGRycy9kb3ducmV2LnhtbFBLBQYAAAAABAAEAPkAAACOAwAAAAA=&#10;" strokecolor="black [3200]" strokeweight="2pt"/>
                    <v:line id="直接连接符 91" o:spid="_x0000_s1054" style="position:absolute;flip:x;visibility:visible;mso-wrap-style:square" from="25563,6000" to="27029,7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9NscMAAADbAAAADwAAAGRycy9kb3ducmV2LnhtbESPQWvCQBSE7wX/w/IEL0U38VBqdBUR&#10;tOJFqv6AZ/aZBLNvQ/bVxP76bqHQ4zAz3zCLVe9q9aA2VJ4NpJMEFHHubcWFgct5O34HFQTZYu2Z&#10;DDwpwGo5eFlgZn3Hn/Q4SaEihEOGBkqRJtM65CU5DBPfEEfv5luHEmVbaNtiF+Gu1tMkedMOK44L&#10;JTa0KSm/n76cAbkeu9ed+Lw/pJsPsd+33cEdjRkN+/UclFAv/+G/9t4amKXw+yX+AL3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TbHDAAAA2wAAAA8AAAAAAAAAAAAA&#10;AAAAoQIAAGRycy9kb3ducmV2LnhtbFBLBQYAAAAABAAEAPkAAACRAwAAAAA=&#10;" strokecolor="black [3200]" strokeweight="2pt"/>
                    <v:line id="直接连接符 112" o:spid="_x0000_s1055" style="position:absolute;flip:x y;visibility:visible;mso-wrap-style:square" from="22230,4923" to="24641,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gYscQAAADcAAAADwAAAGRycy9kb3ducmV2LnhtbERPTWvCQBC9F/wPywje6iYRi42uImJQ&#10;sJdqKT2O2TEJZmdjdo3pv+8WCr3N433OYtWbWnTUusqygngcgSDOra64UPBxyp5nIJxH1lhbJgXf&#10;5GC1HDwtMNX2we/UHX0hQgi7FBWU3jeplC4vyaAb24Y4cBfbGvQBtoXULT5CuKllEkUv0mDFoaHE&#10;hjYl5dfj3Sj4OtzO22Qy6eLdfnp4e62z+LPIlBoN+/UchKfe/4v/3Hsd5scJ/D4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BixxAAAANwAAAAPAAAAAAAAAAAA&#10;AAAAAKECAABkcnMvZG93bnJldi54bWxQSwUGAAAAAAQABAD5AAAAkgMAAAAA&#10;" strokecolor="black [3200]" strokeweight="2pt"/>
                    <v:rect id="矩形 141" o:spid="_x0000_s1056" style="position:absolute;left:17142;top:267;width:11852;height: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MEsIA&#10;AADcAAAADwAAAGRycy9kb3ducmV2LnhtbERPTYvCMBC9C/6HMMLeNFVEpGtaVlGQFQS1F29jM9uW&#10;bSalydb67zeC4G0e73NWaW9q0VHrKssKppMIBHFudcWFguyyGy9BOI+ssbZMCh7kIE2GgxXG2t75&#10;RN3ZFyKEsItRQel9E0vp8pIMuoltiAP3Y1uDPsC2kLrFewg3tZxF0UIarDg0lNjQpqT89/xnFMyP&#10;vL0+ZpjJ7+zYrW/7w8lHN6U+Rv3XJwhPvX+LX+69DvPnU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3UwSwgAAANwAAAAPAAAAAAAAAAAAAAAAAJgCAABkcnMvZG93&#10;bnJldi54bWxQSwUGAAAAAAQABAD1AAAAhwMAAAAA&#10;" filled="f" strokecolor="black [3200]" strokeweight="1pt"/>
                  </v:group>
                  <v:group id="组合 157" o:spid="_x0000_s1057" style="position:absolute;left:36141;top:21626;width:4570;height:4222" coordorigin="33284,19251" coordsize="4569,4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椭圆 134" o:spid="_x0000_s1058" style="position:absolute;left:33922;top:2169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coMIA&#10;AADcAAAADwAAAGRycy9kb3ducmV2LnhtbERPTWvCQBC9C/6HZYTedNNWbEmzES0IwZ6Meh+zYzY1&#10;Oxuy25j++26h0Ns83udk69G2YqDeN44VPC4SEMSV0w3XCk7H3fwVhA/IGlvHpOCbPKzz6STDVLs7&#10;H2goQy1iCPsUFZgQulRKXxmy6BeuI47c1fUWQ4R9LXWP9xhuW/mUJCtpseHYYLCjd0PVrfyyCtzu&#10;46JfzPFWnD8Lbi7ldthfjVIPs3HzBiLQGP7Ff+5Cx/nPS/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dygwgAAANwAAAAPAAAAAAAAAAAAAAAAAJgCAABkcnMvZG93&#10;bnJldi54bWxQSwUGAAAAAAQABAD1AAAAhwMAAAAA&#10;" fillcolor="black [3200]" strokecolor="black [1600]" strokeweight="2pt"/>
                    <v:oval id="椭圆 135" o:spid="_x0000_s1059" style="position:absolute;left:36310;top:1985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15O8IA&#10;AADcAAAADwAAAGRycy9kb3ducmV2LnhtbERPTWvCQBC9C/6HZYTedNMWbUmzES0IwZ6Meh+zYzY1&#10;Oxuy25j++26h0Ns83udk69G2YqDeN44VPC4SEMSV0w3XCk7H3fwVhA/IGlvHpOCbPKzz6STDVLs7&#10;H2goQy1iCPsUFZgQulRKXxmy6BeuI47c1fUWQ4R9LXWP9xhuW/mUJCtpseHYYLCjd0PVrfyyCtzu&#10;46JfzPFWnD8Lbi7ldthfjVIPs3HzBiLQGP7Ff+5Cx/nPS/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3Xk7wgAAANwAAAAPAAAAAAAAAAAAAAAAAJgCAABkcnMvZG93&#10;bnJldi54bWxQSwUGAAAAAAQABAD1AAAAhwMAAAAA&#10;" fillcolor="black [3200]" strokecolor="black [1600]" strokeweight="2pt"/>
                    <v:line id="直接连接符 136" o:spid="_x0000_s1060" style="position:absolute;flip:x;visibility:visible;mso-wrap-style:square" from="35002,20777" to="36468,2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ppP8IAAADcAAAADwAAAGRycy9kb3ducmV2LnhtbERPzWrCQBC+C77DMkIvUjcqiERXKUK1&#10;eBFjH2DMjklodjZkpybt07uFgrf5+H5nve1dre7UhsqzgekkAUWce1txYeDz8v66BBUE2WLtmQz8&#10;UIDtZjhYY2p9x2e6Z1KoGMIhRQOlSJNqHfKSHIaJb4gjd/OtQ4mwLbRtsYvhrtazJFlohxXHhhIb&#10;2pWUf2XfzoBcT914Lz7vj9PdQezvbX90J2NeRv3bCpRQL0/xv/vDxvnzBfw9Ey/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6ppP8IAAADcAAAADwAAAAAAAAAAAAAA&#10;AAChAgAAZHJzL2Rvd25yZXYueG1sUEsFBgAAAAAEAAQA+QAAAJADAAAAAA==&#10;" strokecolor="black [3200]" strokeweight="2pt"/>
                    <v:rect id="矩形 143" o:spid="_x0000_s1061" style="position:absolute;left:33284;top:19251;width:4569;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3/sIA&#10;AADcAAAADwAAAGRycy9kb3ducmV2LnhtbERPS4vCMBC+L+x/CCN4W1MfiFSjuOKCrCBYe/E2NmNb&#10;bCalydb67zeC4G0+vucsVp2pREuNKy0rGA4iEMSZ1SXnCtLTz9cMhPPIGivLpOBBDlbLz48Fxtre&#10;+Uht4nMRQtjFqKDwvo6ldFlBBt3A1sSBu9rGoA+wyaVu8B7CTSVHUTSVBksODQXWtCkouyV/RsHk&#10;wNvzY4Sp/E0P7fdltz/66KJUv9et5yA8df4tfrl3OsyfjOH5TLh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Q3f+wgAAANwAAAAPAAAAAAAAAAAAAAAAAJgCAABkcnMvZG93&#10;bnJldi54bWxQSwUGAAAAAAQABAD1AAAAhwMAAAAA&#10;" filled="f" strokecolor="black [3200]" strokeweight="1pt"/>
                  </v:group>
                  <v:group id="组合 146" o:spid="_x0000_s1062" style="position:absolute;left:14023;top:11066;width:7360;height:9050" coordorigin="11166,9566" coordsize="7359,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oval id="椭圆 92" o:spid="_x0000_s1063" style="position:absolute;left:16757;top:1017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glMMA&#10;AADbAAAADwAAAGRycy9kb3ducmV2LnhtbESPQWvCQBSE74L/YXmCN93owWqaVWpBCO2p0d6f2Zds&#10;avZtyG5j+u+7hYLHYWa+YbLDaFsxUO8bxwpWywQEcel0w7WCy/m02ILwAVlj65gU/JCHw346yTDV&#10;7s4fNBShFhHCPkUFJoQuldKXhiz6peuIo1e53mKIsq+l7vEe4baV6yTZSIsNxwWDHb0aKm/Ft1Xg&#10;Tu9X/WTOt/zzK+fmWhyHt8ooNZ+NL88gAo3hEf5v51rBbg1/X+IP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RglMMAAADbAAAADwAAAAAAAAAAAAAAAACYAgAAZHJzL2Rv&#10;d25yZXYueG1sUEsFBgAAAAAEAAQA9QAAAIgDAAAAAA==&#10;" fillcolor="black [3200]" strokecolor="black [1600]" strokeweight="2pt"/>
                    <v:oval id="椭圆 93" o:spid="_x0000_s1064" style="position:absolute;left:11901;top:1433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FD8MA&#10;AADbAAAADwAAAGRycy9kb3ducmV2LnhtbESPQWvCQBSE74L/YXlCb7ppC9qm2YgWhGBPRr0/s89s&#10;avZtyG5j+u+7hUKPw8x8w2Tr0bZioN43jhU8LhIQxJXTDdcKTsfd/AWED8gaW8ek4Js8rPPpJMNU&#10;uzsfaChDLSKEfYoKTAhdKqWvDFn0C9cRR+/qeoshyr6Wusd7hNtWPiXJUlpsOC4Y7OjdUHUrv6wC&#10;t/u46JU53orzZ8HNpdwO+6tR6mE2bt5ABBrDf/ivXWgFr8/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jFD8MAAADbAAAADwAAAAAAAAAAAAAAAACYAgAAZHJzL2Rv&#10;d25yZXYueG1sUEsFBgAAAAAEAAQA9QAAAIgDAAAAAA==&#10;" fillcolor="black [3200]" strokecolor="black [1600]" strokeweight="2pt"/>
                    <v:oval id="椭圆 94" o:spid="_x0000_s1065" style="position:absolute;left:15364;top:13324;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de8MA&#10;AADbAAAADwAAAGRycy9kb3ducmV2LnhtbESPQWvCQBSE74L/YXlCb7ppKdqm2YgWhGBPRr0/s89s&#10;avZtyG5j+u+7hUKPw8x8w2Tr0bZioN43jhU8LhIQxJXTDdcKTsfd/AWED8gaW8ek4Js8rPPpJMNU&#10;uzsfaChDLSKEfYoKTAhdKqWvDFn0C9cRR+/qeoshyr6Wusd7hNtWPiXJUlpsOC4Y7OjdUHUrv6wC&#10;t/u46JU53orzZ8HNpdwO+6tR6mE2bt5ABBrDf/ivXWgFr8/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Fde8MAAADbAAAADwAAAAAAAAAAAAAAAACYAgAAZHJzL2Rv&#10;d25yZXYueG1sUEsFBgAAAAAEAAQA9QAAAIgDAAAAAA==&#10;" fillcolor="black [3200]" strokecolor="black [1600]" strokeweight="2pt"/>
                    <v:oval id="椭圆 95" o:spid="_x0000_s1066" style="position:absolute;left:13838;top:1113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44MMA&#10;AADbAAAADwAAAGRycy9kb3ducmV2LnhtbESPQWvCQBSE74L/YXlCb7ppodqm2YgWhGBPRr0/s89s&#10;avZtyG5j+u+7hUKPw8x8w2Tr0bZioN43jhU8LhIQxJXTDdcKTsfd/AWED8gaW8ek4Js8rPPpJMNU&#10;uzsfaChDLSKEfYoKTAhdKqWvDFn0C9cRR+/qeoshyr6Wusd7hNtWPiXJUlpsOC4Y7OjdUHUrv6wC&#10;t/u46JU53orzZ8HNpdwO+6tR6mE2bt5ABBrDf/ivXWgFr8/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344MMAAADbAAAADwAAAAAAAAAAAAAAAACYAgAAZHJzL2Rv&#10;d25yZXYueG1sUEsFBgAAAAAEAAQA9QAAAIgDAAAAAA==&#10;" fillcolor="black [3200]" strokecolor="black [1600]" strokeweight="2pt"/>
                    <v:oval id="椭圆 96" o:spid="_x0000_s1067" style="position:absolute;left:14852;top:1694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9ml8MA&#10;AADbAAAADwAAAGRycy9kb3ducmV2LnhtbESPQWvCQBSE74L/YXmCN93Yg7VpVqkFIdhTY3t/Zl+y&#10;qdm3IbvG+O+7hYLHYWa+YbLdaFsxUO8bxwpWywQEcel0w7WCr9NhsQHhA7LG1jEpuJOH3XY6yTDV&#10;7safNBShFhHCPkUFJoQuldKXhiz6peuIo1e53mKIsq+l7vEW4baVT0mylhYbjgsGO3o3VF6Kq1Xg&#10;Dh9n/WxOl/z7J+fmXOyHY2WUms/Gt1cQgcbwCP+3c63gZQ1/X+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9ml8MAAADbAAAADwAAAAAAAAAAAAAAAACYAgAAZHJzL2Rv&#10;d25yZXYueG1sUEsFBgAAAAAEAAQA9QAAAIgDAAAAAA==&#10;" fillcolor="black [3200]" strokecolor="black [1600]" strokeweight="2pt"/>
                    <v:line id="直接连接符 97" o:spid="_x0000_s1068" style="position:absolute;flip:x;visibility:visible;mso-wrap-style:square" from="14737,10818" to="16639,11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pwXsMAAADbAAAADwAAAGRycy9kb3ducmV2LnhtbESPQWvCQBSE74L/YXmCl6IbPbQ1uooI&#10;tcWLVP0Bz+wzCWbfhuyrSfvru4LgcZiZb5jFqnOVulETSs8GJuMEFHHmbcm5gdPxY/QOKgiyxcoz&#10;GfilAKtlv7fA1PqWv+l2kFxFCIcUDRQidap1yApyGMa+Jo7exTcOJcom17bBNsJdpadJ8qodlhwX&#10;CqxpU1B2Pfw4A3Lety9b8Vm3m2w+xf5dtju3N2Y46NZzUEKdPMOP9pc1MHuD+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acF7DAAAA2wAAAA8AAAAAAAAAAAAA&#10;AAAAoQIAAGRycy9kb3ducmV2LnhtbFBLBQYAAAAABAAEAPkAAACRAwAAAAA=&#10;" strokecolor="black [3200]" strokeweight="2pt"/>
                    <v:line id="直接连接符 98" o:spid="_x0000_s1069" style="position:absolute;flip:x;visibility:visible;mso-wrap-style:square" from="12823,12055" to="13996,14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XkLMAAAADbAAAADwAAAGRycy9kb3ducmV2LnhtbERPzYrCMBC+C75DGGEvoqkeZLcaRQR/&#10;8CLr+gBjM7bFZlKa0XZ9enNY2OPH979Yda5ST2pC6dnAZJyAIs68LTk3cPnZjj5BBUG2WHkmA78U&#10;YLXs9xaYWt/yNz3PkqsYwiFFA4VInWodsoIchrGviSN3841DibDJtW2wjeGu0tMkmWmHJceGAmva&#10;FJTdzw9nQK6ndrgTn3XHyWYv9nXbHd3JmI9Bt56DEurkX/znPlgDX3Fs/BJ/gF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F5CzAAAAA2wAAAA8AAAAAAAAAAAAAAAAA&#10;oQIAAGRycy9kb3ducmV2LnhtbFBLBQYAAAAABAAEAPkAAACOAwAAAAA=&#10;" strokecolor="black [3200]" strokeweight="2pt"/>
                    <v:line id="直接连接符 99" o:spid="_x0000_s1070" style="position:absolute;flip:x;visibility:visible;mso-wrap-style:square" from="15392,14404" to="15904,16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lBt8MAAADbAAAADwAAAGRycy9kb3ducmV2LnhtbESPQWvCQBSE7wX/w/IEL0U3epAaXUUE&#10;rXiR2v6AZ/aZBLNvQ/bVxP76riB4HGbmG2ax6lylbtSE0rOB8SgBRZx5W3Ju4Od7O/wAFQTZYuWZ&#10;DNwpwGrZe1tgan3LX3Q7Sa4ihEOKBgqROtU6ZAU5DCNfE0fv4huHEmWTa9tgG+Gu0pMkmWqHJceF&#10;AmvaFJRdT7/OgJyP7ftOfNYdxptPsX+X3cEdjRn0u/UclFAnr/CzvbcGZjN4fIk/Q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QbfDAAAA2wAAAA8AAAAAAAAAAAAA&#10;AAAAoQIAAGRycy9kb3ducmV2LnhtbFBLBQYAAAAABAAEAPkAAACRAwAAAAA=&#10;" strokecolor="black [3200]" strokeweight="2pt"/>
                    <v:line id="直接连接符 100" o:spid="_x0000_s1071" style="position:absolute;flip:x;visibility:visible;mso-wrap-style:square" from="15935,11073" to="17109,13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bcQAAADcAAAADwAAAGRycy9kb3ducmV2LnhtbESPQWvCQBCF74L/YRnBi9SNHoqkriJC&#10;bfEian/ANDsmwexsyE5N2l/fORR6m+G9ee+b9XYIjXlQl+rIDhbzDAxxEX3NpYOP6+vTCkwSZI9N&#10;ZHLwTQm2m/FojbmPPZ/pcZHSaAinHB1UIm1ubSoqCpjmsSVW7Ra7gKJrV1rfYa/hobHLLHu2AWvW&#10;hgpb2ldU3C9fwYF8nvrZQWIxHBf7N/E/t8MxnJybTobdCxihQf7Nf9fvXvEzxddndAK7+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Y55txAAAANwAAAAPAAAAAAAAAAAA&#10;AAAAAKECAABkcnMvZG93bnJldi54bWxQSwUGAAAAAAQABAD5AAAAkgMAAAAA&#10;" strokecolor="black [3200]" strokeweight="2pt"/>
                    <v:line id="直接连接符 101" o:spid="_x0000_s1072" style="position:absolute;flip:x;visibility:visible;mso-wrap-style:square" from="12792,14245" to="15522,1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879sIAAADcAAAADwAAAGRycy9kb3ducmV2LnhtbERPzWrCQBC+C32HZYReRDfpQUrqJohQ&#10;LV6k6gNMs2MSzM6G7GjSPn1XKPQ2H9/vrIrRtepOfWg8G0gXCSji0tuGKwPn0/v8FVQQZIutZzLw&#10;TQGK/Gmywsz6gT/pfpRKxRAOGRqoRbpM61DW5DAsfEccuYvvHUqEfaVtj0MMd61+SZKldthwbKix&#10;o01N5fV4cwbk6zDMtuLLcZ9udmJ/Ltu9OxjzPB3Xb6CERvkX/7k/bJyfpPB4Jl6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879sIAAADcAAAADwAAAAAAAAAAAAAA&#10;AAChAgAAZHJzL2Rvd25yZXYueG1sUEsFBgAAAAAEAAQA+QAAAJADAAAAAA==&#10;" strokecolor="black [3200]" strokeweight="2pt"/>
                    <v:line id="直接连接符 102" o:spid="_x0000_s1073" style="position:absolute;flip:x y;visibility:visible;mso-wrap-style:square" from="12823,15261" to="15010,17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GObMQAAADcAAAADwAAAGRycy9kb3ducmV2LnhtbERPS2vCQBC+F/oflin01mwSadHoKqU0&#10;VNCLD8TjmJ0modnZNLuN8d+7QsHbfHzPmS0G04ieOldbVpBEMQjiwuqaSwX7Xf4yBuE8ssbGMim4&#10;kIPF/PFhhpm2Z95Qv/WlCCHsMlRQed9mUrqiIoMusi1x4L5tZ9AH2JVSd3gO4aaRaRy/SYM1h4YK&#10;W/qoqPjZ/hkFx9Xv6TMdjfrka/m6Wk+aPDmUuVLPT8P7FISnwd/F/+6lDvPjFG7PhAv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IY5sxAAAANwAAAAPAAAAAAAAAAAA&#10;AAAAAKECAABkcnMvZG93bnJldi54bWxQSwUGAAAAAAQABAD5AAAAkgMAAAAA&#10;" strokecolor="black [3200]" strokeweight="2pt"/>
                    <v:line id="直接连接符 113" o:spid="_x0000_s1074" style="position:absolute;flip:x y;visibility:visible;mso-wrap-style:square" from="14760,12055" to="15522,1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S9KsQAAADcAAAADwAAAGRycy9kb3ducmV2LnhtbERPTWvCQBC9F/wPywje6iaGFo2uItJQ&#10;wV6qIh7H7JgEs7Npdo3pv+8WCr3N433OYtWbWnTUusqygngcgSDOra64UHA8ZM9TEM4ja6wtk4Jv&#10;crBaDp4WmGr74E/q9r4QIYRdigpK75tUSpeXZNCNbUMcuKttDfoA20LqFh8h3NRyEkWv0mDFoaHE&#10;hjYl5bf93Sg4774ub5Mk6eL37cvuY1Zn8anIlBoN+/UchKfe/4v/3Fsd5scJ/D4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tL0qxAAAANwAAAAPAAAAAAAAAAAA&#10;AAAAAKECAABkcnMvZG93bnJldi54bWxQSwUGAAAAAAQABAD5AAAAkgMAAAAA&#10;" strokecolor="black [3200]" strokeweight="2pt"/>
                    <v:rect id="矩形 145" o:spid="_x0000_s1075" style="position:absolute;left:11166;top:9566;width:7359;height: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KEcMA&#10;AADcAAAADwAAAGRycy9kb3ducmV2LnhtbERPTWvCQBC9C/6HZYTedGNIpaSuUkuF0IKg5uJtzE6T&#10;0OxsyK4x+ffdgtDbPN7nrLeDaURPnastK1guIhDEhdU1lwry837+AsJ5ZI2NZVIwkoPtZjpZY6rt&#10;nY/Un3wpQgi7FBVU3replK6oyKBb2JY4cN+2M+gD7EqpO7yHcNPIOIpW0mDNoaHClt4rKn5ON6Mg&#10;OfDHZYwxl5/5od9ds6+jj65KPc2Gt1cQngb/L364Mx3mJ8/w90y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ZKEcMAAADcAAAADwAAAAAAAAAAAAAAAACYAgAAZHJzL2Rv&#10;d25yZXYueG1sUEsFBgAAAAAEAAQA9QAAAIgDAAAAAA==&#10;" filled="f" strokecolor="black [3200]" strokeweight="1pt"/>
                  </v:group>
                  <v:group id="组合 148" o:spid="_x0000_s1076" style="position:absolute;left:31378;top:11066;width:5529;height:8228" coordorigin="28521,10619" coordsize="5529,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椭圆 103" o:spid="_x0000_s1077" style="position:absolute;left:29410;top:1683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OacEA&#10;AADcAAAADwAAAGRycy9kb3ducmV2LnhtbERPTWvCQBC9F/oflin0VjdaqCVmFVsQgj01sfcxO8lG&#10;s7Mhu8b477uFgrd5vM/JNpPtxEiDbx0rmM8SEMSV0y03Cg7l7uUdhA/IGjvHpOBGHjbrx4cMU+2u&#10;/E1jERoRQ9inqMCE0KdS+sqQRT9zPXHkajdYDBEOjdQDXmO47eQiSd6kxZZjg8GePg1V5+JiFbjd&#10;11EvTXnOf045t8fiY9zXRqnnp2m7AhFoCnfxvzvXcX7yCn/Px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UjmnBAAAA3AAAAA8AAAAAAAAAAAAAAAAAmAIAAGRycy9kb3du&#10;cmV2LnhtbFBLBQYAAAAABAAEAPUAAACGAwAAAAA=&#10;" fillcolor="black [3200]" strokecolor="black [1600]" strokeweight="2pt"/>
                    <v:oval id="椭圆 104" o:spid="_x0000_s1078" style="position:absolute;left:32173;top:1140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0WHcEA&#10;AADcAAAADwAAAGRycy9kb3ducmV2LnhtbERPTWvCQBC9F/oflin0VjdKqSVmFVsQgj01sfcxO8lG&#10;s7Mhu8b477uFgrd5vM/JNpPtxEiDbx0rmM8SEMSV0y03Cg7l7uUdhA/IGjvHpOBGHjbrx4cMU+2u&#10;/E1jERoRQ9inqMCE0KdS+sqQRT9zPXHkajdYDBEOjdQDXmO47eQiSd6kxZZjg8GePg1V5+JiFbjd&#10;11EvTXnOf045t8fiY9zXRqnnp2m7AhFoCnfxvzvXcX7yCn/Px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9Fh3BAAAA3AAAAA8AAAAAAAAAAAAAAAAAmAIAAGRycy9kb3du&#10;cmV2LnhtbFBLBQYAAAAABAAEAPUAAACGAwAAAAA=&#10;" fillcolor="black [3200]" strokecolor="black [1600]" strokeweight="2pt"/>
                    <v:oval id="椭圆 105" o:spid="_x0000_s1079" style="position:absolute;left:29600;top:13467;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zhsEA&#10;AADcAAAADwAAAGRycy9kb3ducmV2LnhtbERPTWvCQBC9F/oflin0VjcKrSVmFVsQgj01sfcxO8lG&#10;s7Mhu8b477uFgrd5vM/JNpPtxEiDbx0rmM8SEMSV0y03Cg7l7uUdhA/IGjvHpOBGHjbrx4cMU+2u&#10;/E1jERoRQ9inqMCE0KdS+sqQRT9zPXHkajdYDBEOjdQDXmO47eQiSd6kxZZjg8GePg1V5+JiFbjd&#10;11EvTXnOf045t8fiY9zXRqnnp2m7AhFoCnfxvzvXcX7yCn/Px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xs4bBAAAA3AAAAA8AAAAAAAAAAAAAAAAAmAIAAGRycy9kb3du&#10;cmV2LnhtbFBLBQYAAAAABAAEAPUAAACGAwAAAAA=&#10;" fillcolor="black [3200]" strokecolor="black [1600]" strokeweight="2pt"/>
                    <v:oval id="椭圆 106" o:spid="_x0000_s1080" style="position:absolute;left:31797;top:14988;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Mt8cEA&#10;AADcAAAADwAAAGRycy9kb3ducmV2LnhtbERPPWvDMBDdA/0P4grdYrkdkuJGCW3BYJIpTrqfrYvl&#10;2joZS3Hcfx8VCt3u8T5vs5ttLyYafetYwXOSgiCunW65UXA+5ctXED4ga+wdk4If8rDbPiw2mGl3&#10;4yNNZWhEDGGfoQITwpBJ6WtDFn3iBuLIXdxoMUQ4NlKPeIvhtpcvabqSFluODQYH+jRUd+XVKnD5&#10;odJrc+qKr++C26r8mPYXo9TT4/z+BiLQHP7Ff+5Cx/npCn6fi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jLfHBAAAA3AAAAA8AAAAAAAAAAAAAAAAAmAIAAGRycy9kb3du&#10;cmV2LnhtbFBLBQYAAAAABAAEAPUAAACGAwAAAAA=&#10;" fillcolor="black [3200]" strokecolor="black [1600]" strokeweight="2pt"/>
                    <v:line id="直接连接符 107" o:spid="_x0000_s1081" style="position:absolute;flip:x;visibility:visible;mso-wrap-style:square" from="30522,12327" to="32332,13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GGcIAAADcAAAADwAAAGRycy9kb3ducmV2LnhtbERP22rCQBB9F/yHZQRfpG70oUrqRkTQ&#10;Fl/EywdMs5MLzc6G7NSk/fpuodC3OZzrbLaDa9SDulB7NrCYJ6CIc29rLg3cb4enNaggyBYbz2Tg&#10;iwJss/Fog6n1PV/ocZVSxRAOKRqoRNpU65BX5DDMfUscucJ3DiXCrtS2wz6Gu0Yvk+RZO6w5NlTY&#10;0r6i/OP66QzI+7mfHcXnw2mxfxX7XRxP7mzMdDLsXkAJDfIv/nO/2Tg/WcHvM/ECn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oGGcIAAADcAAAADwAAAAAAAAAAAAAA&#10;AAChAgAAZHJzL2Rvd25yZXYueG1sUEsFBgAAAAAEAAQA+QAAAJADAAAAAA==&#10;" strokecolor="black [3200]" strokeweight="2pt"/>
                    <v:line id="直接连接符 108" o:spid="_x0000_s1082" style="position:absolute;flip:x y;visibility:visible;mso-wrap-style:square" from="30522,14389" to="31797,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m5hscAAADcAAAADwAAAGRycy9kb3ducmV2LnhtbESPQWvCQBCF74X+h2UKvdVNFItNXUXE&#10;oGAvahGP0+w0Cc3Oxuw2pv++cyj0NsN789438+XgGtVTF2rPBtJRAoq48Lbm0sD7KX+agQoR2WLj&#10;mQz8UIDl4v5ujpn1Nz5Qf4ylkhAOGRqoYmwzrUNRkcMw8i2xaJ++cxhl7UptO7xJuGv0OEmetcOa&#10;paHCltYVFV/Hb2fgsr9+bMaTSZ9ud9P920uTp+cyN+bxYVi9goo0xH/z3/XOCn4itPKMTK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ybmGxwAAANwAAAAPAAAAAAAA&#10;AAAAAAAAAKECAABkcnMvZG93bnJldi54bWxQSwUGAAAAAAQABAD5AAAAlQMAAAAA&#10;" strokecolor="black [3200]" strokeweight="2pt"/>
                    <v:line id="直接连接符 109" o:spid="_x0000_s1083" style="position:absolute;flip:x;visibility:visible;mso-wrap-style:square" from="29950,14547" to="30140,16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k38MIAAADcAAAADwAAAGRycy9kb3ducmV2LnhtbERP22rCQBB9F/yHZQRfpG70oWjqRkTQ&#10;Fl/EywdMs5MLzc6G7NSk/fpuodC3OZzrbLaDa9SDulB7NrCYJ6CIc29rLg3cb4enFaggyBYbz2Tg&#10;iwJss/Fog6n1PV/ocZVSxRAOKRqoRNpU65BX5DDMfUscucJ3DiXCrtS2wz6Gu0Yvk+RZO6w5NlTY&#10;0r6i/OP66QzI+7mfHcXnw2mxfxX7XRxP7mzMdDLsXkAJDfIv/nO/2Tg/WcPvM/ECn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k38MIAAADcAAAADwAAAAAAAAAAAAAA&#10;AAChAgAAZHJzL2Rvd25yZXYueG1sUEsFBgAAAAAEAAQA+QAAAJADAAAAAA==&#10;" strokecolor="black [3200]" strokeweight="2pt"/>
                    <v:line id="直接连接符 110" o:spid="_x0000_s1084" style="position:absolute;flip:x;visibility:visible;mso-wrap-style:square" from="32337,12485" to="32713,14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IsMUAAADcAAAADwAAAGRycy9kb3ducmV2LnhtbESPQWvCQBCF74X+h2UKXkrdxEOR1FWK&#10;UBUvovYHTLNjEpqdDdmpSfvrOwfB2wzvzXvfLFZjaM2V+tREdpBPMzDEZfQNVw4+zx8vczBJkD22&#10;kcnBLyVYLR8fFlj4OPCRriepjIZwKtBBLdIV1qaypoBpGjti1S6xDyi69pX1PQ4aHlo7y7JXG7Bh&#10;baixo3VN5ffpJziQr8PwvJFYjvt8vRX/d9nsw8G5ydP4/gZGaJS7+Xa984qfK74+oxPY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oIsMUAAADcAAAADwAAAAAAAAAA&#10;AAAAAAChAgAAZHJzL2Rvd25yZXYueG1sUEsFBgAAAAAEAAQA+QAAAJMDAAAAAA==&#10;" strokecolor="black [3200]" strokeweight="2pt"/>
                    <v:line id="直接连接符 111" o:spid="_x0000_s1085" style="position:absolute;flip:x;visibility:visible;mso-wrap-style:square" from="30490,15910" to="31955,17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tK8IAAADcAAAADwAAAGRycy9kb3ducmV2LnhtbERPzWrCQBC+C32HZQq9SN2kBympm1CE&#10;avEi/jzANDsmodnZkB1N6tO7gtDbfHy/syhG16oL9aHxbCCdJaCIS28brgwcD1+v76CCIFtsPZOB&#10;PwpQ5E+TBWbWD7yjy14qFUM4ZGigFukyrUNZk8Mw8x1x5E6+dygR9pW2PQ4x3LX6LUnm2mHDsaHG&#10;jpY1lb/7szMgP9thuhJfjpt0uRZ7Pa02bmvMy/P4+QFKaJR/8cP9beP8NIX7M/EC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tK8IAAADcAAAADwAAAAAAAAAAAAAA&#10;AAChAgAAZHJzL2Rvd25yZXYueG1sUEsFBgAAAAAEAAQA+QAAAJADAAAAAA==&#10;" strokecolor="black [3200]" strokeweight="2pt"/>
                    <v:rect id="矩形 147" o:spid="_x0000_s1086" style="position:absolute;left:28521;top:10619;width:5529;height:8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x/cMA&#10;AADcAAAADwAAAGRycy9kb3ducmV2LnhtbERPTWvCQBC9C/6HZYTedGMItaSuUkuF0IKg5uJtzE6T&#10;0OxsyK4x+ffdgtDbPN7nrLeDaURPnastK1guIhDEhdU1lwry837+AsJ5ZI2NZVIwkoPtZjpZY6rt&#10;nY/Un3wpQgi7FBVU3replK6oyKBb2JY4cN+2M+gD7EqpO7yHcNPIOIqepcGaQ0OFLb1XVPycbkZB&#10;cuCPyxhjLj/zQ7+7Zl9HH12VepoNb68gPA3+X/xwZzrMT1bw90y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hx/cMAAADcAAAADwAAAAAAAAAAAAAAAACYAgAAZHJzL2Rv&#10;d25yZXYueG1sUEsFBgAAAAAEAAQA9QAAAIgDAAAAAA==&#10;" filled="f" strokecolor="black [3200]" strokeweight="1pt"/>
                  </v:group>
                  <v:group id="组合 150" o:spid="_x0000_s1087" style="position:absolute;left:10752;top:21636;width:5027;height:5620" coordorigin="8014,17836" coordsize="5026,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oval id="椭圆 114" o:spid="_x0000_s1088" style="position:absolute;left:11549;top:1855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wMEA&#10;AADcAAAADwAAAGRycy9kb3ducmV2LnhtbERPTWvCQBC9F/oflil4qxtFVFJXaQtCsCcTex+zYzY1&#10;Oxuya4z/visI3ubxPme1GWwjeup87VjBZJyAIC6drrlScCi270sQPiBrbByTght52KxfX1aYanfl&#10;PfV5qEQMYZ+iAhNCm0rpS0MW/di1xJE7uc5iiLCrpO7wGsNtI6dJMpcWa44NBlv6NlSe84tV4LY/&#10;R70wxTn7/cu4PuZf/e5klBq9DZ8fIAIN4Sl+uDMd509mcH8mXi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kgMDBAAAA3AAAAA8AAAAAAAAAAAAAAAAAmAIAAGRycy9kb3du&#10;cmV2LnhtbFBLBQYAAAAABAAEAPUAAACGAwAAAAA=&#10;" fillcolor="black [3200]" strokecolor="black [1600]" strokeweight="2pt"/>
                    <v:oval id="椭圆 115" o:spid="_x0000_s1089" style="position:absolute;left:10156;top:2169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lW8EA&#10;AADcAAAADwAAAGRycy9kb3ducmV2LnhtbERPS2vCQBC+F/oflil4qxsFH6Su0haEYE8m9j5mx2xq&#10;djZk1xj/fVcQvM3H95zVZrCN6KnztWMFk3ECgrh0uuZKwaHYvi9B+ICssXFMCm7kYbN+fVlhqt2V&#10;99TnoRIxhH2KCkwIbSqlLw1Z9GPXEkfu5DqLIcKukrrDawy3jZwmyVxarDk2GGzp21B5zi9Wgdv+&#10;HPXCFOfs9y/j+ph/9buTUWr0Nnx+gAg0hKf44c50nD+Zwf2ZeIF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oJVvBAAAA3AAAAA8AAAAAAAAAAAAAAAAAmAIAAGRycy9kb3du&#10;cmV2LnhtbFBLBQYAAAAABAAEAPUAAACGAwAAAAA=&#10;" fillcolor="black [3200]" strokecolor="black [1600]" strokeweight="2pt"/>
                    <v:oval id="椭圆 116" o:spid="_x0000_s1090" style="position:absolute;left:8630;top:1950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q7LMAA&#10;AADcAAAADwAAAGRycy9kb3ducmV2LnhtbERPTYvCMBC9C/sfwizsTVP3oFKNogtCcU9WvY/N2FSb&#10;SWli7f77jSB4m8f7nMWqt7XoqPWVYwXjUQKCuHC64lLB8bAdzkD4gKyxdkwK/sjDavkxWGCq3YP3&#10;1OWhFDGEfYoKTAhNKqUvDFn0I9cQR+7iWoshwraUusVHDLe1/E6SibRYcWww2NCPoeKW360Ct/09&#10;66k53LLTNePqnG+63cUo9fXZr+cgAvXhLX65Mx3njyfwfCZe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q7LMAAAADcAAAADwAAAAAAAAAAAAAAAACYAgAAZHJzL2Rvd25y&#10;ZXYueG1sUEsFBgAAAAAEAAQA9QAAAIUDAAAAAA==&#10;" fillcolor="black [3200]" strokecolor="black [1600]" strokeweight="2pt"/>
                    <v:line id="直接连接符 117" o:spid="_x0000_s1091" style="position:absolute;flip:x;visibility:visible;mso-wrap-style:square" from="9552,19091" to="11549,19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OQxMIAAADcAAAADwAAAGRycy9kb3ducmV2LnhtbERPzWrCQBC+F3yHZQQvRTfx0Ep0FRG0&#10;4kWqPsCYHZNgdjZkpyb26buFQm/z8f3OYtW7Wj2oDZVnA+kkAUWce1txYeBy3o5noIIgW6w9k4En&#10;BVgtBy8LzKzv+JMeJylUDOGQoYFSpMm0DnlJDsPEN8SRu/nWoUTYFtq22MVwV+tpkrxphxXHhhIb&#10;2pSU309fzoBcj93rTnzeH9LNh9jv2+7gjsaMhv16Dkqol3/xn3tv4/z0HX6fiRfo5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1OQxMIAAADcAAAADwAAAAAAAAAAAAAA&#10;AAChAgAAZHJzL2Rvd25yZXYueG1sUEsFBgAAAAAEAAQA+QAAAJADAAAAAA==&#10;" strokecolor="black [3200]" strokeweight="2pt"/>
                    <v:line id="直接连接符 118" o:spid="_x0000_s1092" style="position:absolute;flip:x;visibility:visible;mso-wrap-style:square" from="10727,19445" to="11901,21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wEtsUAAADcAAAADwAAAGRycy9kb3ducmV2LnhtbESPQWvCQBCF74X+h2UKXkrdxEOR1FWK&#10;UBUvovYHTLNjEpqdDdmpSfvrOwfB2wzvzXvfLFZjaM2V+tREdpBPMzDEZfQNVw4+zx8vczBJkD22&#10;kcnBLyVYLR8fFlj4OPCRriepjIZwKtBBLdIV1qaypoBpGjti1S6xDyi69pX1PQ4aHlo7y7JXG7Bh&#10;baixo3VN5ffpJziQr8PwvJFYjvt8vRX/d9nsw8G5ydP4/gZGaJS7+Xa984qfK60+oxPY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wEtsUAAADcAAAADwAAAAAAAAAA&#10;AAAAAAChAgAAZHJzL2Rvd25yZXYueG1sUEsFBgAAAAAEAAQA+QAAAJMDAAAAAA==&#10;" strokecolor="black [3200]" strokeweight="2pt"/>
                    <v:line id="直接连接符 119" o:spid="_x0000_s1093" style="position:absolute;flip:x y;visibility:visible;mso-wrap-style:square" from="9552,20427" to="10314,21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yKwMQAAADcAAAADwAAAGRycy9kb3ducmV2LnhtbERPTWvCQBC9F/wPywi91U0US42uImIw&#10;kF60pfQ4ZsckmJ2N2W1M/323UOhtHu9zVpvBNKKnztWWFcSTCARxYXXNpYL3t/TpBYTzyBoby6Tg&#10;mxxs1qOHFSba3vlI/cmXIoSwS1BB5X2bSOmKigy6iW2JA3exnUEfYFdK3eE9hJtGTqPoWRqsOTRU&#10;2NKuouJ6+jIKPvPbeT+dzfr4kM3z10WTxh9lqtTjeNguQXga/L/4z53pMD9ewO8z4Q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XIrAxAAAANwAAAAPAAAAAAAAAAAA&#10;AAAAAKECAABkcnMvZG93bnJldi54bWxQSwUGAAAAAAQABAD5AAAAkgMAAAAA&#10;" strokecolor="black [3200]" strokeweight="2pt"/>
                    <v:rect id="矩形 149" o:spid="_x0000_s1094" style="position:absolute;left:8014;top:17836;width:502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AFMMA&#10;AADcAAAADwAAAGRycy9kb3ducmV2LnhtbERPTWvCQBC9C/6HZYTedGMIxaauUkuF0IKg5uJtzE6T&#10;0OxsyK4x+ffdgtDbPN7nrLeDaURPnastK1guIhDEhdU1lwry836+AuE8ssbGMikYycF2M52sMdX2&#10;zkfqT74UIYRdigoq79tUSldUZNAtbEscuG/bGfQBdqXUHd5DuGlkHEXP0mDNoaHClt4rKn5ON6Mg&#10;OfDHZYwxl5/5od9ds6+jj65KPc2Gt1cQngb/L364Mx3mJy/w90y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tAFMMAAADcAAAADwAAAAAAAAAAAAAAAACYAgAAZHJzL2Rv&#10;d25yZXYueG1sUEsFBgAAAAAEAAQA9QAAAIgDAAAAAA==&#10;" filled="f" strokecolor="black [3200]" strokeweight="1pt"/>
                  </v:group>
                  <v:group id="组合 152" o:spid="_x0000_s1095" style="position:absolute;left:19911;top:21593;width:5026;height:5108" coordorigin="17053,18153" coordsize="5026,51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oval id="椭圆 120" o:spid="_x0000_s1096" style="position:absolute;left:17557;top:18934;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MfsMA&#10;AADcAAAADwAAAGRycy9kb3ducmV2LnhtbESPQW/CMAyF70j7D5EncYN0HNjUERBMQqrGibLdTWOa&#10;jsapmqyUf48Pk3az9Z7f+7zajL5VA/WxCWzgZZ6BIq6Cbbg28HXaz95AxYRssQ1MBu4UYbN+mqww&#10;t+HGRxrKVCsJ4ZijAZdSl2sdK0ce4zx0xKJdQu8xydrX2vZ4k3Df6kWWLbXHhqXBYUcfjqpr+esN&#10;hP3hbF/d6Vp8/xTcnMvd8Hlxxkyfx+07qERj+jf/XRdW8BeCL8/IBH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NMfsMAAADcAAAADwAAAAAAAAAAAAAAAACYAgAAZHJzL2Rv&#10;d25yZXYueG1sUEsFBgAAAAAEAAQA9QAAAIgDAAAAAA==&#10;" fillcolor="black [3200]" strokecolor="black [1600]" strokeweight="2pt"/>
                    <v:oval id="椭圆 121" o:spid="_x0000_s1097" style="position:absolute;left:20508;top:21538;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p5cIA&#10;AADcAAAADwAAAGRycy9kb3ducmV2LnhtbERPPWvDMBDdC/kP4gLZajkZ2uJGCW0gYNqpdrKfrYvl&#10;xjoZS7Gdf18VCt3u8T5vu59tJ0YafOtYwTpJQRDXTrfcKDiVx8cXED4ga+wck4I7edjvFg9bzLSb&#10;+IvGIjQihrDPUIEJoc+k9LUhiz5xPXHkLm6wGCIcGqkHnGK47eQmTZ+kxZZjg8GeDobqa3GzCtzx&#10;s9LPprzm5++c26p4Hz8uRqnVcn57BRFoDv/iP3eu4/zNGn6fi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nlwgAAANwAAAAPAAAAAAAAAAAAAAAAAJgCAABkcnMvZG93&#10;bnJldi54bWxQSwUGAAAAAAQABAD1AAAAhwMAAAAA&#10;" fillcolor="black [3200]" strokecolor="black [1600]" strokeweight="2pt"/>
                    <v:line id="直接连接符 122" o:spid="_x0000_s1098" style="position:absolute;flip:x y;visibility:visible;mso-wrap-style:square" from="18479,19855" to="20667,2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TSDMQAAADcAAAADwAAAGRycy9kb3ducmV2LnhtbERPTWvCQBC9F/wPywje6iaRFhtdRaSh&#10;gl7UUnocs2MSzM6m2TWm/74rFLzN433OfNmbWnTUusqygngcgSDOra64UPB5zJ6nIJxH1lhbJgW/&#10;5GC5GDzNMdX2xnvqDr4QIYRdigpK75tUSpeXZNCNbUMcuLNtDfoA20LqFm8h3NQyiaJXabDi0FBi&#10;Q+uS8svhahR8b39O78lk0sUfm5ft7q3O4q8iU2o07FczEJ56/xD/uzc6zE8SuD8TLp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lNIMxAAAANwAAAAPAAAAAAAAAAAA&#10;AAAAAKECAABkcnMvZG93bnJldi54bWxQSwUGAAAAAAQABAD5AAAAkgMAAAAA&#10;" strokecolor="black [3200]" strokeweight="2pt"/>
                    <v:rect id="矩形 151" o:spid="_x0000_s1099" style="position:absolute;left:17053;top:18153;width:5027;height:5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az8IA&#10;AADcAAAADwAAAGRycy9kb3ducmV2LnhtbERPTYvCMBC9C/6HMMLeNFVWkWoUd9kFWUGw9uJtbMa2&#10;2ExKk6313xtB8DaP9znLdWcq0VLjSssKxqMIBHFmdcm5gvT4O5yDcB5ZY2WZFNzJwXrV7y0x1vbG&#10;B2oTn4sQwi5GBYX3dSylywoy6Ea2Jg7cxTYGfYBNLnWDtxBuKjmJopk0WHJoKLCm74Kya/JvFHzu&#10;+ed0n2Aq/9J9+3Xe7g4+Oiv1Meg2CxCeOv8Wv9xbHeZPx/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NrPwgAAANwAAAAPAAAAAAAAAAAAAAAAAJgCAABkcnMvZG93&#10;bnJldi54bWxQSwUGAAAAAAQABAD1AAAAhwMAAAAA&#10;" filled="f" strokecolor="black [3200]" strokeweight="1pt"/>
                  </v:group>
                  <v:group id="组合 154" o:spid="_x0000_s1100" style="position:absolute;left:28746;top:21591;width:5027;height:4645" coordorigin="27047,18563" coordsize="5026,4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oval id="椭圆 131" o:spid="_x0000_s1101" style="position:absolute;left:30462;top:1927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OMEA&#10;AADcAAAADwAAAGRycy9kb3ducmV2LnhtbERPTWvCQBC9F/oflil4qxsVVFJXaQtCsCcTex+zYzY1&#10;Oxuya4z/visI3ubxPme1GWwjeup87VjBZJyAIC6drrlScCi270sQPiBrbByTght52KxfX1aYanfl&#10;PfV5qEQMYZ+iAhNCm0rpS0MW/di1xJE7uc5iiLCrpO7wGsNtI6dJMpcWa44NBlv6NlSe84tV4LY/&#10;R70wxTn7/cu4PuZf/e5klBq9DZ8fIAIN4Sl+uDMd588mcH8mXi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mfzjBAAAA3AAAAA8AAAAAAAAAAAAAAAAAmAIAAGRycy9kb3du&#10;cmV2LnhtbFBLBQYAAAAABAAEAPUAAACGAwAAAAA=&#10;" fillcolor="black [3200]" strokecolor="black [1600]" strokeweight="2pt"/>
                    <v:oval id="椭圆 132" o:spid="_x0000_s1102" style="position:absolute;left:27889;top:2133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hT8EA&#10;AADcAAAADwAAAGRycy9kb3ducmV2LnhtbERPTWvCQBC9C/6HZQRvulGhSppVakEI7anR3sfsJJua&#10;nQ3ZbUz/fbdQ8DaP9znZYbStGKj3jWMFq2UCgrh0uuFaweV8WuxA+ICssXVMCn7Iw2E/nWSYanfn&#10;DxqKUIsYwj5FBSaELpXSl4Ys+qXriCNXud5iiLCvpe7xHsNtK9dJ8iQtNhwbDHb0aqi8Fd9WgTu9&#10;X/XWnG/551fOzbU4Dm+VUWo+G1+eQQQaw0P87851nL9Zw9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04U/BAAAA3AAAAA8AAAAAAAAAAAAAAAAAmAIAAGRycy9kb3du&#10;cmV2LnhtbFBLBQYAAAAABAAEAPUAAACGAwAAAAA=&#10;" fillcolor="black [3200]" strokecolor="black [1600]" strokeweight="2pt"/>
                    <v:line id="直接连接符 133" o:spid="_x0000_s1103" style="position:absolute;flip:x;visibility:visible;mso-wrap-style:square" from="28810,20193" to="30620,21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3Kp8IAAADcAAAADwAAAGRycy9kb3ducmV2LnhtbERPzWrCQBC+C32HZQpepG6sIBJdpQi1&#10;xYsY+wBjdkxCs7MhOzWxT+8Kgrf5+H5nue5drS7Uhsqzgck4AUWce1txYeDn+Pk2BxUE2WLtmQxc&#10;KcB69TJYYmp9xwe6ZFKoGMIhRQOlSJNqHfKSHIaxb4gjd/atQ4mwLbRtsYvhrtbvSTLTDiuODSU2&#10;tCkp/83+nAE57bvRVnze7yabL7H/5+3O7Y0ZvvYfC1BCvTzFD/e3jfOnU7g/Ey/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93Kp8IAAADcAAAADwAAAAAAAAAAAAAA&#10;AAChAgAAZHJzL2Rvd25yZXYueG1sUEsFBgAAAAAEAAQA+QAAAJADAAAAAA==&#10;" strokecolor="black [3200]" strokeweight="2pt"/>
                    <v:rect id="矩形 153" o:spid="_x0000_s1104" style="position:absolute;left:27047;top:18563;width:5027;height:4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hI8IA&#10;AADcAAAADwAAAGRycy9kb3ducmV2LnhtbERPS4vCMBC+C/6HMII3TX3sItUoKgqyC4Lai7exGdti&#10;MylNrPXfbxYW9jYf33MWq9aUoqHaFZYVjIYRCOLU6oIzBcllP5iBcB5ZY2mZFLzJwWrZ7Sww1vbF&#10;J2rOPhMhhF2MCnLvq1hKl+Zk0A1tRRy4u60N+gDrTOoaXyHclHIcRZ/SYMGhIceKtjmlj/PTKJge&#10;eXd9jzGRX8mx2dwO3ycf3ZTq99r1HISn1v+L/9wHHeZ/TOD3mXC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uEjwgAAANwAAAAPAAAAAAAAAAAAAAAAAJgCAABkcnMvZG93&#10;bnJldi54bWxQSwUGAAAAAAQABAD1AAAAhwMAAAAA&#10;" filled="f" strokecolor="black [3200]" strokeweight="1pt"/>
                  </v:group>
                  <v:group id="组合 159" o:spid="_x0000_s1105" style="position:absolute;left:8236;top:28293;width:3777;height:4222" coordorigin="5379,23958" coordsize="3776,4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oval id="椭圆 123" o:spid="_x0000_s1106" style="position:absolute;left:7550;top:2656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SCcEA&#10;AADcAAAADwAAAGRycy9kb3ducmV2LnhtbERPTWvCQBC9C/6HZQRvulGhSppVakEI7anR3sfsJJua&#10;nQ3ZbUz/fbdQ8DaP9znZYbStGKj3jWMFq2UCgrh0uuFaweV8WuxA+ICssXVMCn7Iw2E/nWSYanfn&#10;DxqKUIsYwj5FBSaELpXSl4Ys+qXriCNXud5iiLCvpe7xHsNtK9dJ8iQtNhwbDHb0aqi8Fd9WgTu9&#10;X/XWnG/551fOzbU4Dm+VUWo+G1+eQQQaw0P87851nL/ewN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h0gnBAAAA3AAAAA8AAAAAAAAAAAAAAAAAmAIAAGRycy9kb3du&#10;cmV2LnhtbFBLBQYAAAAABAAEAPUAAACGAwAAAAA=&#10;" fillcolor="black [3200]" strokecolor="black [1600]" strokeweight="2pt"/>
                    <v:oval id="椭圆 124" o:spid="_x0000_s1107" style="position:absolute;left:6025;top:24374;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hKfcEA&#10;AADcAAAADwAAAGRycy9kb3ducmV2LnhtbERPTWvCQBC9C/6HZQRvulGkSppVakEI7anR3sfsJJua&#10;nQ3ZbUz/fbdQ8DaP9znZYbStGKj3jWMFq2UCgrh0uuFaweV8WuxA+ICssXVMCn7Iw2E/nWSYanfn&#10;DxqKUIsYwj5FBSaELpXSl4Ys+qXriCNXud5iiLCvpe7xHsNtK9dJ8iQtNhwbDHb0aqi8Fd9WgTu9&#10;X/XWnG/551fOzbU4Dm+VUWo+G1+eQQQaw0P87851nL/ewN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ISn3BAAAA3AAAAA8AAAAAAAAAAAAAAAAAmAIAAGRycy9kb3du&#10;cmV2LnhtbFBLBQYAAAAABAAEAPUAAACGAwAAAAA=&#10;" fillcolor="black [3200]" strokecolor="black [1600]" strokeweight="2pt"/>
                    <v:line id="直接连接符 125" o:spid="_x0000_s1108" style="position:absolute;flip:x y;visibility:visible;mso-wrap-style:square" from="6946,25296" to="7708,26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1KeMQAAADcAAAADwAAAGRycy9kb3ducmV2LnhtbERPS2vCQBC+F/oflhF6q5tElJq6SikN&#10;FfTiA/E4ZqdJMDubZrcx/ntXEHqbj+85s0VvatFR6yrLCuJhBII4t7riQsF+l72+gXAeWWNtmRRc&#10;ycFi/vw0w1TbC2+o2/pChBB2KSoovW9SKV1ekkE3tA1x4H5sa9AH2BZSt3gJ4aaWSRRNpMGKQ0OJ&#10;DX2WlJ+3f0bBcfV7+kpGoy7+Xo5X62mdxYciU+pl0H+8g/DU+3/xw73UYX4yhvsz4QI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fUp4xAAAANwAAAAPAAAAAAAAAAAA&#10;AAAAAKECAABkcnMvZG93bnJldi54bWxQSwUGAAAAAAQABAD5AAAAkgMAAAAA&#10;" strokecolor="black [3200]" strokeweight="2pt"/>
                    <v:rect id="矩形 158" o:spid="_x0000_s1109" style="position:absolute;left:5379;top:23958;width:3776;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5zUsUA&#10;AADcAAAADwAAAGRycy9kb3ducmV2LnhtbESPQWvCQBCF7wX/wzJCb3Wj2FKiq6goSAuCNhdvY3ZM&#10;gtnZkF1j/PedQ6G3Gd6b976ZL3tXq47aUHk2MB4loIhzbysuDGQ/u7dPUCEiW6w9k4EnBVguBi9z&#10;TK1/8JG6UyyUhHBI0UAZY5NqHfKSHIaRb4hFu/rWYZS1LbRt8SHhrtaTJPnQDiuWhhIb2pSU3053&#10;Z2B64O35OcFMf2WHbn3Zfx9jcjHmddivZqAi9fHf/He9t4L/Lr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nNSxQAAANwAAAAPAAAAAAAAAAAAAAAAAJgCAABkcnMv&#10;ZG93bnJldi54bWxQSwUGAAAAAAQABAD1AAAAigMAAAAA&#10;" filled="f" strokecolor="black [3200]" strokeweight="1pt"/>
                  </v:group>
                  <v:group id="组合 161" o:spid="_x0000_s1110" style="position:absolute;left:15322;top:29465;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椭圆 126" o:spid="_x0000_s1111"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xkcIA&#10;AADcAAAADwAAAGRycy9kb3ducmV2LnhtbERPPWvDMBDdC/kP4gLZGjke3OJGCW0gYJqpdrtfrIvl&#10;2joZS3Wcfx8VCt3u8T5vu59tLyYafetYwWadgCCunW65UfBZHR+fQfiArLF3TApu5GG/WzxsMdfu&#10;yh80laERMYR9jgpMCEMupa8NWfRrNxBH7uJGiyHCsZF6xGsMt71MkySTFluODQYHOhiqu/LHKnDH&#10;01k/maorvr4Lbs/l2/R+MUqtlvPrC4hAc/gX/7kLHeenGfw+Ey+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nGRwgAAANwAAAAPAAAAAAAAAAAAAAAAAJgCAABkcnMvZG93&#10;bnJldi54bWxQSwUGAAAAAAQABAD1AAAAhwMAAAAA&#10;" fillcolor="black [3200]" strokecolor="black [1600]" strokeweight="2pt"/>
                    <v:rect id="矩形 160" o:spid="_x0000_s1112"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6cQA&#10;AADcAAAADwAAAGRycy9kb3ducmV2LnhtbESPQWvCQBCF7wX/wzKCt7pRREp0FRULYkHQ5tLbmB2T&#10;YHY2ZLcx/nvnUOhthvfmvW+W697VqqM2VJ4NTMYJKOLc24oLA9n35/sHqBCRLdaeycCTAqxXg7cl&#10;ptY/+EzdJRZKQjikaKCMsUm1DnlJDsPYN8Si3XzrMMraFtq2+JBwV+tpksy1w4qlocSGdiXl98uv&#10;MzA78f7nOcVMH7NTt70evs4xuRozGvabBahIffw3/10frODPBV+ekQn0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tenEAAAA3AAAAA8AAAAAAAAAAAAAAAAAmAIAAGRycy9k&#10;b3ducmV2LnhtbFBLBQYAAAAABAAEAPUAAACJAwAAAAA=&#10;" filled="f" strokecolor="black [3200]" strokeweight="1pt"/>
                  </v:group>
                  <v:group id="组合 162" o:spid="_x0000_s1113" style="position:absolute;left:19326;top:29435;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oval id="椭圆 163" o:spid="_x0000_s1114"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rycEA&#10;AADcAAAADwAAAGRycy9kb3ducmV2LnhtbERPTWvCQBC9C/6HZQRvurGCljSr1IIQ7KmxvY/ZSTY1&#10;Oxuya0z/fbdQ8DaP9znZfrStGKj3jWMFq2UCgrh0uuFawef5uHgG4QOyxtYxKfghD/vddJJhqt2d&#10;P2goQi1iCPsUFZgQulRKXxqy6JeuI45c5XqLIcK+lrrHewy3rXxKko202HBsMNjRm6HyWtysAnd8&#10;v+itOV/zr++cm0txGE6VUWo+G19fQAQaw0P87851nL9Zw98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La8nBAAAA3AAAAA8AAAAAAAAAAAAAAAAAmAIAAGRycy9kb3du&#10;cmV2LnhtbFBLBQYAAAAABAAEAPUAAACGAwAAAAA=&#10;" fillcolor="black [3200]" strokecolor="black [1600]" strokeweight="2pt"/>
                    <v:rect id="矩形 164" o:spid="_x0000_s1115"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z6sIA&#10;AADcAAAADwAAAGRycy9kb3ducmV2LnhtbERPTYvCMBC9C/6HMII3TRURqaZFxQVxQdDtZW9jM7bF&#10;ZlKabK3/frOw4G0e73M2aW9q0VHrKssKZtMIBHFudcWFguzrY7IC4TyyxtoyKXiRgzQZDjYYa/vk&#10;C3VXX4gQwi5GBaX3TSyly0sy6Ka2IQ7c3bYGfYBtIXWLzxBuajmPoqU0WHFoKLGhfUn54/pjFCzO&#10;fPh+zTGTp+zc7W7Hz4uPbkqNR/12DcJT79/if/dRh/nLBfw9Ey6Qy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7PqwgAAANwAAAAPAAAAAAAAAAAAAAAAAJgCAABkcnMvZG93&#10;bnJldi54bWxQSwUGAAAAAAQABAD1AAAAhwMAAAAA&#10;" filled="f" strokecolor="black [3200]" strokeweight="1pt"/>
                  </v:group>
                  <v:group id="组合 165" o:spid="_x0000_s1116" style="position:absolute;left:24224;top:29494;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oval id="椭圆 166" o:spid="_x0000_s1117"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zIUcEA&#10;AADcAAAADwAAAGRycy9kb3ducmV2LnhtbERPPWvDMBDdA/kP4gLdErkd3OJEDmkhYNqpTrKfrbPl&#10;xDoZS3Xcf18VCt3u8T5vt59tLyYafedYweMmAUFcO91xq+B8Oq5fQPiArLF3TAq+ycM+Xy52mGl3&#10;50+aytCKGMI+QwUmhCGT0teGLPqNG4gj17jRYohwbKUe8R7DbS+fkiSVFjuODQYHejNU38ovq8Ad&#10;Pyr9bE634nItuKvK1+m9MUo9rObDFkSgOfyL/9yFjvPTFH6fi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8yFHBAAAA3AAAAA8AAAAAAAAAAAAAAAAAmAIAAGRycy9kb3du&#10;cmV2LnhtbFBLBQYAAAAABAAEAPUAAACGAwAAAAA=&#10;" fillcolor="black [3200]" strokecolor="black [1600]" strokeweight="2pt"/>
                    <v:rect id="矩形 167" o:spid="_x0000_s1118"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0tncIA&#10;AADcAAAADwAAAGRycy9kb3ducmV2LnhtbERPTYvCMBC9L+x/CCN4W1NFVKpRXHFBVhCsvXgbm7Et&#10;NpPSZGv99xtB8DaP9zmLVWcq0VLjSssKhoMIBHFmdcm5gvT08zUD4TyyxsoyKXiQg9Xy82OBsbZ3&#10;PlKb+FyEEHYxKii8r2MpXVaQQTewNXHgrrYx6ANscqkbvIdwU8lRFE2kwZJDQ4E1bQrKbsmfUTA+&#10;8Pb8GGEqf9ND+33Z7Y8+uijV73XrOQhPnX+LX+6dDvMnU3g+Ey6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S2dwgAAANwAAAAPAAAAAAAAAAAAAAAAAJgCAABkcnMvZG93&#10;bnJldi54bWxQSwUGAAAAAAQABAD1AAAAhwMAAAAA&#10;" filled="f" strokecolor="black [3200]" strokeweight="1pt"/>
                  </v:group>
                  <v:group id="组合 168" o:spid="_x0000_s1119" style="position:absolute;left:28665;top:29435;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椭圆 169" o:spid="_x0000_s1120"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cI8EA&#10;AADcAAAADwAAAGRycy9kb3ducmV2LnhtbERPTWvCQBC9C/6HZQRvurEHa9OsUgtCsKfG9j5mJ9nU&#10;7GzIrjH++26h4G0e73Oy3WhbMVDvG8cKVssEBHHpdMO1gq/TYbEB4QOyxtYxKbiTh912Oskw1e7G&#10;nzQUoRYxhH2KCkwIXSqlLw1Z9EvXEUeucr3FEGFfS93jLYbbVj4lyVpabDg2GOzo3VB5Ka5WgTt8&#10;nPWzOV3y75+cm3OxH46VUWo+G99eQQQaw0P87851nL9+gb9n4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jXCPBAAAA3AAAAA8AAAAAAAAAAAAAAAAAmAIAAGRycy9kb3du&#10;cmV2LnhtbFBLBQYAAAAABAAEAPUAAACGAwAAAAA=&#10;" fillcolor="black [3200]" strokecolor="black [1600]" strokeweight="2pt"/>
                    <v:rect id="矩形 170" o:spid="_x0000_s1121"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NMUA&#10;AADcAAAADwAAAGRycy9kb3ducmV2LnhtbESPQWvCQBCF7wX/wzJCb3WjSFuiq6goSAuCNhdvY3ZM&#10;gtnZkF1j/PedQ6G3Gd6b976ZL3tXq47aUHk2MB4loIhzbysuDGQ/u7dPUCEiW6w9k4EnBVguBi9z&#10;TK1/8JG6UyyUhHBI0UAZY5NqHfKSHIaRb4hFu/rWYZS1LbRt8SHhrtaTJHnXDiuWhhIb2pSU3053&#10;Z2B64O35OcFMf2WHbn3Zfx9jcjHmddivZqAi9fHf/He9t4L/If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M0xQAAANwAAAAPAAAAAAAAAAAAAAAAAJgCAABkcnMv&#10;ZG93bnJldi54bWxQSwUGAAAAAAQABAD1AAAAigMAAAAA&#10;" filled="f" strokecolor="black [3200]" strokeweight="1pt"/>
                  </v:group>
                  <v:group id="组合 171" o:spid="_x0000_s1122" style="position:absolute;left:32923;top:29494;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oval id="椭圆 172" o:spid="_x0000_s1123"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5Yj8IA&#10;AADcAAAADwAAAGRycy9kb3ducmV2LnhtbERPPWvDMBDdC/kP4gLZGjke4uJGCW0gYJqpdrtfrIvl&#10;2joZS3Wcf18VCt3u8T5vd5htLyYafetYwWadgCCunW65UfBRnR6fQPiArLF3TAru5OGwXzzsMNfu&#10;xu80laERMYR9jgpMCEMupa8NWfRrNxBH7upGiyHCsZF6xFsMt71Mk2QrLbYcGwwOdDRUd+W3VeBO&#10;54vOTNUVn18Ft5fydXq7GqVWy/nlGUSgOfyL/9yFjvOzFH6fiR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liPwgAAANwAAAAPAAAAAAAAAAAAAAAAAJgCAABkcnMvZG93&#10;bnJldi54bWxQSwUGAAAAAAQABAD1AAAAhwMAAAAA&#10;" fillcolor="black [3200]" strokecolor="black [1600]" strokeweight="2pt"/>
                    <v:rect id="矩形 173" o:spid="_x0000_s1124"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9Q8IA&#10;AADcAAAADwAAAGRycy9kb3ducmV2LnhtbERPS4vCMBC+C/6HMII3TX2wK9UoKgqyC4Lai7exGdti&#10;MylNrPXfbxYW9jYf33MWq9aUoqHaFZYVjIYRCOLU6oIzBcllP5iBcB5ZY2mZFLzJwWrZ7Sww1vbF&#10;J2rOPhMhhF2MCnLvq1hKl+Zk0A1tRRy4u60N+gDrTOoaXyHclHIcRR/SYMGhIceKtjmlj/PTKJge&#10;eXd9jzGRX8mx2dwO3ycf3ZTq99r1HISn1v+L/9wHHeZ/TuD3mXC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71DwgAAANwAAAAPAAAAAAAAAAAAAAAAAJgCAABkcnMvZG93&#10;bnJldi54bWxQSwUGAAAAAAQABAD1AAAAhwMAAAAA&#10;" filled="f" strokecolor="black [3200]" strokeweight="1pt"/>
                  </v:group>
                  <v:group id="组合 174" o:spid="_x0000_s1125" style="position:absolute;left:36111;top:29494;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椭圆 175" o:spid="_x0000_s1126"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fA+8EA&#10;AADcAAAADwAAAGRycy9kb3ducmV2LnhtbERPTWvCQBC9F/wPywje6saCVaKraEEI9tRE72N2zEaz&#10;syG7xvTfdwuF3ubxPme9HWwjeup87VjBbJqAIC6drrlScCoOr0sQPiBrbByTgm/ysN2MXtaYavfk&#10;L+rzUIkYwj5FBSaENpXSl4Ys+qlriSN3dZ3FEGFXSd3hM4bbRr4lybu0WHNsMNjSh6Hynj+sAnf4&#10;vOiFKe7Z+ZZxfcn3/fFqlJqMh90KRKAh/Iv/3JmO8xdz+H0mXi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3wPvBAAAA3AAAAA8AAAAAAAAAAAAAAAAAmAIAAGRycy9kb3du&#10;cmV2LnhtbFBLBQYAAAAABAAEAPUAAACGAwAAAAA=&#10;" fillcolor="black [3200]" strokecolor="black [1600]" strokeweight="2pt"/>
                    <v:rect id="矩形 176" o:spid="_x0000_s1127"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ge28IA&#10;AADcAAAADwAAAGRycy9kb3ducmV2LnhtbERPTYvCMBC9L+x/CCN4W1NFVKpRXHFBVhCsvXgbm7Et&#10;NpPSZGv99xtB8DaP9zmLVWcq0VLjSssKhoMIBHFmdcm5gvT08zUD4TyyxsoyKXiQg9Xy82OBsbZ3&#10;PlKb+FyEEHYxKii8r2MpXVaQQTewNXHgrrYx6ANscqkbvIdwU8lRFE2kwZJDQ4E1bQrKbsmfUTA+&#10;8Pb8GGEqf9ND+33Z7Y8+uijV73XrOQhPnX+LX+6dDvOnE3g+Ey6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7bwgAAANwAAAAPAAAAAAAAAAAAAAAAAJgCAABkcnMvZG93&#10;bnJldi54bWxQSwUGAAAAAAQABAD1AAAAhwMAAAAA&#10;" filled="f" strokecolor="black [3200]" strokeweight="1pt"/>
                  </v:group>
                  <v:group id="组合 177" o:spid="_x0000_s1128" style="position:absolute;left:39841;top:29583;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oval id="椭圆 178" o:spid="_x0000_s1129"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vZcQA&#10;AADcAAAADwAAAGRycy9kb3ducmV2LnhtbESPQW/CMAyF75P2HyJP2m2k22GgjoBgElK1nShwdxvT&#10;dDRO1WSl+/fzAYmbrff83uflevKdGmmIbWADr7MMFHEdbMuNgeNh97IAFROyxS4wGfijCOvV48MS&#10;cxuuvKexTI2SEI45GnAp9bnWsXbkMc5CTyzaOQwek6xDo+2AVwn3nX7LsnftsWVpcNjTp6P6Uv56&#10;A2H3Xdm5O1yK00/BbVVux6+zM+b5adp8gEo0pbv5dl1YwZ8LrT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2b2XEAAAA3AAAAA8AAAAAAAAAAAAAAAAAmAIAAGRycy9k&#10;b3ducmV2LnhtbFBLBQYAAAAABAAEAPUAAACJAwAAAAA=&#10;" fillcolor="black [3200]" strokecolor="black [1600]" strokeweight="2pt"/>
                    <v:rect id="矩形 179" o:spid="_x0000_s1130"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KqcIA&#10;AADcAAAADwAAAGRycy9kb3ducmV2LnhtbERPTYvCMBC9C/6HMII3TRVx12oUFQXZBUHtxdvYjG2x&#10;mZQm1vrvNwsLe5vH+5zFqjWlaKh2hWUFo2EEgji1uuBMQXLZDz5BOI+ssbRMCt7kYLXsdhYYa/vi&#10;EzVnn4kQwi5GBbn3VSylS3My6Ia2Ig7c3dYGfYB1JnWNrxBuSjmOoqk0WHBoyLGibU7p4/w0CiZH&#10;3l3fY0zkV3JsNrfD98lHN6X6vXY9B+Gp9f/iP/dBh/kfM/h9Jlw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qpwgAAANwAAAAPAAAAAAAAAAAAAAAAAJgCAABkcnMvZG93&#10;bnJldi54bWxQSwUGAAAAAAQABAD1AAAAhwMAAAAA&#10;" filled="f" strokecolor="black [3200]" strokeweight="1pt"/>
                  </v:group>
                  <v:group id="组合 180" o:spid="_x0000_s1131" style="position:absolute;left:5950;top:34147;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oval id="椭圆 181" o:spid="_x0000_s1132"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238IA&#10;AADcAAAADwAAAGRycy9kb3ducmV2LnhtbERPPWvDMBDdA/0P4grdEjkdWuNaCW0hYNopdrJfrLPl&#10;xjoZS3Xcfx8VAtnu8T4v3862FxONvnOsYL1KQBDXTnfcKjhUu2UKwgdkjb1jUvBHHrabh0WOmXYX&#10;3tNUhlbEEPYZKjAhDJmUvjZk0a/cQBy5xo0WQ4RjK/WIlxhue/mcJC/SYsexweBAn4bqc/lrFbjd&#10;90m/mupcHH8K7k7lx/TVGKWeHuf3NxCB5nAX39yFjvPTNfw/Ey+Qm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WbbfwgAAANwAAAAPAAAAAAAAAAAAAAAAAJgCAABkcnMvZG93&#10;bnJldi54bWxQSwUGAAAAAAQABAD1AAAAhwMAAAAA&#10;" fillcolor="black [3200]" strokecolor="black [1600]" strokeweight="2pt"/>
                    <v:rect id="矩形 182" o:spid="_x0000_s1133"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Zo/8MA&#10;AADcAAAADwAAAGRycy9kb3ducmV2LnhtbERPTWvCQBC9F/oflil4q7sNRUJ0FS0tiIWAmou3MTsm&#10;wexsyG5j/PddodDbPN7nLFajbcVAvW8ca3ibKhDEpTMNVxqK49drCsIHZIOtY9JwJw+r5fPTAjPj&#10;bryn4RAqEUPYZ6ihDqHLpPRlTRb91HXEkbu43mKIsK+k6fEWw20rE6Vm0mLDsaHGjj5qKq+HH6vh&#10;PefP0z3BQu6KfNict9/7oM5aT17G9RxEoDH8i//cWxPnpwk8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Zo/8MAAADcAAAADwAAAAAAAAAAAAAAAACYAgAAZHJzL2Rv&#10;d25yZXYueG1sUEsFBgAAAAAEAAQA9QAAAIgDAAAAAA==&#10;" filled="f" strokecolor="black [3200]" strokeweight="1pt"/>
                  </v:group>
                  <v:group id="组合 183" o:spid="_x0000_s1134" style="position:absolute;left:12171;top:34146;width:1800;height:1800" coordorigin="13296,25071"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oval id="椭圆 184" o:spid="_x0000_s1135" style="position:absolute;left:13657;top:25426;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4VR8EA&#10;AADcAAAADwAAAGRycy9kb3ducmV2LnhtbERPTWvCQBC9C/0PyxR6002lqKSu0haEUE8meh+zYzY1&#10;Oxuya0z/vSsI3ubxPme5Hmwjeup87VjB+yQBQVw6XXOlYF9sxgsQPiBrbByTgn/ysF69jJaYanfl&#10;HfV5qEQMYZ+iAhNCm0rpS0MW/cS1xJE7uc5iiLCrpO7wGsNtI6dJMpMWa44NBlv6MVSe84tV4Dbb&#10;o56b4pwd/jKuj/l3/3sySr29Dl+fIAIN4Sl+uDMd5y8+4P5MvE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uFUfBAAAA3AAAAA8AAAAAAAAAAAAAAAAAmAIAAGRycy9kb3du&#10;cmV2LnhtbFBLBQYAAAAABAAEAPUAAACGAwAAAAA=&#10;" fillcolor="black [3200]" strokecolor="black [1600]" strokeweight="2pt"/>
                    <v:rect id="矩形 185" o:spid="_x0000_s1136" style="position:absolute;left:13296;top:25071;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i8IA&#10;AADcAAAADwAAAGRycy9kb3ducmV2LnhtbERPTYvCMBC9L/gfwgje1lTRpXSNoqIgCoLay97GZrYt&#10;20xKE2v990ZY8DaP9zmzRWcq0VLjSssKRsMIBHFmdcm5gvSy/YxBOI+ssbJMCh7kYDHvfcww0fbO&#10;J2rPPhchhF2CCgrv60RKlxVk0A1tTRy4X9sY9AE2udQN3kO4qeQ4ir6kwZJDQ4E1rQvK/s43o2By&#10;5M3PY4yp3KfHdnXdHU4+uio16HfLbxCeOv8W/7t3OsyPp/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CLwgAAANwAAAAPAAAAAAAAAAAAAAAAAJgCAABkcnMvZG93&#10;bnJldi54bWxQSwUGAAAAAAQABAD1AAAAhwMAAAAA&#10;" filled="f" strokecolor="black [3200]" strokeweight="1pt"/>
                  </v:group>
                  <v:shape id="直接箭头连接符 186" o:spid="_x0000_s1137" type="#_x0000_t32" style="position:absolute;left:26757;top:9614;width:7386;height:1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FngsIAAADcAAAADwAAAGRycy9kb3ducmV2LnhtbERPTWvCQBC9F/wPywi91Y09BBuzEREC&#10;HvSQqHgdsmMSzM7G7DbGf98tFHqbx/ucdDOZTow0uNayguUiAkFcWd1yreB8yj9WIJxH1thZJgUv&#10;crDJZm8pJto+uaCx9LUIIewSVNB43ydSuqohg25he+LA3exg0Ac41FIP+AzhppOfURRLgy2HhgZ7&#10;2jVU3ctvoyBycf7Yne7H8Vz74nCV+f71dVHqfT5t1yA8Tf5f/Ofe6zB/FcPvM+ECm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1FngsIAAADcAAAADwAAAAAAAAAAAAAA&#10;AAChAgAAZHJzL2Rvd25yZXYueG1sUEsFBgAAAAAEAAQA+QAAAJADAAAAAA==&#10;" strokecolor="black [3040]">
                    <v:stroke endarrow="open"/>
                  </v:shape>
                  <v:shape id="直接箭头连接符 187" o:spid="_x0000_s1138" type="#_x0000_t32" style="position:absolute;left:17616;top:9613;width:9139;height:14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sja8QAAADcAAAADwAAAGRycy9kb3ducmV2LnhtbERP22oCMRB9F/yHMELfNKuWrqxGEUtp&#10;iwXxguDbsBk3i5vJukl1+/eNUOjbHM51ZovWVuJGjS8dKxgOEhDEudMlFwoO+7f+BIQPyBorx6Tg&#10;hzws5t3ODDPt7ryl2y4UIoawz1CBCaHOpPS5IYt+4GriyJ1dYzFE2BRSN3iP4baSoyR5kRZLjg0G&#10;a1oZyi+7b6vg9fP4nF7b62b8fjJfOY3T02i5Vuqp1y6nIAK14V/85/7Qcf4khc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yNrxAAAANwAAAAPAAAAAAAAAAAA&#10;AAAAAKECAABkcnMvZG93bnJldi54bWxQSwUGAAAAAAQABAD5AAAAkgMAAAAA&#10;" strokecolor="black [3040]">
                    <v:stroke endarrow="open"/>
                  </v:shape>
                  <v:shape id="直接箭头连接符 188" o:spid="_x0000_s1139" type="#_x0000_t32" style="position:absolute;left:13266;top:20116;width:4437;height:1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S3GcgAAADcAAAADwAAAGRycy9kb3ducmV2LnhtbESPT2sCQQzF74V+hyFCb3VWLVW2jiIt&#10;pRWF4h8Eb2En3Vm6k1l3prp+e3Mo9JbwXt77ZTrvfK3O1MYqsIFBPwNFXARbcWlgv3t/nICKCdli&#10;HZgMXCnCfHZ/N8Xchgtv6LxNpZIQjjkacCk1udaxcOQx9kNDLNp3aD0mWdtS2xYvEu5rPcyyZ+2x&#10;Ymlw2NCro+Jn++sNvC0PT+NTd/oafRzduqDR+DhcrIx56HWLF1CJuvRv/rv+tII/EVp5Rib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GS3GcgAAADcAAAADwAAAAAA&#10;AAAAAAAAAAChAgAAZHJzL2Rvd25yZXYueG1sUEsFBgAAAAAEAAQA+QAAAJYDAAAAAA==&#10;" strokecolor="black [3040]">
                    <v:stroke endarrow="open"/>
                  </v:shape>
                  <v:shape id="直接箭头连接符 189" o:spid="_x0000_s1140" type="#_x0000_t32" style="position:absolute;left:17703;top:20116;width:4721;height:1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8L4AAADcAAAADwAAAGRycy9kb3ducmV2LnhtbERPvQrCMBDeBd8hnOCmqQ6i1SgiFBx0&#10;8A/XoznbYnOpTaz17Y0guN3H93uLVWtK0VDtCssKRsMIBHFqdcGZgvMpGUxBOI+ssbRMCt7kYLXs&#10;dhYYa/viAzVHn4kQwi5GBbn3VSylS3My6Ia2Ig7czdYGfYB1JnWNrxBuSjmOook0WHBoyLGiTU7p&#10;/fg0CiI3SR6b033fnDN/2F1lsn3PLkr1e+16DsJT6//in3urw/zp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zvPwvgAAANwAAAAPAAAAAAAAAAAAAAAAAKEC&#10;AABkcnMvZG93bnJldi54bWxQSwUGAAAAAAQABAD5AAAAjAMAAAAA&#10;" strokecolor="black [3040]">
                    <v:stroke endarrow="open"/>
                  </v:shape>
                  <v:shape id="直接箭头连接符 190" o:spid="_x0000_s1141" type="#_x0000_t32" style="position:absolute;left:10125;top:27256;width:3141;height:10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stwsgAAADcAAAADwAAAGRycy9kb3ducmV2LnhtbESPQWsCQQyF70L/w5CCN52tlmq3jiKV&#10;UsVCqZaCt7CT7izdyaw7U13/vTkUekt4L+99mS06X6sTtbEKbOBumIEiLoKtuDTwuX8ZTEHFhGyx&#10;DkwGLhRhMb/pzTC34cwfdNqlUkkIxxwNuJSaXOtYOPIYh6EhFu07tB6TrG2pbYtnCfe1HmXZg/ZY&#10;sTQ4bOjZUfGz+/UGVpuv+8mxO76PXw/uraDx5DBabo3p33bLJ1CJuvRv/rteW8F/FHx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8stwsgAAADcAAAADwAAAAAA&#10;AAAAAAAAAAChAgAAZHJzL2Rvd25yZXYueG1sUEsFBgAAAAAEAAQA+QAAAJYDAAAAAA==&#10;" strokecolor="black [3040]">
                    <v:stroke endarrow="open"/>
                  </v:shape>
                  <v:shape id="直接箭头连接符 191" o:spid="_x0000_s1142" type="#_x0000_t32" style="position:absolute;left:13465;top:27253;width:3119;height:21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FpK74AAADcAAAADwAAAGRycy9kb3ducmV2LnhtbERPvQrCMBDeBd8hnOCmqQ6i1SgiFBx0&#10;8A/XoznbYnOpTaz17Y0guN3H93uLVWtK0VDtCssKRsMIBHFqdcGZgvMpGUxBOI+ssbRMCt7kYLXs&#10;dhYYa/viAzVHn4kQwi5GBbn3VSylS3My6Ia2Ig7czdYGfYB1JnWNrxBuSjmOook0WHBoyLGiTU7p&#10;/fg0CiI3SR6b033fnDN/2F1lsn3PLkr1e+16DsJT6//in3urw/zZC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YWkrvgAAANwAAAAPAAAAAAAAAAAAAAAAAKEC&#10;AABkcnMvZG93bnJldi54bWxQSwUGAAAAAAQABAD5AAAAjAMAAAAA&#10;" strokecolor="black [3040]">
                    <v:stroke endarrow="open"/>
                  </v:shape>
                  <v:shape id="直接箭头连接符 192" o:spid="_x0000_s1143" type="#_x0000_t32" style="position:absolute;left:19965;top:26701;width:2459;height:27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UWLsUAAADcAAAADwAAAGRycy9kb3ducmV2LnhtbERP22oCMRB9L/gPYQp902zX4mU1irQU&#10;WyqIFwTfhs24WdxM1k3U7d83hULf5nCuM523thI3anzpWMFzLwFBnDtdcqFgv3vvjkD4gKyxckwK&#10;vsnDfNZ5mGKm3Z03dNuGQsQQ9hkqMCHUmZQ+N2TR91xNHLmTayyGCJtC6gbvMdxWMk2SgbRYcmww&#10;WNOrofy8vVoFb5+Hl+Glvaz7y6NZ5dQfHtPFl1JPj+1iAiJQG/7Ff+4PHeePU/h9Jl4gZ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UWLsUAAADcAAAADwAAAAAAAAAA&#10;AAAAAAChAgAAZHJzL2Rvd25yZXYueG1sUEsFBgAAAAAEAAQA+QAAAJMDAAAAAA==&#10;" strokecolor="black [3040]">
                    <v:stroke endarrow="open"/>
                  </v:shape>
                  <v:shape id="直接箭头连接符 193" o:spid="_x0000_s1144" type="#_x0000_t32" style="position:absolute;left:22424;top:26701;width:2729;height:2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9Sx8EAAADcAAAADwAAAGRycy9kb3ducmV2LnhtbERPS4vCMBC+L/gfwgh7W1NdEK2mRYSC&#10;h/XgC69DM7bFZlKbbK3/3giCt/n4nrNMe1OLjlpXWVYwHkUgiHOrKy4UHA/ZzwyE88gaa8uk4EEO&#10;0mTwtcRY2zvvqNv7QoQQdjEqKL1vYildXpJBN7INceAutjXoA2wLqVu8h3BTy0kUTaXBikNDiQ2t&#10;S8qv+3+jIHLT7LY+XLfdsfC7v7PMNo/5SanvYb9agPDU+4/47d7oMH/+C6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1LHwQAAANwAAAAPAAAAAAAAAAAAAAAA&#10;AKECAABkcnMvZG93bnJldi54bWxQSwUGAAAAAAQABAD5AAAAjwMAAAAA&#10;" strokecolor="black [3040]">
                    <v:stroke endarrow="open"/>
                  </v:shape>
                  <v:shape id="直接箭头连接符 194" o:spid="_x0000_s1145" type="#_x0000_t32" style="position:absolute;left:6678;top:32515;width:3447;height:16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ArwcUAAADcAAAADwAAAGRycy9kb3ducmV2LnhtbERP22oCMRB9F/yHMELfulkvVLsaRVqk&#10;LQqlWgTfhs24WbqZrJuo279vCoJvczjXmS1aW4kLNb50rKCfpCCIc6dLLhR871aPExA+IGusHJOC&#10;X/KwmHc7M8y0u/IXXbahEDGEfYYKTAh1JqXPDVn0iauJI3d0jcUQYVNI3eA1httKDtL0SVosOTYY&#10;rOnFUP6zPVsFrx/70fjUnj6HbwezyWk4PgyWa6Ueeu1yCiJQG+7im/tdx/nPI/h/Jl4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ArwcUAAADcAAAADwAAAAAAAAAA&#10;AAAAAAChAgAAZHJzL2Rvd25yZXYueG1sUEsFBgAAAAAEAAQA+QAAAJMDAAAAAA==&#10;" strokecolor="black [3040]">
                    <v:stroke endarrow="open"/>
                  </v:shape>
                  <v:shape id="直接箭头连接符 195" o:spid="_x0000_s1146" type="#_x0000_t32" style="position:absolute;left:10125;top:32515;width:2946;height:16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pvKMEAAADcAAAADwAAAGRycy9kb3ducmV2LnhtbERPS4vCMBC+L/gfwgh7W1OFFa2mRYSC&#10;h/XgC69DM7bFZlKbbK3/3giCt/n4nrNMe1OLjlpXWVYwHkUgiHOrKy4UHA/ZzwyE88gaa8uk4EEO&#10;0mTwtcRY2zvvqNv7QoQQdjEqKL1vYildXpJBN7INceAutjXoA2wLqVu8h3BTy0kUTaXBikNDiQ2t&#10;S8qv+3+jIHLT7LY+XLfdsfC7v7PMNo/5SanvYb9agPDU+4/47d7oMH/+C6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m8owQAAANwAAAAPAAAAAAAAAAAAAAAA&#10;AKECAABkcnMvZG93bnJldi54bWxQSwUGAAAAAAQABAD5AAAAjwMAAAAA&#10;" strokecolor="black [3040]">
                    <v:stroke endarrow="open"/>
                  </v:shape>
                  <v:shape id="直接箭头连接符 196" o:spid="_x0000_s1147" type="#_x0000_t32" style="position:absolute;left:31259;top:19294;width:2884;height:22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4QLcQAAADcAAAADwAAAGRycy9kb3ducmV2LnhtbERP32vCMBB+F/Y/hBvsbU2noq4zijhE&#10;h4MxHQPfjubWFJtLbaLW/94IA9/u4/t542lrK3GixpeOFbwkKQji3OmSCwU/28XzCIQPyBorx6Tg&#10;Qh6mk4fOGDPtzvxNp00oRAxhn6ECE0KdSelzQxZ94mriyP25xmKIsCmkbvAcw20lu2k6kBZLjg0G&#10;a5obyvebo1Xw/vHbHx7aw1dvuTOfOfWGu+5srdTTYzt7AxGoDXfxv3ul4/zXAdyeiRfI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hAtxAAAANwAAAAPAAAAAAAAAAAA&#10;AAAAAKECAABkcnMvZG93bnJldi54bWxQSwUGAAAAAAQABAD5AAAAkgMAAAAA&#10;" strokecolor="black [3040]">
                    <v:stroke endarrow="open"/>
                  </v:shape>
                  <v:shape id="直接箭头连接符 197" o:spid="_x0000_s1148" type="#_x0000_t32" style="position:absolute;left:34359;top:19289;width:4323;height:2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UxMMAAADcAAAADwAAAGRycy9kb3ducmV2LnhtbERPTWuDQBC9B/Iflgn0FtfmkFabVUpA&#10;yKE9RC29Du5UJe6scbfG/PtuodDbPN7nHPLFDGKmyfWWFTxGMQjixuqeWwV1VWyfQTiPrHGwTAru&#10;5CDP1qsDptre+Exz6VsRQtilqKDzfkyldE1HBl1kR+LAfdnJoA9waqWe8BbCzSB3cbyXBnsODR2O&#10;dOyouZTfRkHs9sX1WF3e57r157dPWZzuyYdSD5vl9QWEp8X/i//cJx3mJ0/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EVMTDAAAA3AAAAA8AAAAAAAAAAAAA&#10;AAAAoQIAAGRycy9kb3ducmV2LnhtbFBLBQYAAAAABAAEAPkAAACRAwAAAAA=&#10;" strokecolor="black [3040]">
                    <v:stroke endarrow="open"/>
                  </v:shape>
                  <v:shape id="直接箭头连接符 198" o:spid="_x0000_s1149" type="#_x0000_t32" style="position:absolute;left:29565;top:26236;width:1694;height:31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0hxMgAAADcAAAADwAAAGRycy9kb3ducmV2LnhtbESPQWsCQQyF70L/w5CCN52tlmq3jiKV&#10;UsVCqZaCt7CT7izdyaw7U13/vTkUekt4L+99mS06X6sTtbEKbOBumIEiLoKtuDTwuX8ZTEHFhGyx&#10;DkwGLhRhMb/pzTC34cwfdNqlUkkIxxwNuJSaXOtYOPIYh6EhFu07tB6TrG2pbYtnCfe1HmXZg/ZY&#10;sTQ4bOjZUfGz+/UGVpuv+8mxO76PXw/uraDx5DBabo3p33bLJ1CJuvRv/rteW8F/FFp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b0hxMgAAADcAAAADwAAAAAA&#10;AAAAAAAAAAChAgAAZHJzL2Rvd25yZXYueG1sUEsFBgAAAAAEAAQA+QAAAJYDAAAAAA==&#10;" strokecolor="black [3040]">
                    <v:stroke endarrow="open"/>
                  </v:shape>
                  <v:shape id="直接箭头连接符 199" o:spid="_x0000_s1150" type="#_x0000_t32" style="position:absolute;left:31259;top:26236;width:2564;height:3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dlLcIAAADcAAAADwAAAGRycy9kb3ducmV2LnhtbERPS4vCMBC+C/sfwgh7s6keZFuNRYSC&#10;h92DL7wOzdiWNpNuE2v995sFwdt8fM9ZZ6NpxUC9qy0rmEcxCOLC6ppLBedTPvsC4TyyxtYyKXiS&#10;g2zzMVljqu2DDzQcfSlCCLsUFVTed6mUrqjIoItsRxy4m+0N+gD7UuoeHyHctHIRx0tpsObQUGFH&#10;u4qK5ng3CmK3zH93p+ZnOJf+8H2V+f6ZXJT6nI7bFQhPo3+LX+69DvOTBP6fCR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dlLcIAAADcAAAADwAAAAAAAAAAAAAA&#10;AAChAgAAZHJzL2Rvd25yZXYueG1sUEsFBgAAAAAEAAQA+QAAAJADAAAAAA==&#10;" strokecolor="black [3040]">
                    <v:stroke endarrow="open"/>
                  </v:shape>
                  <v:shape id="直接箭头连接符 200" o:spid="_x0000_s1151" type="#_x0000_t32" style="position:absolute;left:37011;top:25845;width:1668;height:3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TZOcUAAADcAAAADwAAAGRycy9kb3ducmV2LnhtbESP3WoCMRSE7wt9h3AKvatZtVRZjSKK&#10;1KJQ/EHw7rA5bhY3J+sm6vr2Rij0cpiZb5jhuLGluFLtC8cK2q0EBHHmdMG5gt12/tEH4QOyxtIx&#10;KbiTh/Ho9WWIqXY3XtN1E3IRIexTVGBCqFIpfWbIom+5ijh6R1dbDFHWudQ13iLclrKTJF/SYsFx&#10;wWBFU0PZaXOxCmY/+8/euTn/dr8PZpVRt3foTJZKvb81kwGIQE34D/+1F1pBJMLzTDwCcvQ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OTZOcUAAADcAAAADwAAAAAAAAAA&#10;AAAAAAChAgAAZHJzL2Rvd25yZXYueG1sUEsFBgAAAAAEAAQA+QAAAJMDAAAAAA==&#10;" strokecolor="black [3040]">
                    <v:stroke endarrow="open"/>
                  </v:shape>
                  <v:shape id="直接箭头连接符 201" o:spid="_x0000_s1152" type="#_x0000_t32" style="position:absolute;left:38426;top:25848;width:2315;height:37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d0MUAAADcAAAADwAAAGRycy9kb3ducmV2LnhtbESPzWrDMBCE74G+g9hCb4nkHEzrRjYl&#10;YMghPeSn9LpYW9vYWrmW4thvXxUKPQ4z8w2zK2bbi4lG3zrWkGwUCOLKmZZrDddLuX4G4QOywd4x&#10;aVjIQ5E/rHaYGXfnE03nUIsIYZ+hhiaEIZPSVw1Z9Bs3EEfvy40WQ5RjLc2I9wi3vdwqlUqLLceF&#10;BgfaN1R155vVoHxafu8v3ft0rcPp+CnLw/LyofXT4/z2CiLQHP7Df+2D0bBVCfyeiUd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6d0MUAAADcAAAADwAAAAAAAAAA&#10;AAAAAAChAgAAZHJzL2Rvd25yZXYueG1sUEsFBgAAAAAEAAQA+QAAAJMDAAAAAA==&#10;" strokecolor="black [3040]">
                    <v:stroke endarrow="open"/>
                  </v:shape>
                </v:group>
                <w10:anchorlock/>
              </v:group>
            </w:pict>
          </mc:Fallback>
        </mc:AlternateContent>
      </w:r>
    </w:p>
    <w:p w14:paraId="3B5A4939" w14:textId="7945F0B2" w:rsidR="001527E1" w:rsidRPr="00AA418F" w:rsidRDefault="00AA418F" w:rsidP="00AA418F">
      <w:pPr>
        <w:pStyle w:val="a7"/>
        <w:jc w:val="center"/>
        <w:rPr>
          <w:sz w:val="21"/>
          <w:szCs w:val="21"/>
        </w:rPr>
      </w:pPr>
      <w:bookmarkStart w:id="34" w:name="_Ref374345792"/>
      <w:r w:rsidRPr="00AA418F">
        <w:rPr>
          <w:rFonts w:hint="eastAsia"/>
          <w:sz w:val="21"/>
          <w:szCs w:val="21"/>
        </w:rPr>
        <w:t>图</w:t>
      </w:r>
      <w:r w:rsidRPr="00AA418F">
        <w:rPr>
          <w:rFonts w:hint="eastAsia"/>
          <w:sz w:val="21"/>
          <w:szCs w:val="21"/>
        </w:rPr>
        <w:t xml:space="preserve"> </w:t>
      </w:r>
      <w:r w:rsidR="00EF12FD">
        <w:rPr>
          <w:sz w:val="21"/>
          <w:szCs w:val="21"/>
        </w:rPr>
        <w:fldChar w:fldCharType="begin"/>
      </w:r>
      <w:r w:rsidR="00EF12FD">
        <w:rPr>
          <w:sz w:val="21"/>
          <w:szCs w:val="21"/>
        </w:rPr>
        <w:instrText xml:space="preserve"> </w:instrText>
      </w:r>
      <w:r w:rsidR="00EF12FD">
        <w:rPr>
          <w:rFonts w:hint="eastAsia"/>
          <w:sz w:val="21"/>
          <w:szCs w:val="21"/>
        </w:rPr>
        <w:instrText>STYLEREF 1 \s</w:instrText>
      </w:r>
      <w:r w:rsidR="00EF12FD">
        <w:rPr>
          <w:sz w:val="21"/>
          <w:szCs w:val="21"/>
        </w:rPr>
        <w:instrText xml:space="preserve"> </w:instrText>
      </w:r>
      <w:r w:rsidR="00EF12FD">
        <w:rPr>
          <w:sz w:val="21"/>
          <w:szCs w:val="21"/>
        </w:rPr>
        <w:fldChar w:fldCharType="separate"/>
      </w:r>
      <w:r w:rsidR="00EF12FD">
        <w:rPr>
          <w:noProof/>
          <w:sz w:val="21"/>
          <w:szCs w:val="21"/>
        </w:rPr>
        <w:t>4</w:t>
      </w:r>
      <w:r w:rsidR="00EF12FD">
        <w:rPr>
          <w:sz w:val="21"/>
          <w:szCs w:val="21"/>
        </w:rPr>
        <w:fldChar w:fldCharType="end"/>
      </w:r>
      <w:r w:rsidR="00EF12FD">
        <w:rPr>
          <w:sz w:val="21"/>
          <w:szCs w:val="21"/>
        </w:rPr>
        <w:noBreakHyphen/>
      </w:r>
      <w:r w:rsidR="00EF12FD">
        <w:rPr>
          <w:sz w:val="21"/>
          <w:szCs w:val="21"/>
        </w:rPr>
        <w:fldChar w:fldCharType="begin"/>
      </w:r>
      <w:r w:rsidR="00EF12FD">
        <w:rPr>
          <w:sz w:val="21"/>
          <w:szCs w:val="21"/>
        </w:rPr>
        <w:instrText xml:space="preserve"> </w:instrText>
      </w:r>
      <w:r w:rsidR="00EF12FD">
        <w:rPr>
          <w:rFonts w:hint="eastAsia"/>
          <w:sz w:val="21"/>
          <w:szCs w:val="21"/>
        </w:rPr>
        <w:instrText xml:space="preserve">SEQ </w:instrText>
      </w:r>
      <w:r w:rsidR="00EF12FD">
        <w:rPr>
          <w:rFonts w:hint="eastAsia"/>
          <w:sz w:val="21"/>
          <w:szCs w:val="21"/>
        </w:rPr>
        <w:instrText>图</w:instrText>
      </w:r>
      <w:r w:rsidR="00EF12FD">
        <w:rPr>
          <w:rFonts w:hint="eastAsia"/>
          <w:sz w:val="21"/>
          <w:szCs w:val="21"/>
        </w:rPr>
        <w:instrText xml:space="preserve"> \* ARABIC \s 1</w:instrText>
      </w:r>
      <w:r w:rsidR="00EF12FD">
        <w:rPr>
          <w:sz w:val="21"/>
          <w:szCs w:val="21"/>
        </w:rPr>
        <w:instrText xml:space="preserve"> </w:instrText>
      </w:r>
      <w:r w:rsidR="00EF12FD">
        <w:rPr>
          <w:sz w:val="21"/>
          <w:szCs w:val="21"/>
        </w:rPr>
        <w:fldChar w:fldCharType="separate"/>
      </w:r>
      <w:r w:rsidR="00EF12FD">
        <w:rPr>
          <w:noProof/>
          <w:sz w:val="21"/>
          <w:szCs w:val="21"/>
        </w:rPr>
        <w:t>3</w:t>
      </w:r>
      <w:r w:rsidR="00EF12FD">
        <w:rPr>
          <w:sz w:val="21"/>
          <w:szCs w:val="21"/>
        </w:rPr>
        <w:fldChar w:fldCharType="end"/>
      </w:r>
      <w:bookmarkEnd w:id="34"/>
      <w:r w:rsidRPr="00AA418F">
        <w:rPr>
          <w:rFonts w:hint="eastAsia"/>
          <w:sz w:val="21"/>
          <w:szCs w:val="21"/>
        </w:rPr>
        <w:t xml:space="preserve"> AABB</w:t>
      </w:r>
      <w:r w:rsidRPr="00AA418F">
        <w:rPr>
          <w:rFonts w:hint="eastAsia"/>
          <w:sz w:val="21"/>
          <w:szCs w:val="21"/>
        </w:rPr>
        <w:t>模型顶点</w:t>
      </w:r>
      <w:r w:rsidRPr="00AA418F">
        <w:rPr>
          <w:rFonts w:hint="eastAsia"/>
          <w:sz w:val="21"/>
          <w:szCs w:val="21"/>
        </w:rPr>
        <w:t>BVH</w:t>
      </w:r>
      <w:r w:rsidRPr="00AA418F">
        <w:rPr>
          <w:rFonts w:hint="eastAsia"/>
          <w:sz w:val="21"/>
          <w:szCs w:val="21"/>
        </w:rPr>
        <w:t>树</w:t>
      </w:r>
    </w:p>
    <w:p w14:paraId="418AA257" w14:textId="1AAEFB3D" w:rsidR="00EE5B8F" w:rsidRDefault="0061725E" w:rsidP="00667D5E">
      <w:pPr>
        <w:pStyle w:val="1"/>
      </w:pPr>
      <w:bookmarkStart w:id="35" w:name="_Toc374381974"/>
      <w:r>
        <w:rPr>
          <w:rFonts w:hint="eastAsia"/>
        </w:rPr>
        <w:lastRenderedPageBreak/>
        <w:t>论文研究计划</w:t>
      </w:r>
      <w:bookmarkEnd w:id="35"/>
    </w:p>
    <w:tbl>
      <w:tblPr>
        <w:tblStyle w:val="afb"/>
        <w:tblW w:w="0" w:type="auto"/>
        <w:tblLook w:val="04A0" w:firstRow="1" w:lastRow="0" w:firstColumn="1" w:lastColumn="0" w:noHBand="0" w:noVBand="1"/>
      </w:tblPr>
      <w:tblGrid>
        <w:gridCol w:w="4264"/>
        <w:gridCol w:w="4264"/>
      </w:tblGrid>
      <w:tr w:rsidR="0037302F" w:rsidRPr="00FA0C50" w14:paraId="4CCCDEE9" w14:textId="77777777" w:rsidTr="00733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51DA3F03" w14:textId="77777777" w:rsidR="0037302F" w:rsidRPr="00FA0C50" w:rsidRDefault="0037302F" w:rsidP="00733489">
            <w:pPr>
              <w:jc w:val="center"/>
              <w:rPr>
                <w:rFonts w:ascii="宋体" w:hAnsi="宋体"/>
                <w:b w:val="0"/>
              </w:rPr>
            </w:pPr>
            <w:bookmarkStart w:id="36" w:name="OLE_LINK11"/>
            <w:bookmarkStart w:id="37" w:name="OLE_LINK12"/>
            <w:r w:rsidRPr="00455C35">
              <w:rPr>
                <w:rFonts w:ascii="宋体" w:hAnsi="宋体" w:hint="eastAsia"/>
              </w:rPr>
              <w:t>时间</w:t>
            </w:r>
          </w:p>
        </w:tc>
        <w:tc>
          <w:tcPr>
            <w:tcW w:w="4264" w:type="dxa"/>
          </w:tcPr>
          <w:p w14:paraId="3CB026CA" w14:textId="77777777" w:rsidR="0037302F" w:rsidRPr="00FA0C50" w:rsidRDefault="0037302F" w:rsidP="00733489">
            <w:pPr>
              <w:jc w:val="center"/>
              <w:cnfStyle w:val="100000000000" w:firstRow="1" w:lastRow="0" w:firstColumn="0" w:lastColumn="0" w:oddVBand="0" w:evenVBand="0" w:oddHBand="0" w:evenHBand="0" w:firstRowFirstColumn="0" w:firstRowLastColumn="0" w:lastRowFirstColumn="0" w:lastRowLastColumn="0"/>
              <w:rPr>
                <w:rFonts w:ascii="宋体" w:hAnsi="宋体"/>
                <w:b w:val="0"/>
              </w:rPr>
            </w:pPr>
            <w:r w:rsidRPr="00455C35">
              <w:rPr>
                <w:rFonts w:ascii="宋体" w:hAnsi="宋体" w:hint="eastAsia"/>
              </w:rPr>
              <w:t>工作内容</w:t>
            </w:r>
          </w:p>
        </w:tc>
      </w:tr>
      <w:tr w:rsidR="0037302F" w:rsidRPr="00FA0C50" w14:paraId="2B8D8EFD" w14:textId="77777777" w:rsidTr="0073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6A906E14" w14:textId="77777777" w:rsidR="0037302F" w:rsidRPr="00D86F47" w:rsidRDefault="0037302F" w:rsidP="00733489">
            <w:pPr>
              <w:jc w:val="center"/>
              <w:rPr>
                <w:rFonts w:ascii="宋体" w:hAnsi="宋体"/>
                <w:b w:val="0"/>
                <w:color w:val="auto"/>
              </w:rPr>
            </w:pPr>
            <w:r w:rsidRPr="00FA0C50">
              <w:rPr>
                <w:rFonts w:ascii="宋体" w:hAnsi="宋体"/>
                <w:b w:val="0"/>
                <w:color w:val="auto"/>
              </w:rPr>
              <w:t>201</w:t>
            </w:r>
            <w:r w:rsidRPr="00D86F47">
              <w:rPr>
                <w:rFonts w:ascii="宋体" w:hAnsi="宋体"/>
                <w:b w:val="0"/>
                <w:color w:val="auto"/>
              </w:rPr>
              <w:t>3</w:t>
            </w:r>
            <w:r w:rsidRPr="00FA0C50">
              <w:rPr>
                <w:rFonts w:ascii="宋体" w:hAnsi="宋体"/>
                <w:b w:val="0"/>
                <w:color w:val="auto"/>
              </w:rPr>
              <w:t>.10 - 201</w:t>
            </w:r>
            <w:r w:rsidRPr="00D86F47">
              <w:rPr>
                <w:rFonts w:ascii="宋体" w:hAnsi="宋体"/>
                <w:b w:val="0"/>
                <w:color w:val="auto"/>
              </w:rPr>
              <w:t>3</w:t>
            </w:r>
            <w:r w:rsidRPr="00FA0C50">
              <w:rPr>
                <w:rFonts w:ascii="宋体" w:hAnsi="宋体"/>
                <w:b w:val="0"/>
                <w:color w:val="auto"/>
              </w:rPr>
              <w:t>.11</w:t>
            </w:r>
          </w:p>
        </w:tc>
        <w:tc>
          <w:tcPr>
            <w:tcW w:w="4264" w:type="dxa"/>
          </w:tcPr>
          <w:p w14:paraId="41DBE283" w14:textId="77777777" w:rsidR="0037302F" w:rsidRPr="00FA0C50" w:rsidRDefault="0037302F" w:rsidP="00733489">
            <w:pPr>
              <w:jc w:val="center"/>
              <w:cnfStyle w:val="000000100000" w:firstRow="0" w:lastRow="0" w:firstColumn="0" w:lastColumn="0" w:oddVBand="0" w:evenVBand="0" w:oddHBand="1" w:evenHBand="0" w:firstRowFirstColumn="0" w:firstRowLastColumn="0" w:lastRowFirstColumn="0" w:lastRowLastColumn="0"/>
              <w:rPr>
                <w:rFonts w:ascii="宋体" w:hAnsi="宋体"/>
                <w:b/>
              </w:rPr>
            </w:pPr>
            <w:r w:rsidRPr="00FA0C50">
              <w:rPr>
                <w:rFonts w:ascii="宋体" w:hAnsi="宋体"/>
                <w:color w:val="auto"/>
              </w:rPr>
              <w:t>查阅文献，了解技术框架</w:t>
            </w:r>
          </w:p>
        </w:tc>
      </w:tr>
      <w:tr w:rsidR="0037302F" w:rsidRPr="00FA0C50" w14:paraId="02B62564" w14:textId="77777777" w:rsidTr="00733489">
        <w:tc>
          <w:tcPr>
            <w:cnfStyle w:val="001000000000" w:firstRow="0" w:lastRow="0" w:firstColumn="1" w:lastColumn="0" w:oddVBand="0" w:evenVBand="0" w:oddHBand="0" w:evenHBand="0" w:firstRowFirstColumn="0" w:firstRowLastColumn="0" w:lastRowFirstColumn="0" w:lastRowLastColumn="0"/>
            <w:tcW w:w="4264" w:type="dxa"/>
          </w:tcPr>
          <w:p w14:paraId="70B339C1" w14:textId="64044D89" w:rsidR="0037302F" w:rsidRPr="00D86F47" w:rsidRDefault="0037302F" w:rsidP="00733489">
            <w:pPr>
              <w:jc w:val="center"/>
              <w:rPr>
                <w:rFonts w:ascii="宋体" w:hAnsi="宋体"/>
                <w:b w:val="0"/>
                <w:color w:val="auto"/>
              </w:rPr>
            </w:pPr>
            <w:r w:rsidRPr="00FA0C50">
              <w:rPr>
                <w:rFonts w:ascii="宋体" w:hAnsi="宋体"/>
                <w:b w:val="0"/>
                <w:color w:val="auto"/>
              </w:rPr>
              <w:t>201</w:t>
            </w:r>
            <w:r w:rsidRPr="00D86F47">
              <w:rPr>
                <w:rFonts w:ascii="宋体" w:hAnsi="宋体"/>
                <w:b w:val="0"/>
                <w:color w:val="auto"/>
              </w:rPr>
              <w:t>3</w:t>
            </w:r>
            <w:r w:rsidRPr="00FA0C50">
              <w:rPr>
                <w:rFonts w:ascii="宋体" w:hAnsi="宋体"/>
                <w:b w:val="0"/>
                <w:color w:val="auto"/>
              </w:rPr>
              <w:t>.12 - 201</w:t>
            </w:r>
            <w:r w:rsidR="00B45C5E">
              <w:rPr>
                <w:rFonts w:ascii="宋体" w:hAnsi="宋体" w:hint="eastAsia"/>
                <w:b w:val="0"/>
                <w:color w:val="auto"/>
              </w:rPr>
              <w:t>4</w:t>
            </w:r>
            <w:r w:rsidRPr="00FA0C50">
              <w:rPr>
                <w:rFonts w:ascii="宋体" w:hAnsi="宋体"/>
                <w:b w:val="0"/>
                <w:color w:val="auto"/>
              </w:rPr>
              <w:t>.0</w:t>
            </w:r>
            <w:r w:rsidR="00B20173">
              <w:rPr>
                <w:rFonts w:ascii="宋体" w:hAnsi="宋体" w:hint="eastAsia"/>
                <w:b w:val="0"/>
                <w:color w:val="auto"/>
              </w:rPr>
              <w:t>3</w:t>
            </w:r>
          </w:p>
        </w:tc>
        <w:tc>
          <w:tcPr>
            <w:tcW w:w="4264" w:type="dxa"/>
          </w:tcPr>
          <w:p w14:paraId="26BB83A5" w14:textId="1BDB4451" w:rsidR="0037302F" w:rsidRPr="00FA0C50" w:rsidRDefault="003C20FC" w:rsidP="00733489">
            <w:pPr>
              <w:jc w:val="center"/>
              <w:cnfStyle w:val="000000000000" w:firstRow="0" w:lastRow="0" w:firstColumn="0" w:lastColumn="0" w:oddVBand="0" w:evenVBand="0" w:oddHBand="0" w:evenHBand="0" w:firstRowFirstColumn="0" w:firstRowLastColumn="0" w:lastRowFirstColumn="0" w:lastRowLastColumn="0"/>
              <w:rPr>
                <w:rFonts w:ascii="宋体" w:hAnsi="宋体"/>
                <w:b/>
              </w:rPr>
            </w:pPr>
            <w:r>
              <w:rPr>
                <w:rFonts w:ascii="宋体" w:hAnsi="宋体" w:hint="eastAsia"/>
                <w:color w:val="auto"/>
              </w:rPr>
              <w:t>研究并</w:t>
            </w:r>
            <w:r w:rsidR="0037302F" w:rsidRPr="00FA0C50">
              <w:rPr>
                <w:rFonts w:ascii="宋体" w:hAnsi="宋体"/>
                <w:color w:val="auto"/>
              </w:rPr>
              <w:t>搭建程序基本框架</w:t>
            </w:r>
          </w:p>
        </w:tc>
      </w:tr>
      <w:tr w:rsidR="0037302F" w:rsidRPr="00FA0C50" w14:paraId="457999B5" w14:textId="77777777" w:rsidTr="0073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20C515A4" w14:textId="1EABF939" w:rsidR="0037302F" w:rsidRPr="00D86F47" w:rsidRDefault="0037302F" w:rsidP="00B45C5E">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00B45C5E">
              <w:rPr>
                <w:rFonts w:ascii="宋体" w:hAnsi="宋体"/>
                <w:b w:val="0"/>
                <w:color w:val="auto"/>
              </w:rPr>
              <w:t>.0</w:t>
            </w:r>
            <w:r w:rsidR="00B45C5E">
              <w:rPr>
                <w:rFonts w:ascii="宋体" w:hAnsi="宋体" w:hint="eastAsia"/>
                <w:b w:val="0"/>
                <w:color w:val="auto"/>
              </w:rPr>
              <w:t>3</w:t>
            </w:r>
            <w:r w:rsidRPr="00FA0C50">
              <w:rPr>
                <w:rFonts w:ascii="宋体" w:hAnsi="宋体"/>
                <w:b w:val="0"/>
                <w:color w:val="auto"/>
              </w:rPr>
              <w:t xml:space="preserve"> - 201</w:t>
            </w:r>
            <w:r w:rsidR="00B45C5E">
              <w:rPr>
                <w:rFonts w:ascii="宋体" w:hAnsi="宋体" w:hint="eastAsia"/>
                <w:b w:val="0"/>
                <w:color w:val="auto"/>
              </w:rPr>
              <w:t>4</w:t>
            </w:r>
            <w:r w:rsidRPr="00FA0C50">
              <w:rPr>
                <w:rFonts w:ascii="宋体" w:hAnsi="宋体"/>
                <w:b w:val="0"/>
                <w:color w:val="auto"/>
              </w:rPr>
              <w:t>.0</w:t>
            </w:r>
            <w:r w:rsidR="003C20FC">
              <w:rPr>
                <w:rFonts w:ascii="宋体" w:hAnsi="宋体" w:hint="eastAsia"/>
                <w:b w:val="0"/>
                <w:color w:val="auto"/>
              </w:rPr>
              <w:t>5</w:t>
            </w:r>
          </w:p>
        </w:tc>
        <w:tc>
          <w:tcPr>
            <w:tcW w:w="4264" w:type="dxa"/>
          </w:tcPr>
          <w:p w14:paraId="6A89D9E8" w14:textId="5F40E735" w:rsidR="0037302F" w:rsidRPr="00FA0C50" w:rsidRDefault="0037302F" w:rsidP="0037302F">
            <w:pPr>
              <w:jc w:val="center"/>
              <w:cnfStyle w:val="000000100000" w:firstRow="0" w:lastRow="0" w:firstColumn="0" w:lastColumn="0" w:oddVBand="0" w:evenVBand="0" w:oddHBand="1" w:evenHBand="0" w:firstRowFirstColumn="0" w:firstRowLastColumn="0" w:lastRowFirstColumn="0" w:lastRowLastColumn="0"/>
              <w:rPr>
                <w:rFonts w:ascii="宋体" w:hAnsi="宋体"/>
                <w:b/>
              </w:rPr>
            </w:pPr>
            <w:r>
              <w:rPr>
                <w:rFonts w:ascii="宋体" w:hAnsi="宋体" w:hint="eastAsia"/>
                <w:color w:val="auto"/>
              </w:rPr>
              <w:t>研究并实现</w:t>
            </w:r>
            <w:r w:rsidR="00F515F7">
              <w:rPr>
                <w:rFonts w:ascii="宋体" w:hAnsi="宋体" w:hint="eastAsia"/>
                <w:color w:val="auto"/>
              </w:rPr>
              <w:t>衣服</w:t>
            </w:r>
            <w:r>
              <w:rPr>
                <w:rFonts w:ascii="宋体" w:hAnsi="宋体" w:hint="eastAsia"/>
                <w:color w:val="auto"/>
              </w:rPr>
              <w:t>物理模型</w:t>
            </w:r>
          </w:p>
        </w:tc>
      </w:tr>
      <w:tr w:rsidR="0037302F" w:rsidRPr="00FA0C50" w14:paraId="66BE070A" w14:textId="77777777" w:rsidTr="00733489">
        <w:tc>
          <w:tcPr>
            <w:cnfStyle w:val="001000000000" w:firstRow="0" w:lastRow="0" w:firstColumn="1" w:lastColumn="0" w:oddVBand="0" w:evenVBand="0" w:oddHBand="0" w:evenHBand="0" w:firstRowFirstColumn="0" w:firstRowLastColumn="0" w:lastRowFirstColumn="0" w:lastRowLastColumn="0"/>
            <w:tcW w:w="4264" w:type="dxa"/>
          </w:tcPr>
          <w:p w14:paraId="650A9B54" w14:textId="4F0EFFB1" w:rsidR="0037302F" w:rsidRPr="00D86F47" w:rsidRDefault="0037302F" w:rsidP="00733489">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003C20FC">
              <w:rPr>
                <w:rFonts w:ascii="宋体" w:hAnsi="宋体"/>
                <w:b w:val="0"/>
                <w:color w:val="auto"/>
              </w:rPr>
              <w:t>.0</w:t>
            </w:r>
            <w:r w:rsidR="003C20FC">
              <w:rPr>
                <w:rFonts w:ascii="宋体" w:hAnsi="宋体" w:hint="eastAsia"/>
                <w:b w:val="0"/>
                <w:color w:val="auto"/>
              </w:rPr>
              <w:t>5</w:t>
            </w:r>
            <w:r w:rsidRPr="00FA0C50">
              <w:rPr>
                <w:rFonts w:ascii="宋体" w:hAnsi="宋体"/>
                <w:b w:val="0"/>
                <w:color w:val="auto"/>
              </w:rPr>
              <w:t xml:space="preserve"> - 201</w:t>
            </w:r>
            <w:r w:rsidR="00B45C5E">
              <w:rPr>
                <w:rFonts w:ascii="宋体" w:hAnsi="宋体" w:hint="eastAsia"/>
                <w:b w:val="0"/>
                <w:color w:val="auto"/>
              </w:rPr>
              <w:t>4</w:t>
            </w:r>
            <w:r w:rsidRPr="00FA0C50">
              <w:rPr>
                <w:rFonts w:ascii="宋体" w:hAnsi="宋体"/>
                <w:b w:val="0"/>
                <w:color w:val="auto"/>
              </w:rPr>
              <w:t>.0</w:t>
            </w:r>
            <w:r w:rsidR="003C20FC">
              <w:rPr>
                <w:rFonts w:ascii="宋体" w:hAnsi="宋体" w:hint="eastAsia"/>
                <w:b w:val="0"/>
                <w:color w:val="auto"/>
              </w:rPr>
              <w:t>6</w:t>
            </w:r>
          </w:p>
        </w:tc>
        <w:tc>
          <w:tcPr>
            <w:tcW w:w="4264" w:type="dxa"/>
          </w:tcPr>
          <w:p w14:paraId="0C8F0BA2" w14:textId="2BD82F6C" w:rsidR="0037302F" w:rsidRPr="00FA0C50" w:rsidRDefault="0037302F" w:rsidP="0037302F">
            <w:pPr>
              <w:jc w:val="center"/>
              <w:cnfStyle w:val="000000000000" w:firstRow="0" w:lastRow="0" w:firstColumn="0" w:lastColumn="0" w:oddVBand="0" w:evenVBand="0" w:oddHBand="0" w:evenHBand="0" w:firstRowFirstColumn="0" w:firstRowLastColumn="0" w:lastRowFirstColumn="0" w:lastRowLastColumn="0"/>
              <w:rPr>
                <w:rFonts w:ascii="宋体" w:hAnsi="宋体"/>
                <w:b/>
              </w:rPr>
            </w:pPr>
            <w:r>
              <w:rPr>
                <w:rFonts w:ascii="宋体" w:hAnsi="宋体" w:hint="eastAsia"/>
                <w:color w:val="auto"/>
              </w:rPr>
              <w:t>研究并实现数值</w:t>
            </w:r>
            <w:r w:rsidR="003C20FC">
              <w:rPr>
                <w:rFonts w:ascii="宋体" w:hAnsi="宋体" w:hint="eastAsia"/>
                <w:color w:val="auto"/>
              </w:rPr>
              <w:t>积分算法</w:t>
            </w:r>
          </w:p>
        </w:tc>
      </w:tr>
      <w:tr w:rsidR="0037302F" w:rsidRPr="00FA0C50" w14:paraId="0E760F5A" w14:textId="77777777" w:rsidTr="0073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2320E586" w14:textId="23FA1221" w:rsidR="0037302F" w:rsidRPr="00D86F47" w:rsidRDefault="0037302F" w:rsidP="00B45C5E">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Pr="00FA0C50">
              <w:rPr>
                <w:rFonts w:ascii="宋体" w:hAnsi="宋体"/>
                <w:b w:val="0"/>
                <w:color w:val="auto"/>
              </w:rPr>
              <w:t>.0</w:t>
            </w:r>
            <w:r w:rsidR="003C20FC">
              <w:rPr>
                <w:rFonts w:ascii="宋体" w:hAnsi="宋体" w:hint="eastAsia"/>
                <w:b w:val="0"/>
                <w:color w:val="auto"/>
              </w:rPr>
              <w:t>6</w:t>
            </w:r>
            <w:r w:rsidRPr="00FA0C50">
              <w:rPr>
                <w:rFonts w:ascii="宋体" w:hAnsi="宋体"/>
                <w:b w:val="0"/>
                <w:color w:val="auto"/>
              </w:rPr>
              <w:t xml:space="preserve"> - 201</w:t>
            </w:r>
            <w:r w:rsidR="00B45C5E">
              <w:rPr>
                <w:rFonts w:ascii="宋体" w:hAnsi="宋体" w:hint="eastAsia"/>
                <w:b w:val="0"/>
                <w:color w:val="auto"/>
              </w:rPr>
              <w:t>4</w:t>
            </w:r>
            <w:r w:rsidRPr="00FA0C50">
              <w:rPr>
                <w:rFonts w:ascii="宋体" w:hAnsi="宋体"/>
                <w:b w:val="0"/>
                <w:color w:val="auto"/>
              </w:rPr>
              <w:t>.0</w:t>
            </w:r>
            <w:r w:rsidR="003C20FC">
              <w:rPr>
                <w:rFonts w:ascii="宋体" w:hAnsi="宋体" w:hint="eastAsia"/>
                <w:b w:val="0"/>
                <w:color w:val="auto"/>
              </w:rPr>
              <w:t>9</w:t>
            </w:r>
          </w:p>
        </w:tc>
        <w:tc>
          <w:tcPr>
            <w:tcW w:w="4264" w:type="dxa"/>
          </w:tcPr>
          <w:p w14:paraId="401205D2" w14:textId="4A8C13F4" w:rsidR="0037302F" w:rsidRDefault="0037302F" w:rsidP="00733489">
            <w:pPr>
              <w:jc w:val="center"/>
              <w:cnfStyle w:val="000000100000" w:firstRow="0" w:lastRow="0" w:firstColumn="0" w:lastColumn="0" w:oddVBand="0" w:evenVBand="0" w:oddHBand="1" w:evenHBand="0" w:firstRowFirstColumn="0" w:firstRowLastColumn="0" w:lastRowFirstColumn="0" w:lastRowLastColumn="0"/>
              <w:rPr>
                <w:rFonts w:ascii="宋体" w:hAnsi="宋体"/>
                <w:b/>
              </w:rPr>
            </w:pPr>
            <w:r>
              <w:rPr>
                <w:rFonts w:ascii="宋体" w:hAnsi="宋体" w:hint="eastAsia"/>
                <w:color w:val="auto"/>
              </w:rPr>
              <w:t>研究并实现碰撞检测</w:t>
            </w:r>
            <w:r w:rsidR="000853A3">
              <w:rPr>
                <w:rFonts w:ascii="宋体" w:hAnsi="宋体" w:hint="eastAsia"/>
                <w:color w:val="auto"/>
              </w:rPr>
              <w:t>策略</w:t>
            </w:r>
          </w:p>
        </w:tc>
      </w:tr>
      <w:tr w:rsidR="0037302F" w:rsidRPr="00FA0C50" w14:paraId="036DFDB8" w14:textId="77777777" w:rsidTr="00733489">
        <w:tc>
          <w:tcPr>
            <w:cnfStyle w:val="001000000000" w:firstRow="0" w:lastRow="0" w:firstColumn="1" w:lastColumn="0" w:oddVBand="0" w:evenVBand="0" w:oddHBand="0" w:evenHBand="0" w:firstRowFirstColumn="0" w:firstRowLastColumn="0" w:lastRowFirstColumn="0" w:lastRowLastColumn="0"/>
            <w:tcW w:w="4264" w:type="dxa"/>
          </w:tcPr>
          <w:p w14:paraId="62379CCD" w14:textId="281206D2" w:rsidR="0037302F" w:rsidRPr="00D86F47" w:rsidRDefault="0037302F" w:rsidP="00733489">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Pr="00FA0C50">
              <w:rPr>
                <w:rFonts w:ascii="宋体" w:hAnsi="宋体"/>
                <w:b w:val="0"/>
                <w:color w:val="auto"/>
              </w:rPr>
              <w:t>.0</w:t>
            </w:r>
            <w:r w:rsidR="00CF3312">
              <w:rPr>
                <w:rFonts w:ascii="宋体" w:hAnsi="宋体" w:hint="eastAsia"/>
                <w:b w:val="0"/>
                <w:color w:val="auto"/>
              </w:rPr>
              <w:t>9</w:t>
            </w:r>
            <w:r w:rsidRPr="00FA0C50">
              <w:rPr>
                <w:rFonts w:ascii="宋体" w:hAnsi="宋体"/>
                <w:b w:val="0"/>
                <w:color w:val="auto"/>
              </w:rPr>
              <w:t xml:space="preserve"> - 201</w:t>
            </w:r>
            <w:r w:rsidR="00B45C5E">
              <w:rPr>
                <w:rFonts w:ascii="宋体" w:hAnsi="宋体" w:hint="eastAsia"/>
                <w:b w:val="0"/>
                <w:color w:val="auto"/>
              </w:rPr>
              <w:t>4</w:t>
            </w:r>
            <w:r w:rsidR="00CF3312">
              <w:rPr>
                <w:rFonts w:ascii="宋体" w:hAnsi="宋体"/>
                <w:b w:val="0"/>
                <w:color w:val="auto"/>
              </w:rPr>
              <w:t>.</w:t>
            </w:r>
            <w:r w:rsidR="00CF3312">
              <w:rPr>
                <w:rFonts w:ascii="宋体" w:hAnsi="宋体" w:hint="eastAsia"/>
                <w:b w:val="0"/>
                <w:color w:val="auto"/>
              </w:rPr>
              <w:t>10</w:t>
            </w:r>
          </w:p>
        </w:tc>
        <w:tc>
          <w:tcPr>
            <w:tcW w:w="4264" w:type="dxa"/>
          </w:tcPr>
          <w:p w14:paraId="0A874BA7" w14:textId="77777777" w:rsidR="0037302F" w:rsidRPr="00FA0C50" w:rsidRDefault="0037302F" w:rsidP="00733489">
            <w:pPr>
              <w:jc w:val="center"/>
              <w:cnfStyle w:val="000000000000" w:firstRow="0" w:lastRow="0" w:firstColumn="0" w:lastColumn="0" w:oddVBand="0" w:evenVBand="0" w:oddHBand="0" w:evenHBand="0" w:firstRowFirstColumn="0" w:firstRowLastColumn="0" w:lastRowFirstColumn="0" w:lastRowLastColumn="0"/>
              <w:rPr>
                <w:rFonts w:ascii="宋体" w:hAnsi="宋体"/>
                <w:b/>
              </w:rPr>
            </w:pPr>
            <w:r w:rsidRPr="00FA0C50">
              <w:rPr>
                <w:rFonts w:ascii="宋体" w:hAnsi="宋体"/>
                <w:color w:val="auto"/>
              </w:rPr>
              <w:t>测试并优化</w:t>
            </w:r>
          </w:p>
        </w:tc>
      </w:tr>
      <w:tr w:rsidR="0037302F" w:rsidRPr="00FA0C50" w14:paraId="30A61DB1" w14:textId="77777777" w:rsidTr="0073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2DAB2A3A" w14:textId="5D95545E" w:rsidR="0037302F" w:rsidRPr="00D86F47" w:rsidRDefault="0037302F" w:rsidP="00B45C5E">
            <w:pPr>
              <w:jc w:val="center"/>
              <w:rPr>
                <w:rFonts w:ascii="宋体" w:hAnsi="宋体"/>
                <w:b w:val="0"/>
                <w:color w:val="auto"/>
              </w:rPr>
            </w:pPr>
            <w:r w:rsidRPr="00FA0C50">
              <w:rPr>
                <w:rFonts w:ascii="宋体" w:hAnsi="宋体"/>
                <w:b w:val="0"/>
                <w:color w:val="auto"/>
              </w:rPr>
              <w:t>201</w:t>
            </w:r>
            <w:r w:rsidR="00B45C5E">
              <w:rPr>
                <w:rFonts w:ascii="宋体" w:hAnsi="宋体" w:hint="eastAsia"/>
                <w:b w:val="0"/>
                <w:color w:val="auto"/>
              </w:rPr>
              <w:t>4</w:t>
            </w:r>
            <w:r w:rsidRPr="00FA0C50">
              <w:rPr>
                <w:rFonts w:ascii="宋体" w:hAnsi="宋体"/>
                <w:b w:val="0"/>
                <w:color w:val="auto"/>
              </w:rPr>
              <w:t>.</w:t>
            </w:r>
            <w:r w:rsidRPr="00D86F47">
              <w:rPr>
                <w:rFonts w:ascii="宋体" w:hAnsi="宋体"/>
                <w:b w:val="0"/>
                <w:color w:val="auto"/>
              </w:rPr>
              <w:t>10</w:t>
            </w:r>
            <w:r w:rsidRPr="00FA0C50">
              <w:rPr>
                <w:rFonts w:ascii="宋体" w:hAnsi="宋体"/>
                <w:b w:val="0"/>
                <w:color w:val="auto"/>
              </w:rPr>
              <w:t xml:space="preserve"> - 201</w:t>
            </w:r>
            <w:r w:rsidR="00B45C5E">
              <w:rPr>
                <w:rFonts w:ascii="宋体" w:hAnsi="宋体" w:hint="eastAsia"/>
                <w:b w:val="0"/>
                <w:color w:val="auto"/>
              </w:rPr>
              <w:t>4</w:t>
            </w:r>
            <w:r w:rsidRPr="00FA0C50">
              <w:rPr>
                <w:rFonts w:ascii="宋体" w:hAnsi="宋体"/>
                <w:b w:val="0"/>
                <w:color w:val="auto"/>
              </w:rPr>
              <w:t>.12</w:t>
            </w:r>
          </w:p>
        </w:tc>
        <w:tc>
          <w:tcPr>
            <w:tcW w:w="4264" w:type="dxa"/>
          </w:tcPr>
          <w:p w14:paraId="1A7FB742" w14:textId="77777777" w:rsidR="0037302F" w:rsidRPr="00FA0C50" w:rsidRDefault="0037302F" w:rsidP="00733489">
            <w:pPr>
              <w:jc w:val="center"/>
              <w:cnfStyle w:val="000000100000" w:firstRow="0" w:lastRow="0" w:firstColumn="0" w:lastColumn="0" w:oddVBand="0" w:evenVBand="0" w:oddHBand="1" w:evenHBand="0" w:firstRowFirstColumn="0" w:firstRowLastColumn="0" w:lastRowFirstColumn="0" w:lastRowLastColumn="0"/>
              <w:rPr>
                <w:rFonts w:ascii="宋体" w:hAnsi="宋体"/>
                <w:b/>
              </w:rPr>
            </w:pPr>
            <w:r w:rsidRPr="00FA0C50">
              <w:rPr>
                <w:rFonts w:ascii="宋体" w:hAnsi="宋体"/>
                <w:color w:val="auto"/>
              </w:rPr>
              <w:t xml:space="preserve">撰写论文 </w:t>
            </w:r>
          </w:p>
        </w:tc>
      </w:tr>
      <w:bookmarkEnd w:id="36"/>
      <w:bookmarkEnd w:id="37"/>
    </w:tbl>
    <w:p w14:paraId="297392FA" w14:textId="77777777" w:rsidR="0037302F" w:rsidRPr="0037302F" w:rsidRDefault="0037302F" w:rsidP="0037302F"/>
    <w:p w14:paraId="78775EAB" w14:textId="5A2CDE13" w:rsidR="007E0032" w:rsidRPr="007E0032" w:rsidRDefault="0061725E" w:rsidP="007E0032">
      <w:pPr>
        <w:pStyle w:val="1"/>
      </w:pPr>
      <w:bookmarkStart w:id="38" w:name="_Toc374381975"/>
      <w:r>
        <w:rPr>
          <w:rFonts w:hint="eastAsia"/>
        </w:rPr>
        <w:t>主要参考文献</w:t>
      </w:r>
      <w:bookmarkEnd w:id="38"/>
    </w:p>
    <w:sectPr w:rsidR="007E0032" w:rsidRPr="007E0032" w:rsidSect="007E0032">
      <w:endnotePr>
        <w:numFmt w:val="decimal"/>
      </w:endnotePr>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76281" w14:textId="77777777" w:rsidR="00E30DEB" w:rsidRPr="007C1B5E" w:rsidRDefault="00E30DEB" w:rsidP="007C1B5E">
      <w:pPr>
        <w:pStyle w:val="a5"/>
      </w:pPr>
    </w:p>
  </w:endnote>
  <w:endnote w:type="continuationSeparator" w:id="0">
    <w:p w14:paraId="482ED67F" w14:textId="77777777" w:rsidR="00E30DEB" w:rsidRDefault="00E30DEB"/>
  </w:endnote>
  <w:endnote w:type="continuationNotice" w:id="1">
    <w:p w14:paraId="1E5DEF8F" w14:textId="77777777" w:rsidR="00E30DEB" w:rsidRDefault="00E30DEB">
      <w:pPr>
        <w:spacing w:line="240" w:lineRule="auto"/>
      </w:pPr>
    </w:p>
  </w:endnote>
  <w:endnote w:id="2">
    <w:p w14:paraId="5D798C79" w14:textId="44776FE2" w:rsidR="00D413BF" w:rsidRPr="0022640E" w:rsidRDefault="00D413BF" w:rsidP="00D771F0">
      <w:r>
        <w:t>[</w:t>
      </w:r>
      <w:r w:rsidRPr="0022640E">
        <w:rPr>
          <w:rStyle w:val="afd"/>
          <w:vertAlign w:val="baseline"/>
        </w:rPr>
        <w:endnoteRef/>
      </w:r>
      <w:r>
        <w:t xml:space="preserve">] </w:t>
      </w:r>
      <w:r w:rsidRPr="0022640E">
        <w:t>P. Volino, N. Magnenat-Thalmann, Virtual clothing, theory and practice. Springer. 2000.</w:t>
      </w:r>
    </w:p>
  </w:endnote>
  <w:endnote w:id="3">
    <w:p w14:paraId="1071CCED" w14:textId="4B1F99AF" w:rsidR="00D413BF" w:rsidRPr="0022640E" w:rsidRDefault="00D413BF" w:rsidP="00D771F0">
      <w:pPr>
        <w:pStyle w:val="afc"/>
        <w:jc w:val="both"/>
      </w:pPr>
      <w:r>
        <w:t>[</w:t>
      </w:r>
      <w:r w:rsidRPr="0022640E">
        <w:rPr>
          <w:rStyle w:val="afd"/>
          <w:vertAlign w:val="baseline"/>
        </w:rPr>
        <w:endnoteRef/>
      </w:r>
      <w:r>
        <w:t>] K.J. Choi, H.S. Ko. Research problems in clothing simulation. Computer-Aided Design. 2005, 37(6):585-592.</w:t>
      </w:r>
    </w:p>
  </w:endnote>
  <w:endnote w:id="4">
    <w:p w14:paraId="5FFC5645" w14:textId="3F170194" w:rsidR="00D413BF" w:rsidRPr="00115679" w:rsidRDefault="00D413BF" w:rsidP="00D771F0">
      <w:pPr>
        <w:pStyle w:val="afc"/>
        <w:jc w:val="both"/>
      </w:pPr>
      <w:r w:rsidRPr="00115679">
        <w:t>[</w:t>
      </w:r>
      <w:r w:rsidRPr="00115679">
        <w:rPr>
          <w:rStyle w:val="afd"/>
          <w:vertAlign w:val="baseline"/>
        </w:rPr>
        <w:endnoteRef/>
      </w:r>
      <w:r w:rsidRPr="00115679">
        <w:t>]</w:t>
      </w:r>
      <w:r>
        <w:t xml:space="preserve"> </w:t>
      </w:r>
      <w:r w:rsidRPr="00380368">
        <w:t>Y. Meng, P.Y. Mokb, X. Jin. Interactive virtual try-on clothing design systems. Computer-Aided Design. 2010, 42(4):310-321.</w:t>
      </w:r>
    </w:p>
  </w:endnote>
  <w:endnote w:id="5">
    <w:p w14:paraId="32A34B85" w14:textId="5E9EE5BE" w:rsidR="00D413BF" w:rsidRPr="00115679" w:rsidRDefault="00D413BF" w:rsidP="00D771F0">
      <w:pPr>
        <w:pStyle w:val="afc"/>
        <w:jc w:val="both"/>
      </w:pPr>
      <w:r>
        <w:t>[</w:t>
      </w:r>
      <w:r w:rsidRPr="00115679">
        <w:rPr>
          <w:rStyle w:val="afd"/>
          <w:vertAlign w:val="baseline"/>
        </w:rPr>
        <w:endnoteRef/>
      </w:r>
      <w:r>
        <w:t xml:space="preserve">] </w:t>
      </w:r>
      <w:r w:rsidRPr="00380368">
        <w:rPr>
          <w:rFonts w:hint="eastAsia"/>
        </w:rPr>
        <w:t>周川</w:t>
      </w:r>
      <w:r w:rsidRPr="00380368">
        <w:rPr>
          <w:rFonts w:hint="eastAsia"/>
        </w:rPr>
        <w:t xml:space="preserve">. </w:t>
      </w:r>
      <w:r w:rsidRPr="00380368">
        <w:rPr>
          <w:rFonts w:hint="eastAsia"/>
        </w:rPr>
        <w:t>布料动画关键技术研究</w:t>
      </w:r>
      <w:r w:rsidRPr="00380368">
        <w:rPr>
          <w:rFonts w:hint="eastAsia"/>
        </w:rPr>
        <w:t>[</w:t>
      </w:r>
      <w:r w:rsidRPr="00380368">
        <w:rPr>
          <w:rFonts w:hint="eastAsia"/>
        </w:rPr>
        <w:t>博士论文</w:t>
      </w:r>
      <w:r w:rsidRPr="00380368">
        <w:rPr>
          <w:rFonts w:hint="eastAsia"/>
        </w:rPr>
        <w:t xml:space="preserve">]. </w:t>
      </w:r>
      <w:r w:rsidRPr="00380368">
        <w:rPr>
          <w:rFonts w:hint="eastAsia"/>
        </w:rPr>
        <w:t>浙江</w:t>
      </w:r>
      <w:r w:rsidRPr="00380368">
        <w:rPr>
          <w:rFonts w:hint="eastAsia"/>
        </w:rPr>
        <w:t>:</w:t>
      </w:r>
      <w:r w:rsidRPr="00380368">
        <w:rPr>
          <w:rFonts w:hint="eastAsia"/>
        </w:rPr>
        <w:t>浙江人学</w:t>
      </w:r>
      <w:r w:rsidRPr="00380368">
        <w:rPr>
          <w:rFonts w:hint="eastAsia"/>
        </w:rPr>
        <w:t>. 2009.</w:t>
      </w:r>
    </w:p>
  </w:endnote>
  <w:endnote w:id="6">
    <w:p w14:paraId="540AA87E" w14:textId="4C697350" w:rsidR="00D413BF" w:rsidRPr="00841901" w:rsidRDefault="00D413BF" w:rsidP="00D771F0">
      <w:pPr>
        <w:pStyle w:val="afc"/>
        <w:jc w:val="both"/>
      </w:pPr>
      <w:r>
        <w:t>[</w:t>
      </w:r>
      <w:r w:rsidRPr="00841901">
        <w:rPr>
          <w:rStyle w:val="afd"/>
          <w:vertAlign w:val="baseline"/>
        </w:rPr>
        <w:endnoteRef/>
      </w:r>
      <w:r>
        <w:t>] D. Baraff,A. Witkin. Large steps in cloth simulation. Computer Graphics (SIGGRAPH ’98). 1998,43-54.</w:t>
      </w:r>
    </w:p>
  </w:endnote>
  <w:endnote w:id="7">
    <w:p w14:paraId="113A8E05" w14:textId="72F94A33" w:rsidR="00D413BF" w:rsidRPr="00841901" w:rsidRDefault="00D413BF" w:rsidP="00D771F0">
      <w:pPr>
        <w:pStyle w:val="afc"/>
        <w:jc w:val="both"/>
      </w:pPr>
      <w:r>
        <w:t>[</w:t>
      </w:r>
      <w:r w:rsidRPr="00841901">
        <w:rPr>
          <w:rStyle w:val="afd"/>
          <w:vertAlign w:val="baseline"/>
        </w:rPr>
        <w:endnoteRef/>
      </w:r>
      <w:r>
        <w:t>] C.N. Ngoc,S. Boivin. Nonlinear cloth simulation. Institut National De Recherche En Informatique Et En Automatique (INRIA). 2004, 1-27.</w:t>
      </w:r>
    </w:p>
  </w:endnote>
  <w:endnote w:id="8">
    <w:p w14:paraId="199554A2" w14:textId="43A68861" w:rsidR="00D413BF" w:rsidRPr="00115679" w:rsidRDefault="00D413BF" w:rsidP="00D771F0">
      <w:pPr>
        <w:pStyle w:val="afc"/>
        <w:jc w:val="both"/>
      </w:pPr>
      <w:r>
        <w:t>[</w:t>
      </w:r>
      <w:r w:rsidRPr="00115679">
        <w:rPr>
          <w:rStyle w:val="afd"/>
          <w:vertAlign w:val="baseline"/>
        </w:rPr>
        <w:endnoteRef/>
      </w:r>
      <w:r>
        <w:t>] Weil</w:t>
      </w:r>
      <w:r>
        <w:rPr>
          <w:rFonts w:hint="eastAsia"/>
        </w:rPr>
        <w:t xml:space="preserve"> </w:t>
      </w:r>
      <w:r>
        <w:t>J.</w:t>
      </w:r>
      <w:r>
        <w:rPr>
          <w:rFonts w:hint="eastAsia"/>
        </w:rPr>
        <w:t xml:space="preserve"> </w:t>
      </w:r>
      <w:r>
        <w:t>The</w:t>
      </w:r>
      <w:r>
        <w:rPr>
          <w:rFonts w:hint="eastAsia"/>
        </w:rPr>
        <w:t xml:space="preserve"> </w:t>
      </w:r>
      <w:r>
        <w:t>synthesis</w:t>
      </w:r>
      <w:r>
        <w:rPr>
          <w:rFonts w:hint="eastAsia"/>
        </w:rPr>
        <w:t xml:space="preserve"> </w:t>
      </w:r>
      <w:r>
        <w:t>of</w:t>
      </w:r>
      <w:r>
        <w:rPr>
          <w:rFonts w:hint="eastAsia"/>
        </w:rPr>
        <w:t xml:space="preserve"> c</w:t>
      </w:r>
      <w:r>
        <w:t>loth</w:t>
      </w:r>
      <w:r>
        <w:rPr>
          <w:rFonts w:hint="eastAsia"/>
        </w:rPr>
        <w:t xml:space="preserve"> </w:t>
      </w:r>
      <w:r>
        <w:t>objects [A</w:t>
      </w:r>
      <w:r>
        <w:rPr>
          <w:rFonts w:hint="eastAsia"/>
        </w:rPr>
        <w:t>]</w:t>
      </w:r>
      <w:r>
        <w:t>.</w:t>
      </w:r>
      <w:r>
        <w:rPr>
          <w:rFonts w:hint="eastAsia"/>
        </w:rPr>
        <w:t xml:space="preserve"> </w:t>
      </w:r>
      <w:r>
        <w:t>Pro</w:t>
      </w:r>
      <w:r>
        <w:rPr>
          <w:rFonts w:hint="eastAsia"/>
        </w:rPr>
        <w:t>c</w:t>
      </w:r>
      <w:r>
        <w:t>eedings</w:t>
      </w:r>
      <w:r>
        <w:rPr>
          <w:rFonts w:hint="eastAsia"/>
        </w:rPr>
        <w:t xml:space="preserve"> </w:t>
      </w:r>
      <w:r>
        <w:t>of</w:t>
      </w:r>
      <w:r>
        <w:rPr>
          <w:rFonts w:hint="eastAsia"/>
        </w:rPr>
        <w:t xml:space="preserve"> </w:t>
      </w:r>
      <w:r>
        <w:t>ACM</w:t>
      </w:r>
      <w:r>
        <w:rPr>
          <w:rFonts w:hint="eastAsia"/>
        </w:rPr>
        <w:t xml:space="preserve"> </w:t>
      </w:r>
      <w:r>
        <w:t>SIGGRAPH</w:t>
      </w:r>
      <w:r>
        <w:rPr>
          <w:rFonts w:hint="eastAsia"/>
        </w:rPr>
        <w:t xml:space="preserve"> 86[C]. 1986:49-54.</w:t>
      </w:r>
    </w:p>
  </w:endnote>
  <w:endnote w:id="9">
    <w:p w14:paraId="38DA6597" w14:textId="49A7B524" w:rsidR="00D413BF" w:rsidRPr="00115679" w:rsidRDefault="00D413BF" w:rsidP="00D771F0">
      <w:pPr>
        <w:pStyle w:val="afc"/>
        <w:jc w:val="both"/>
      </w:pPr>
      <w:r>
        <w:t>[</w:t>
      </w:r>
      <w:r w:rsidRPr="00115679">
        <w:rPr>
          <w:rStyle w:val="afd"/>
          <w:vertAlign w:val="baseline"/>
        </w:rPr>
        <w:endnoteRef/>
      </w:r>
      <w:r>
        <w:t xml:space="preserve">] </w:t>
      </w:r>
      <w:r w:rsidRPr="0020228C">
        <w:t>Agui T, Nagao Y, Nakajma M. An expression method of cylindrical cloth objects: an expression of folds of a sleeve using computer graphies[J]. Trans.Soc.of Electronics, Information and Communications, 1990, J73-D-II(7): 1095-1097.</w:t>
      </w:r>
    </w:p>
  </w:endnote>
  <w:endnote w:id="10">
    <w:p w14:paraId="70735427" w14:textId="09241E36" w:rsidR="00D413BF" w:rsidRPr="00115679" w:rsidRDefault="00D413BF" w:rsidP="00D771F0">
      <w:pPr>
        <w:pStyle w:val="afc"/>
        <w:jc w:val="both"/>
      </w:pPr>
      <w:r>
        <w:t>[</w:t>
      </w:r>
      <w:r w:rsidRPr="00115679">
        <w:rPr>
          <w:rStyle w:val="afd"/>
          <w:vertAlign w:val="baseline"/>
        </w:rPr>
        <w:endnoteRef/>
      </w:r>
      <w:r>
        <w:t>] Hinds</w:t>
      </w:r>
      <w:r>
        <w:rPr>
          <w:rFonts w:hint="eastAsia"/>
        </w:rPr>
        <w:t xml:space="preserve"> </w:t>
      </w:r>
      <w:r>
        <w:t>B</w:t>
      </w:r>
      <w:r>
        <w:rPr>
          <w:rFonts w:hint="eastAsia"/>
        </w:rPr>
        <w:t xml:space="preserve"> </w:t>
      </w:r>
      <w:r>
        <w:t>K,</w:t>
      </w:r>
      <w:r>
        <w:rPr>
          <w:rFonts w:hint="eastAsia"/>
        </w:rPr>
        <w:t xml:space="preserve"> </w:t>
      </w:r>
      <w:r>
        <w:t>M</w:t>
      </w:r>
      <w:r>
        <w:rPr>
          <w:rFonts w:hint="eastAsia"/>
        </w:rPr>
        <w:t>cc</w:t>
      </w:r>
      <w:r>
        <w:t>artney</w:t>
      </w:r>
      <w:r>
        <w:rPr>
          <w:rFonts w:hint="eastAsia"/>
        </w:rPr>
        <w:t xml:space="preserve"> </w:t>
      </w:r>
      <w:r>
        <w:t>J.</w:t>
      </w:r>
      <w:r>
        <w:rPr>
          <w:rFonts w:hint="eastAsia"/>
        </w:rPr>
        <w:t xml:space="preserve"> </w:t>
      </w:r>
      <w:r>
        <w:t>Interactive</w:t>
      </w:r>
      <w:r>
        <w:rPr>
          <w:rFonts w:hint="eastAsia"/>
        </w:rPr>
        <w:t xml:space="preserve"> </w:t>
      </w:r>
      <w:r>
        <w:t>garment</w:t>
      </w:r>
      <w:r>
        <w:rPr>
          <w:rFonts w:hint="eastAsia"/>
        </w:rPr>
        <w:t xml:space="preserve"> </w:t>
      </w:r>
      <w:r>
        <w:t>design</w:t>
      </w:r>
      <w:r>
        <w:rPr>
          <w:rFonts w:hint="eastAsia"/>
        </w:rPr>
        <w:t>[</w:t>
      </w:r>
      <w:r>
        <w:t>J</w:t>
      </w:r>
      <w:r>
        <w:rPr>
          <w:rFonts w:hint="eastAsia"/>
        </w:rPr>
        <w:t xml:space="preserve">]. </w:t>
      </w:r>
      <w:r>
        <w:t>The</w:t>
      </w:r>
      <w:r>
        <w:rPr>
          <w:rFonts w:hint="eastAsia"/>
        </w:rPr>
        <w:t xml:space="preserve"> </w:t>
      </w:r>
      <w:r>
        <w:t>Visual</w:t>
      </w:r>
      <w:r>
        <w:rPr>
          <w:rFonts w:hint="eastAsia"/>
        </w:rPr>
        <w:t xml:space="preserve"> </w:t>
      </w:r>
      <w:r>
        <w:t>Com</w:t>
      </w:r>
      <w:r>
        <w:rPr>
          <w:rFonts w:hint="eastAsia"/>
        </w:rPr>
        <w:t>p</w:t>
      </w:r>
      <w:r>
        <w:t>uter,</w:t>
      </w:r>
      <w:r>
        <w:rPr>
          <w:rFonts w:hint="eastAsia"/>
        </w:rPr>
        <w:t xml:space="preserve"> 1990, 6(2): 53-61.</w:t>
      </w:r>
    </w:p>
  </w:endnote>
  <w:endnote w:id="11">
    <w:p w14:paraId="586E7921" w14:textId="6F8AA52B" w:rsidR="00D413BF" w:rsidRPr="00115679" w:rsidRDefault="00D413BF" w:rsidP="00D771F0">
      <w:pPr>
        <w:pStyle w:val="afc"/>
        <w:jc w:val="both"/>
      </w:pPr>
      <w:r>
        <w:t>[</w:t>
      </w:r>
      <w:r w:rsidRPr="00115679">
        <w:rPr>
          <w:rStyle w:val="afd"/>
          <w:vertAlign w:val="baseline"/>
        </w:rPr>
        <w:endnoteRef/>
      </w:r>
      <w:r>
        <w:t>] Ng</w:t>
      </w:r>
      <w:r>
        <w:rPr>
          <w:rFonts w:hint="eastAsia"/>
        </w:rPr>
        <w:t xml:space="preserve"> </w:t>
      </w:r>
      <w:r>
        <w:t>H</w:t>
      </w:r>
      <w:r>
        <w:rPr>
          <w:rFonts w:hint="eastAsia"/>
        </w:rPr>
        <w:t xml:space="preserve"> </w:t>
      </w:r>
      <w:r>
        <w:t>N,</w:t>
      </w:r>
      <w:r>
        <w:rPr>
          <w:rFonts w:hint="eastAsia"/>
        </w:rPr>
        <w:t xml:space="preserve"> </w:t>
      </w:r>
      <w:r>
        <w:t>Grimsdate</w:t>
      </w:r>
      <w:r>
        <w:rPr>
          <w:rFonts w:hint="eastAsia"/>
        </w:rPr>
        <w:t xml:space="preserve"> </w:t>
      </w:r>
      <w:r>
        <w:t>R</w:t>
      </w:r>
      <w:r>
        <w:rPr>
          <w:rFonts w:hint="eastAsia"/>
        </w:rPr>
        <w:t xml:space="preserve"> </w:t>
      </w:r>
      <w:r>
        <w:t>L.</w:t>
      </w:r>
      <w:r>
        <w:rPr>
          <w:rFonts w:hint="eastAsia"/>
        </w:rPr>
        <w:t xml:space="preserve"> </w:t>
      </w:r>
      <w:r>
        <w:t>Com</w:t>
      </w:r>
      <w:r>
        <w:rPr>
          <w:rFonts w:hint="eastAsia"/>
        </w:rPr>
        <w:t>p</w:t>
      </w:r>
      <w:r>
        <w:t>uter</w:t>
      </w:r>
      <w:r>
        <w:rPr>
          <w:rFonts w:hint="eastAsia"/>
        </w:rPr>
        <w:t xml:space="preserve"> </w:t>
      </w:r>
      <w:r>
        <w:t>gra</w:t>
      </w:r>
      <w:r>
        <w:rPr>
          <w:rFonts w:hint="eastAsia"/>
        </w:rPr>
        <w:t>p</w:t>
      </w:r>
      <w:r>
        <w:t>hi</w:t>
      </w:r>
      <w:r>
        <w:rPr>
          <w:rFonts w:hint="eastAsia"/>
        </w:rPr>
        <w:t>c</w:t>
      </w:r>
      <w:r>
        <w:t>s</w:t>
      </w:r>
      <w:r>
        <w:rPr>
          <w:rFonts w:hint="eastAsia"/>
        </w:rPr>
        <w:t xml:space="preserve"> </w:t>
      </w:r>
      <w:r>
        <w:t>te</w:t>
      </w:r>
      <w:r>
        <w:rPr>
          <w:rFonts w:hint="eastAsia"/>
        </w:rPr>
        <w:t>c</w:t>
      </w:r>
      <w:r>
        <w:t>hniques</w:t>
      </w:r>
      <w:r>
        <w:rPr>
          <w:rFonts w:hint="eastAsia"/>
        </w:rPr>
        <w:t xml:space="preserve"> </w:t>
      </w:r>
      <w:r>
        <w:t>for</w:t>
      </w:r>
      <w:r>
        <w:rPr>
          <w:rFonts w:hint="eastAsia"/>
        </w:rPr>
        <w:t xml:space="preserve"> </w:t>
      </w:r>
      <w:r>
        <w:t>modeling</w:t>
      </w:r>
      <w:r>
        <w:rPr>
          <w:rFonts w:hint="eastAsia"/>
        </w:rPr>
        <w:t xml:space="preserve"> c</w:t>
      </w:r>
      <w:r>
        <w:t>loth</w:t>
      </w:r>
      <w:r>
        <w:rPr>
          <w:rFonts w:hint="eastAsia"/>
        </w:rPr>
        <w:t>[</w:t>
      </w:r>
      <w:r>
        <w:t>J].</w:t>
      </w:r>
      <w:r>
        <w:rPr>
          <w:rFonts w:hint="eastAsia"/>
        </w:rPr>
        <w:t xml:space="preserve"> IEEE Computer Graphics and Applications, 1996, 16(5): 28-41.</w:t>
      </w:r>
    </w:p>
  </w:endnote>
  <w:endnote w:id="12">
    <w:p w14:paraId="20B1D68C" w14:textId="55E5CC37" w:rsidR="00D413BF" w:rsidRPr="00115679" w:rsidRDefault="00D413BF" w:rsidP="00D771F0">
      <w:pPr>
        <w:pStyle w:val="afc"/>
        <w:jc w:val="both"/>
      </w:pPr>
      <w:r>
        <w:t>[</w:t>
      </w:r>
      <w:r w:rsidRPr="00115679">
        <w:rPr>
          <w:rStyle w:val="afd"/>
          <w:vertAlign w:val="baseline"/>
        </w:rPr>
        <w:endnoteRef/>
      </w:r>
      <w:r>
        <w:t>] Hada</w:t>
      </w:r>
      <w:r>
        <w:rPr>
          <w:rFonts w:hint="eastAsia"/>
        </w:rPr>
        <w:t xml:space="preserve">p </w:t>
      </w:r>
      <w:r>
        <w:t>S,</w:t>
      </w:r>
      <w:r>
        <w:rPr>
          <w:rFonts w:hint="eastAsia"/>
        </w:rPr>
        <w:t xml:space="preserve"> </w:t>
      </w:r>
      <w:r>
        <w:t>Bangerter</w:t>
      </w:r>
      <w:r>
        <w:rPr>
          <w:rFonts w:hint="eastAsia"/>
        </w:rPr>
        <w:t xml:space="preserve"> </w:t>
      </w:r>
      <w:r>
        <w:t>E,</w:t>
      </w:r>
      <w:r>
        <w:rPr>
          <w:rFonts w:hint="eastAsia"/>
        </w:rPr>
        <w:t xml:space="preserve"> </w:t>
      </w:r>
      <w:r>
        <w:t>Volino</w:t>
      </w:r>
      <w:r>
        <w:rPr>
          <w:rFonts w:hint="eastAsia"/>
        </w:rPr>
        <w:t xml:space="preserve"> </w:t>
      </w:r>
      <w:r>
        <w:t>P,</w:t>
      </w:r>
      <w:r>
        <w:rPr>
          <w:rFonts w:hint="eastAsia"/>
        </w:rPr>
        <w:t xml:space="preserve"> </w:t>
      </w:r>
      <w:r>
        <w:t>et</w:t>
      </w:r>
      <w:r>
        <w:rPr>
          <w:rFonts w:hint="eastAsia"/>
        </w:rPr>
        <w:t xml:space="preserve"> </w:t>
      </w:r>
      <w:r>
        <w:t>al.</w:t>
      </w:r>
      <w:r>
        <w:rPr>
          <w:rFonts w:hint="eastAsia"/>
        </w:rPr>
        <w:t xml:space="preserve"> </w:t>
      </w:r>
      <w:r>
        <w:t>Animating</w:t>
      </w:r>
      <w:r>
        <w:rPr>
          <w:rFonts w:hint="eastAsia"/>
        </w:rPr>
        <w:t xml:space="preserve"> </w:t>
      </w:r>
      <w:r>
        <w:t>wrinkles</w:t>
      </w:r>
      <w:r>
        <w:rPr>
          <w:rFonts w:hint="eastAsia"/>
        </w:rPr>
        <w:t xml:space="preserve"> </w:t>
      </w:r>
      <w:r>
        <w:t>on</w:t>
      </w:r>
      <w:r>
        <w:rPr>
          <w:rFonts w:hint="eastAsia"/>
        </w:rPr>
        <w:t xml:space="preserve"> c</w:t>
      </w:r>
      <w:r>
        <w:t>lothes[A</w:t>
      </w:r>
      <w:r>
        <w:rPr>
          <w:rFonts w:hint="eastAsia"/>
        </w:rPr>
        <w:t>]</w:t>
      </w:r>
      <w:r>
        <w:t>.</w:t>
      </w:r>
      <w:r>
        <w:rPr>
          <w:rFonts w:hint="eastAsia"/>
        </w:rPr>
        <w:t xml:space="preserve"> </w:t>
      </w:r>
      <w:r>
        <w:t>Pro</w:t>
      </w:r>
      <w:r>
        <w:rPr>
          <w:rFonts w:hint="eastAsia"/>
        </w:rPr>
        <w:t>c</w:t>
      </w:r>
      <w:r>
        <w:t>eedings</w:t>
      </w:r>
      <w:r>
        <w:rPr>
          <w:rFonts w:hint="eastAsia"/>
        </w:rPr>
        <w:t xml:space="preserve"> </w:t>
      </w:r>
      <w:r>
        <w:t>of</w:t>
      </w:r>
      <w:r>
        <w:rPr>
          <w:rFonts w:hint="eastAsia"/>
        </w:rPr>
        <w:t xml:space="preserve"> </w:t>
      </w:r>
      <w:r>
        <w:t>IEEE</w:t>
      </w:r>
      <w:r>
        <w:rPr>
          <w:rFonts w:hint="eastAsia"/>
        </w:rPr>
        <w:t xml:space="preserve"> </w:t>
      </w:r>
      <w:r>
        <w:t>Visualization</w:t>
      </w:r>
      <w:r>
        <w:rPr>
          <w:rFonts w:hint="eastAsia"/>
        </w:rPr>
        <w:t xml:space="preserve"> </w:t>
      </w:r>
      <w:r>
        <w:t>1999</w:t>
      </w:r>
      <w:r>
        <w:rPr>
          <w:rFonts w:hint="eastAsia"/>
        </w:rPr>
        <w:t>[</w:t>
      </w:r>
      <w:r>
        <w:t>C</w:t>
      </w:r>
      <w:r>
        <w:rPr>
          <w:rFonts w:hint="eastAsia"/>
        </w:rPr>
        <w:t>]</w:t>
      </w:r>
      <w:r>
        <w:t>.</w:t>
      </w:r>
      <w:r>
        <w:rPr>
          <w:rFonts w:hint="eastAsia"/>
        </w:rPr>
        <w:t xml:space="preserve"> </w:t>
      </w:r>
      <w:r>
        <w:t>IEEE</w:t>
      </w:r>
      <w:r>
        <w:rPr>
          <w:rFonts w:hint="eastAsia"/>
        </w:rPr>
        <w:t xml:space="preserve"> C</w:t>
      </w:r>
      <w:r>
        <w:t>om</w:t>
      </w:r>
      <w:r>
        <w:rPr>
          <w:rFonts w:hint="eastAsia"/>
        </w:rPr>
        <w:t>p</w:t>
      </w:r>
      <w:r>
        <w:t>uter</w:t>
      </w:r>
      <w:r>
        <w:rPr>
          <w:rFonts w:hint="eastAsia"/>
        </w:rPr>
        <w:t xml:space="preserve"> </w:t>
      </w:r>
      <w:r>
        <w:t>So</w:t>
      </w:r>
      <w:r>
        <w:rPr>
          <w:rFonts w:hint="eastAsia"/>
        </w:rPr>
        <w:t>c</w:t>
      </w:r>
      <w:r>
        <w:t>iety,</w:t>
      </w:r>
      <w:r>
        <w:rPr>
          <w:rFonts w:hint="eastAsia"/>
        </w:rPr>
        <w:t xml:space="preserve"> </w:t>
      </w:r>
      <w:r>
        <w:t>1999:</w:t>
      </w:r>
      <w:r>
        <w:rPr>
          <w:rFonts w:hint="eastAsia"/>
        </w:rPr>
        <w:t xml:space="preserve"> 175-182.</w:t>
      </w:r>
    </w:p>
  </w:endnote>
  <w:endnote w:id="13">
    <w:p w14:paraId="64242DCE" w14:textId="375F47C4" w:rsidR="00D413BF" w:rsidRPr="00115679" w:rsidRDefault="00D413BF" w:rsidP="00D771F0">
      <w:pPr>
        <w:pStyle w:val="afc"/>
        <w:jc w:val="both"/>
      </w:pPr>
      <w:r>
        <w:t>[</w:t>
      </w:r>
      <w:r w:rsidRPr="00115679">
        <w:rPr>
          <w:rStyle w:val="afd"/>
          <w:vertAlign w:val="baseline"/>
        </w:rPr>
        <w:endnoteRef/>
      </w:r>
      <w:r>
        <w:t xml:space="preserve">] </w:t>
      </w:r>
      <w:r>
        <w:rPr>
          <w:rFonts w:hint="eastAsia"/>
        </w:rPr>
        <w:t>Stumpp T, Spillmann J, Becker M, Teschner M. A geometric deformation model for stable cloth simulation. Proceedings of Virtual Reality Interactions and Physical Simulations. Grenoble, France, 2008: 39-46</w:t>
      </w:r>
      <w:r>
        <w:t>.</w:t>
      </w:r>
    </w:p>
  </w:endnote>
  <w:endnote w:id="14">
    <w:p w14:paraId="17B539D7" w14:textId="0D1FF1EE" w:rsidR="00D413BF" w:rsidRPr="00115679" w:rsidRDefault="00D413BF" w:rsidP="00D771F0">
      <w:pPr>
        <w:pStyle w:val="afc"/>
        <w:jc w:val="both"/>
      </w:pPr>
      <w:r>
        <w:t>[</w:t>
      </w:r>
      <w:r w:rsidRPr="00115679">
        <w:rPr>
          <w:rStyle w:val="afd"/>
          <w:vertAlign w:val="baseline"/>
        </w:rPr>
        <w:endnoteRef/>
      </w:r>
      <w:r>
        <w:t xml:space="preserve">] </w:t>
      </w:r>
      <w:r>
        <w:rPr>
          <w:rFonts w:hint="eastAsia"/>
        </w:rPr>
        <w:t>Chen M, Tang K. A fully geometric approach for developable cloth deformation Simulation. The Visual Computer, 2010, 26(6-8): 853-863</w:t>
      </w:r>
      <w:r>
        <w:t>.</w:t>
      </w:r>
    </w:p>
  </w:endnote>
  <w:endnote w:id="15">
    <w:p w14:paraId="134784EC" w14:textId="11544AD3" w:rsidR="00D413BF" w:rsidRPr="00115679" w:rsidRDefault="00D413BF" w:rsidP="00D771F0">
      <w:pPr>
        <w:pStyle w:val="afc"/>
        <w:jc w:val="both"/>
      </w:pPr>
      <w:r>
        <w:t>[</w:t>
      </w:r>
      <w:r w:rsidRPr="00115679">
        <w:rPr>
          <w:rStyle w:val="afd"/>
          <w:vertAlign w:val="baseline"/>
        </w:rPr>
        <w:endnoteRef/>
      </w:r>
      <w:r>
        <w:t xml:space="preserve">] </w:t>
      </w:r>
      <w:r>
        <w:rPr>
          <w:rFonts w:hint="eastAsia"/>
        </w:rPr>
        <w:t>Rohmer D, Popa T, Cani M P, Hahmann S, Sheffer A. Animation wrinkling: Augmenting coarse cloth simulations with realistic-looking wrinkles. ACM Transactions on Graphics, 2010, 29(6):157</w:t>
      </w:r>
      <w:r>
        <w:t>.</w:t>
      </w:r>
    </w:p>
  </w:endnote>
  <w:endnote w:id="16">
    <w:p w14:paraId="463FF1F8" w14:textId="75E3A740" w:rsidR="00D413BF" w:rsidRPr="00665DB4" w:rsidRDefault="00D413BF" w:rsidP="00D771F0">
      <w:pPr>
        <w:pStyle w:val="afc"/>
        <w:jc w:val="both"/>
      </w:pPr>
      <w:r>
        <w:t>[</w:t>
      </w:r>
      <w:r w:rsidRPr="00665DB4">
        <w:rPr>
          <w:rStyle w:val="afd"/>
          <w:vertAlign w:val="baseline"/>
        </w:rPr>
        <w:endnoteRef/>
      </w:r>
      <w:r>
        <w:t>] C. Feynman. Modeling the appearance of cloth [D]. Cambridge, MA, USA: Massachusetts Institute of Technology, 1986.</w:t>
      </w:r>
    </w:p>
  </w:endnote>
  <w:endnote w:id="17">
    <w:p w14:paraId="434ADEF8" w14:textId="43D96359" w:rsidR="00D413BF" w:rsidRPr="00665A51" w:rsidRDefault="00D413BF" w:rsidP="00D771F0">
      <w:r>
        <w:t>[</w:t>
      </w:r>
      <w:r w:rsidRPr="00665A51">
        <w:rPr>
          <w:rStyle w:val="afd"/>
          <w:vertAlign w:val="baseline"/>
        </w:rPr>
        <w:endnoteRef/>
      </w:r>
      <w:r>
        <w:t xml:space="preserve">] </w:t>
      </w:r>
      <w:r w:rsidRPr="008B4139">
        <w:t>D. Terzopoulos, J. Piatt, A. Barr, K. Fleischer. Elastically defonnable models. Computer</w:t>
      </w:r>
      <w:r>
        <w:t xml:space="preserve"> Graphics. 1987,21(4):205-214.</w:t>
      </w:r>
    </w:p>
  </w:endnote>
  <w:endnote w:id="18">
    <w:p w14:paraId="6B8F24DD" w14:textId="4B072FC1" w:rsidR="00D413BF" w:rsidRPr="00673CC6" w:rsidRDefault="00D413BF" w:rsidP="00D771F0">
      <w:r>
        <w:t>[</w:t>
      </w:r>
      <w:r w:rsidRPr="00673CC6">
        <w:rPr>
          <w:rStyle w:val="afd"/>
          <w:vertAlign w:val="baseline"/>
        </w:rPr>
        <w:endnoteRef/>
      </w:r>
      <w:r>
        <w:t xml:space="preserve">] </w:t>
      </w:r>
      <w:r w:rsidRPr="00673CC6">
        <w:t>D. Terzopoulos, K. Fleischer. Deformable models. The Visual Computer. 1988, 6(4):306-331.</w:t>
      </w:r>
    </w:p>
  </w:endnote>
  <w:endnote w:id="19">
    <w:p w14:paraId="69652CF9" w14:textId="65E94C9F" w:rsidR="00D413BF" w:rsidRPr="00673CC6" w:rsidRDefault="00D413BF" w:rsidP="00D771F0">
      <w:pPr>
        <w:pStyle w:val="afc"/>
        <w:jc w:val="both"/>
      </w:pPr>
      <w:r>
        <w:t>[</w:t>
      </w:r>
      <w:r w:rsidRPr="00673CC6">
        <w:rPr>
          <w:rStyle w:val="afd"/>
          <w:vertAlign w:val="baseline"/>
        </w:rPr>
        <w:endnoteRef/>
      </w:r>
      <w:r>
        <w:t>] D. Terzopoulos, K. Fleischer. Modeling inelastic deformation: viscolelasticity, plasticity, fracture. Computer Graphies (ACM SIGGRAPH ’88). 1988, 269-278.</w:t>
      </w:r>
    </w:p>
  </w:endnote>
  <w:endnote w:id="20">
    <w:p w14:paraId="26720012" w14:textId="78365669" w:rsidR="00D413BF" w:rsidRPr="00A7203F" w:rsidRDefault="00D413BF" w:rsidP="00D771F0">
      <w:pPr>
        <w:pStyle w:val="afc"/>
        <w:jc w:val="both"/>
      </w:pPr>
      <w:r>
        <w:t>[</w:t>
      </w:r>
      <w:r w:rsidRPr="00A7203F">
        <w:rPr>
          <w:rStyle w:val="afd"/>
          <w:vertAlign w:val="baseline"/>
        </w:rPr>
        <w:endnoteRef/>
      </w:r>
      <w:r>
        <w:t>] M. Carignan, Y. Yang, N. Magnenat-Thalmann. Dressing animated synthetic actors with complex deformable clothes. Computer Graphics (ACM SIGGRAPH '92). 1992,99-104.</w:t>
      </w:r>
    </w:p>
  </w:endnote>
  <w:endnote w:id="21">
    <w:p w14:paraId="117E61B2" w14:textId="7283D067" w:rsidR="00D413BF" w:rsidRPr="00086B85" w:rsidRDefault="00D413BF" w:rsidP="00D771F0">
      <w:pPr>
        <w:pStyle w:val="afc"/>
        <w:jc w:val="both"/>
      </w:pPr>
      <w:r>
        <w:t>[</w:t>
      </w:r>
      <w:r w:rsidRPr="00086B85">
        <w:rPr>
          <w:rStyle w:val="afd"/>
          <w:vertAlign w:val="baseline"/>
        </w:rPr>
        <w:endnoteRef/>
      </w:r>
      <w:r>
        <w:t>] P. Volino, M. Courchesne, N. Magnenat-Thalmann. Versatile and efficient techniques for simulating cloth and other deformable objects. Computer Graphics (ACM SIGGRAPH,95). 1995, 137-144.</w:t>
      </w:r>
    </w:p>
  </w:endnote>
  <w:endnote w:id="22">
    <w:p w14:paraId="596EECA9" w14:textId="189A3784" w:rsidR="00D413BF" w:rsidRPr="00A43F0F" w:rsidRDefault="00D413BF" w:rsidP="00D771F0">
      <w:pPr>
        <w:pStyle w:val="afc"/>
        <w:jc w:val="both"/>
      </w:pPr>
      <w:r>
        <w:t>[</w:t>
      </w:r>
      <w:r w:rsidRPr="00A43F0F">
        <w:rPr>
          <w:rStyle w:val="afd"/>
          <w:vertAlign w:val="baseline"/>
        </w:rPr>
        <w:endnoteRef/>
      </w:r>
      <w:r>
        <w:t>]</w:t>
      </w:r>
      <w:r w:rsidRPr="00A43F0F">
        <w:t xml:space="preserve"> </w:t>
      </w:r>
      <w:r>
        <w:t>J.W. Eischen, S. Deng, T.G. Clapp. Finite-element modeling and control of flexible fabric</w:t>
      </w:r>
      <w:r>
        <w:rPr>
          <w:rFonts w:hint="eastAsia"/>
        </w:rPr>
        <w:t xml:space="preserve"> </w:t>
      </w:r>
      <w:r>
        <w:t>parts. IEEE Computer Graphics and Applications. 1996,</w:t>
      </w:r>
      <w:r w:rsidR="00C44D85">
        <w:rPr>
          <w:rFonts w:hint="eastAsia"/>
        </w:rPr>
        <w:t xml:space="preserve"> </w:t>
      </w:r>
      <w:r>
        <w:t>16(5):71-80.</w:t>
      </w:r>
    </w:p>
  </w:endnote>
  <w:endnote w:id="23">
    <w:p w14:paraId="5E485780" w14:textId="39079E22" w:rsidR="00D413BF" w:rsidRPr="008E60D2" w:rsidRDefault="00D413BF" w:rsidP="00D771F0">
      <w:pPr>
        <w:pStyle w:val="afc"/>
        <w:jc w:val="both"/>
      </w:pPr>
      <w:r>
        <w:t>[</w:t>
      </w:r>
      <w:r w:rsidRPr="008E60D2">
        <w:rPr>
          <w:rStyle w:val="afd"/>
          <w:vertAlign w:val="baseline"/>
        </w:rPr>
        <w:endnoteRef/>
      </w:r>
      <w:r>
        <w:t>] F. Cirak, M. Ortiz, P. Schroder. Subdivision surfaces: A new Paradigm for thin-shell finite-element analysis. International Journal for Numerical Methods in Engineering. 2000, 47:2039-2072.</w:t>
      </w:r>
    </w:p>
  </w:endnote>
  <w:endnote w:id="24">
    <w:p w14:paraId="5A5DB7B5" w14:textId="4D6F694D" w:rsidR="00D413BF" w:rsidRPr="0087406B" w:rsidRDefault="00D413BF" w:rsidP="00D771F0">
      <w:pPr>
        <w:pStyle w:val="afc"/>
        <w:jc w:val="both"/>
      </w:pPr>
      <w:r>
        <w:t>[</w:t>
      </w:r>
      <w:r w:rsidRPr="0087406B">
        <w:rPr>
          <w:rStyle w:val="afd"/>
          <w:vertAlign w:val="baseline"/>
        </w:rPr>
        <w:endnoteRef/>
      </w:r>
      <w:r>
        <w:t>] O. Etzmuss, M. Keckeisen, W. Straper. A fast finite element solution for cloth modelling. Proceedings of Pacific Graphics. 2003:244-251.</w:t>
      </w:r>
    </w:p>
  </w:endnote>
  <w:endnote w:id="25">
    <w:p w14:paraId="18950F7B" w14:textId="193F1AA6" w:rsidR="00D413BF" w:rsidRPr="00115679" w:rsidRDefault="00D413BF" w:rsidP="00D771F0">
      <w:pPr>
        <w:pStyle w:val="afc"/>
        <w:jc w:val="both"/>
      </w:pPr>
      <w:r>
        <w:t>[</w:t>
      </w:r>
      <w:r w:rsidRPr="00115679">
        <w:rPr>
          <w:rStyle w:val="afd"/>
          <w:vertAlign w:val="baseline"/>
        </w:rPr>
        <w:endnoteRef/>
      </w:r>
      <w:r>
        <w:t>] Thomaszewski B, Wacker M, StraBer W. A consistent bending model for cloth simulation with corotational subdivision finite elements</w:t>
      </w:r>
      <w:r w:rsidR="00C44D85">
        <w:t>/</w:t>
      </w:r>
      <w:r>
        <w:t>Proceedings of the 2006 ACM SIGGRAPH/Eurographics Symposium on Computer Animation(SCA’ 06). Vienna, Austria, 2006: 107-116.</w:t>
      </w:r>
    </w:p>
  </w:endnote>
  <w:endnote w:id="26">
    <w:p w14:paraId="67D1F6E9" w14:textId="3D055A1C" w:rsidR="00D413BF" w:rsidRPr="00E53DDE" w:rsidRDefault="00D413BF" w:rsidP="00D771F0">
      <w:pPr>
        <w:pStyle w:val="afc"/>
        <w:jc w:val="both"/>
      </w:pPr>
      <w:r>
        <w:rPr>
          <w:rFonts w:hint="eastAsia"/>
        </w:rPr>
        <w:t>[</w:t>
      </w:r>
      <w:r w:rsidRPr="00E53DDE">
        <w:rPr>
          <w:rStyle w:val="afd"/>
          <w:vertAlign w:val="baseline"/>
        </w:rPr>
        <w:endnoteRef/>
      </w:r>
      <w:r>
        <w:rPr>
          <w:rFonts w:hint="eastAsia"/>
        </w:rPr>
        <w:t xml:space="preserve">] </w:t>
      </w:r>
      <w:r>
        <w:t>W.T. Reeves. Particle systems—a technique for modeling a class of fuzzy objects. ACM</w:t>
      </w:r>
      <w:r>
        <w:rPr>
          <w:rFonts w:hint="eastAsia"/>
        </w:rPr>
        <w:t xml:space="preserve"> Tra</w:t>
      </w:r>
      <w:r w:rsidR="00C44D85">
        <w:rPr>
          <w:rFonts w:hint="eastAsia"/>
        </w:rPr>
        <w:t>nsactions on Graphics (SIGGRAPH</w:t>
      </w:r>
      <w:r w:rsidR="00C44D85">
        <w:t>|</w:t>
      </w:r>
      <w:r>
        <w:rPr>
          <w:rFonts w:hint="eastAsia"/>
        </w:rPr>
        <w:t>83), 1983,2:91-108.</w:t>
      </w:r>
    </w:p>
  </w:endnote>
  <w:endnote w:id="27">
    <w:p w14:paraId="793BCBDD" w14:textId="7B89A0CD" w:rsidR="00D413BF" w:rsidRPr="00B87A76" w:rsidRDefault="00D413BF" w:rsidP="00D771F0">
      <w:pPr>
        <w:pStyle w:val="afc"/>
        <w:jc w:val="both"/>
      </w:pPr>
      <w:r>
        <w:t>[</w:t>
      </w:r>
      <w:r w:rsidRPr="00B87A76">
        <w:rPr>
          <w:rStyle w:val="afd"/>
          <w:vertAlign w:val="baseline"/>
        </w:rPr>
        <w:endnoteRef/>
      </w:r>
      <w:r>
        <w:t>] D.E. Breen, D.H. House, RH. Getto. A physically-based particle model of woven cloth. The Visual Computer. 1992, 8:264</w:t>
      </w:r>
      <w:r w:rsidR="00C44D85">
        <w:t>-</w:t>
      </w:r>
      <w:r>
        <w:t>277.</w:t>
      </w:r>
    </w:p>
  </w:endnote>
  <w:endnote w:id="28">
    <w:p w14:paraId="07EB8D0A" w14:textId="18B242D1" w:rsidR="00D413BF" w:rsidRPr="00B87A76" w:rsidRDefault="00D413BF" w:rsidP="00D771F0">
      <w:pPr>
        <w:pStyle w:val="afc"/>
        <w:jc w:val="both"/>
      </w:pPr>
      <w:r>
        <w:t>[</w:t>
      </w:r>
      <w:r w:rsidRPr="00B87A76">
        <w:rPr>
          <w:rStyle w:val="afd"/>
          <w:vertAlign w:val="baseline"/>
        </w:rPr>
        <w:endnoteRef/>
      </w:r>
      <w:r>
        <w:t>] D. Breen, D. House, M. Wozny. Predicting the drape of woven cloth using interacting Particles [A]. Proceedings of ACM SIGGRAPH ’94. 1994:365-372.</w:t>
      </w:r>
    </w:p>
  </w:endnote>
  <w:endnote w:id="29">
    <w:p w14:paraId="1AF1E239" w14:textId="35683194" w:rsidR="00D413BF" w:rsidRPr="00B87A76" w:rsidRDefault="00D413BF" w:rsidP="00D771F0">
      <w:pPr>
        <w:pStyle w:val="afc"/>
        <w:jc w:val="both"/>
      </w:pPr>
      <w:r>
        <w:t>[</w:t>
      </w:r>
      <w:r w:rsidRPr="00B87A76">
        <w:rPr>
          <w:rStyle w:val="afd"/>
          <w:vertAlign w:val="baseline"/>
        </w:rPr>
        <w:endnoteRef/>
      </w:r>
      <w:r>
        <w:t>] D. Breen, D. House, M. Wozny. A Particle-based model for simulating the draping behavior of woven cloth. Textile Research Journal. 1994,64</w:t>
      </w:r>
      <w:r w:rsidR="00C44D85">
        <w:t>(</w:t>
      </w:r>
      <w:r>
        <w:t>11</w:t>
      </w:r>
      <w:r w:rsidR="00C44D85">
        <w:t>)</w:t>
      </w:r>
      <w:r>
        <w:t>:663-685.</w:t>
      </w:r>
    </w:p>
  </w:endnote>
  <w:endnote w:id="30">
    <w:p w14:paraId="37E5ED20" w14:textId="2A613CFA" w:rsidR="00D413BF" w:rsidRPr="003A2F9B" w:rsidRDefault="00D413BF" w:rsidP="00D771F0">
      <w:pPr>
        <w:pStyle w:val="afc"/>
        <w:jc w:val="both"/>
      </w:pPr>
      <w:r>
        <w:t>[</w:t>
      </w:r>
      <w:r w:rsidRPr="003A2F9B">
        <w:rPr>
          <w:rStyle w:val="afd"/>
          <w:vertAlign w:val="baseline"/>
        </w:rPr>
        <w:endnoteRef/>
      </w:r>
      <w:r>
        <w:t>] B. Eberhardt, A. Weber, W. Strasser. A fast, flexible,particle-system model for cloth draping. IEEE Computer Graphics and Applications, 1996, 16(5):52-59.</w:t>
      </w:r>
    </w:p>
  </w:endnote>
  <w:endnote w:id="31">
    <w:p w14:paraId="00DC9E24" w14:textId="38B8D379" w:rsidR="00D413BF" w:rsidRPr="00115679" w:rsidRDefault="00D413BF" w:rsidP="00D771F0">
      <w:pPr>
        <w:pStyle w:val="afc"/>
        <w:jc w:val="both"/>
      </w:pPr>
      <w:r>
        <w:t>[</w:t>
      </w:r>
      <w:r w:rsidRPr="00115679">
        <w:rPr>
          <w:rStyle w:val="afd"/>
          <w:vertAlign w:val="baseline"/>
        </w:rPr>
        <w:endnoteRef/>
      </w:r>
      <w:r>
        <w:t>] X. Provot. Deformation constraint in a mass-spring model to describe rigid cloth behavior. Proceedings of Graphics Interface. 1995,147-154.</w:t>
      </w:r>
    </w:p>
  </w:endnote>
  <w:endnote w:id="32">
    <w:p w14:paraId="471F4915" w14:textId="3063ABFB" w:rsidR="00D413BF" w:rsidRPr="005E1F21" w:rsidRDefault="00D413BF" w:rsidP="00D771F0">
      <w:pPr>
        <w:pStyle w:val="afc"/>
        <w:jc w:val="both"/>
      </w:pPr>
      <w:r>
        <w:t>[</w:t>
      </w:r>
      <w:r w:rsidRPr="005E1F21">
        <w:rPr>
          <w:rStyle w:val="afd"/>
          <w:vertAlign w:val="baseline"/>
        </w:rPr>
        <w:endnoteRef/>
      </w:r>
      <w:r>
        <w:t>] P Volino, N. Magnenat-Thalmann. Developing simulation techniques for an interactive clothing system. IEEE International Conference on Virtual Systems and Multimedia. 1997, 109-118.</w:t>
      </w:r>
    </w:p>
  </w:endnote>
  <w:endnote w:id="33">
    <w:p w14:paraId="51738599" w14:textId="77777777" w:rsidR="00D413BF" w:rsidRPr="00115679" w:rsidRDefault="00D413BF" w:rsidP="00D771F0">
      <w:pPr>
        <w:pStyle w:val="afc"/>
        <w:jc w:val="both"/>
      </w:pPr>
      <w:r>
        <w:t>[</w:t>
      </w:r>
      <w:r w:rsidRPr="00115679">
        <w:rPr>
          <w:rStyle w:val="afd"/>
          <w:vertAlign w:val="baseline"/>
        </w:rPr>
        <w:endnoteRef/>
      </w:r>
      <w:r>
        <w:t>] Choi K J, Ko H S. Stable but responsive cloth. ACM Transactions on Graphics, 2002, 21(3): 604-611.</w:t>
      </w:r>
    </w:p>
  </w:endnote>
  <w:endnote w:id="34">
    <w:p w14:paraId="042288C0" w14:textId="77777777" w:rsidR="00D413BF" w:rsidRPr="00115679" w:rsidRDefault="00D413BF" w:rsidP="00D771F0">
      <w:pPr>
        <w:pStyle w:val="afc"/>
        <w:jc w:val="both"/>
      </w:pPr>
      <w:r>
        <w:t>[</w:t>
      </w:r>
      <w:r w:rsidRPr="00115679">
        <w:rPr>
          <w:rStyle w:val="afd"/>
          <w:vertAlign w:val="baseline"/>
        </w:rPr>
        <w:endnoteRef/>
      </w:r>
      <w:r>
        <w:t>] Zhou C, Jin X G, Wang C L. Efficient and stable simulation of cloth undergoing large rotations. Computing in Science and Engineering, 2008, 10(4): 30-40.</w:t>
      </w:r>
    </w:p>
  </w:endnote>
  <w:endnote w:id="35">
    <w:p w14:paraId="5C424AA1" w14:textId="05C7C7F0" w:rsidR="00D413BF" w:rsidRPr="00E90CFB" w:rsidRDefault="00D413BF" w:rsidP="00D771F0">
      <w:pPr>
        <w:pStyle w:val="afc"/>
        <w:jc w:val="both"/>
      </w:pPr>
      <w:r>
        <w:t>[</w:t>
      </w:r>
      <w:r w:rsidRPr="00E90CFB">
        <w:rPr>
          <w:rStyle w:val="afd"/>
          <w:vertAlign w:val="baseline"/>
        </w:rPr>
        <w:endnoteRef/>
      </w:r>
      <w:r>
        <w:t>] P. Volino, N. Magnenat-Thalmann. Fast geometric wrinkles on animated surfaces. In WSCG'99. 1999.</w:t>
      </w:r>
    </w:p>
  </w:endnote>
  <w:endnote w:id="36">
    <w:p w14:paraId="7FE6F437" w14:textId="703F33AF" w:rsidR="00D413BF" w:rsidRPr="00406D25" w:rsidRDefault="00D413BF" w:rsidP="00D771F0">
      <w:pPr>
        <w:pStyle w:val="afc"/>
        <w:jc w:val="both"/>
      </w:pPr>
      <w:r>
        <w:t>[</w:t>
      </w:r>
      <w:r w:rsidRPr="00406D25">
        <w:rPr>
          <w:rStyle w:val="afd"/>
          <w:vertAlign w:val="baseline"/>
        </w:rPr>
        <w:endnoteRef/>
      </w:r>
      <w:r>
        <w:t>] S. Hadap, E. Bangerter, P. Volino, N. Magnenat-Thalmann. Animating wrinkles on clothes. Proceedings of IEEE Visualization. 1999:175-182.</w:t>
      </w:r>
    </w:p>
  </w:endnote>
  <w:endnote w:id="37">
    <w:p w14:paraId="05849956" w14:textId="7BA18FA2" w:rsidR="00D413BF" w:rsidRPr="00755612" w:rsidRDefault="00D413BF" w:rsidP="00D771F0">
      <w:pPr>
        <w:pStyle w:val="afc"/>
        <w:jc w:val="both"/>
      </w:pPr>
      <w:r>
        <w:t>[</w:t>
      </w:r>
      <w:r w:rsidRPr="00755612">
        <w:rPr>
          <w:rStyle w:val="afd"/>
          <w:vertAlign w:val="baseline"/>
        </w:rPr>
        <w:endnoteRef/>
      </w:r>
      <w:r>
        <w:t>] M. Oshita,A. Makinouehi. Real-time cloth simulation with sparse particles and curved faces. Proceedings of Computer Animation. 2001:220-227.</w:t>
      </w:r>
    </w:p>
  </w:endnote>
  <w:endnote w:id="38">
    <w:p w14:paraId="4F34F776" w14:textId="4612F76F" w:rsidR="00D413BF" w:rsidRPr="004D5C47" w:rsidRDefault="00D413BF" w:rsidP="00D771F0">
      <w:pPr>
        <w:pStyle w:val="afc"/>
        <w:jc w:val="both"/>
      </w:pPr>
      <w:r>
        <w:t>[</w:t>
      </w:r>
      <w:r w:rsidRPr="004D5C47">
        <w:rPr>
          <w:rStyle w:val="afd"/>
          <w:vertAlign w:val="baseline"/>
        </w:rPr>
        <w:endnoteRef/>
      </w:r>
      <w:r>
        <w:t>] Y.M. Kang, J.H. Choi, H.G. Cho, D.H. Lee. An efficient animation of wrinkled cloth with approximate implicit integration. The Visual Computer. 2001, (3):147-157.</w:t>
      </w:r>
    </w:p>
  </w:endnote>
  <w:endnote w:id="39">
    <w:p w14:paraId="39F50308" w14:textId="4E5A7368" w:rsidR="00D413BF" w:rsidRPr="004D5C47" w:rsidRDefault="00D413BF" w:rsidP="00D771F0">
      <w:pPr>
        <w:pStyle w:val="afc"/>
        <w:jc w:val="both"/>
      </w:pPr>
      <w:r>
        <w:t>[</w:t>
      </w:r>
      <w:r w:rsidRPr="004D5C47">
        <w:rPr>
          <w:rStyle w:val="afd"/>
          <w:vertAlign w:val="baseline"/>
        </w:rPr>
        <w:endnoteRef/>
      </w:r>
      <w:r>
        <w:t>] Y.M. Kang, H.G. Cho. Bilayered approximate integration for rapid and plausible animation of virtual cloth with realistic wrinkles. Proceedings of Computer Animation. 2002, 203-214.</w:t>
      </w:r>
    </w:p>
  </w:endnote>
  <w:endnote w:id="40">
    <w:p w14:paraId="585DBCBA" w14:textId="5BD0ED29" w:rsidR="00D413BF" w:rsidRPr="000226DB" w:rsidRDefault="00D413BF" w:rsidP="00D771F0">
      <w:pPr>
        <w:pStyle w:val="afc"/>
        <w:jc w:val="both"/>
      </w:pPr>
      <w:r>
        <w:t>[</w:t>
      </w:r>
      <w:r w:rsidRPr="000226DB">
        <w:rPr>
          <w:rStyle w:val="afd"/>
          <w:vertAlign w:val="baseline"/>
        </w:rPr>
        <w:endnoteRef/>
      </w:r>
      <w:r>
        <w:t>]</w:t>
      </w:r>
      <w:r>
        <w:rPr>
          <w:rFonts w:hint="eastAsia"/>
        </w:rPr>
        <w:tab/>
      </w:r>
      <w:r>
        <w:t xml:space="preserve"> F. Cordier, N. Magnenat-Thalmann. Real-time animation of dressed virtual humans. Computer Graphics Forum. 2002, 21(3):327-336.</w:t>
      </w:r>
    </w:p>
  </w:endnote>
  <w:endnote w:id="41">
    <w:p w14:paraId="18EF1056" w14:textId="43CC170F" w:rsidR="00D413BF" w:rsidRPr="00DA0A6E" w:rsidRDefault="00D413BF" w:rsidP="00D771F0">
      <w:pPr>
        <w:pStyle w:val="afc"/>
        <w:jc w:val="both"/>
      </w:pPr>
      <w:r>
        <w:t>[</w:t>
      </w:r>
      <w:r w:rsidRPr="00DA0A6E">
        <w:rPr>
          <w:rStyle w:val="afd"/>
          <w:vertAlign w:val="baseline"/>
        </w:rPr>
        <w:endnoteRef/>
      </w:r>
      <w:r>
        <w:t>] L. Verlet. Computer 'experiments' on classical fluids: I. Thermo dynamical properties of Lennard-Jones molcules. Physical Review. 1967, 159(1):98-103.</w:t>
      </w:r>
    </w:p>
  </w:endnote>
  <w:endnote w:id="42">
    <w:p w14:paraId="44510238" w14:textId="7942D281" w:rsidR="00D413BF" w:rsidRPr="003B6F44" w:rsidRDefault="00D413BF" w:rsidP="00D771F0">
      <w:pPr>
        <w:pStyle w:val="afc"/>
        <w:jc w:val="both"/>
      </w:pPr>
      <w:r>
        <w:t>[</w:t>
      </w:r>
      <w:r w:rsidRPr="003B6F44">
        <w:rPr>
          <w:rStyle w:val="afd"/>
          <w:vertAlign w:val="baseline"/>
        </w:rPr>
        <w:endnoteRef/>
      </w:r>
      <w:r>
        <w:t>] J.T. Klosowski, M. Held, J.S.B. Mitchell, H. Sowizral, K. Zikan. Efficient collision detection using bounding volume hierarchies of k-DOPs. IEEE Transactions on Visualization and Computer Graphics. 1998,</w:t>
      </w:r>
      <w:r w:rsidR="00C44D85">
        <w:t xml:space="preserve"> </w:t>
      </w:r>
      <w:r>
        <w:t>4(1):21-37.</w:t>
      </w:r>
    </w:p>
  </w:endnote>
  <w:endnote w:id="43">
    <w:p w14:paraId="5F70B1BE" w14:textId="5482D816" w:rsidR="00D413BF" w:rsidRPr="003B6F44" w:rsidRDefault="00D413BF" w:rsidP="00D771F0">
      <w:pPr>
        <w:pStyle w:val="afc"/>
        <w:jc w:val="both"/>
      </w:pPr>
      <w:r>
        <w:t>[</w:t>
      </w:r>
      <w:r w:rsidRPr="003B6F44">
        <w:rPr>
          <w:rStyle w:val="afd"/>
          <w:vertAlign w:val="baseline"/>
        </w:rPr>
        <w:endnoteRef/>
      </w:r>
      <w:r>
        <w:t>] D.L. Zhang. M.M.F. Yuen. Collision detection for clothed human animation. Proceedings of the 8th Pacific Conference on Computer Graphics and Applications (PG '00). 2000,328-337.</w:t>
      </w:r>
    </w:p>
  </w:endnote>
  <w:endnote w:id="44">
    <w:p w14:paraId="05A8F45D" w14:textId="0DD348A3" w:rsidR="00D413BF" w:rsidRDefault="00D413BF" w:rsidP="00D771F0">
      <w:pPr>
        <w:pStyle w:val="afc"/>
        <w:jc w:val="both"/>
      </w:pPr>
      <w:r>
        <w:t>[</w:t>
      </w:r>
      <w:r w:rsidRPr="003B6F44">
        <w:rPr>
          <w:rStyle w:val="afd"/>
          <w:vertAlign w:val="baseline"/>
        </w:rPr>
        <w:endnoteRef/>
      </w:r>
      <w:r>
        <w:t>]</w:t>
      </w:r>
      <w:r w:rsidRPr="003B6F44">
        <w:t xml:space="preserve"> </w:t>
      </w:r>
      <w:r>
        <w:t>D.L. Zhang. M.M.F. Yuen. A coherence-based collision detection method for dressed human simulation. Computer Graphics Forum. 2002, 21(1):33-42.</w:t>
      </w:r>
    </w:p>
  </w:endnote>
  <w:endnote w:id="45">
    <w:p w14:paraId="66DC2395" w14:textId="04F65023" w:rsidR="00D413BF" w:rsidRPr="0048289D" w:rsidRDefault="00D413BF" w:rsidP="00D771F0">
      <w:pPr>
        <w:pStyle w:val="afc"/>
        <w:jc w:val="both"/>
      </w:pPr>
      <w:r>
        <w:t>[</w:t>
      </w:r>
      <w:r w:rsidRPr="0048289D">
        <w:rPr>
          <w:rStyle w:val="afd"/>
          <w:vertAlign w:val="baseline"/>
        </w:rPr>
        <w:endnoteRef/>
      </w:r>
      <w:r>
        <w:t>] T. Vassilev, B. Spanlang,Y. Chrysanthou. Fast cloth animation on walking avatars. Computer Graphics Forum. 2001, 20(3):260-267.</w:t>
      </w:r>
    </w:p>
  </w:endnote>
  <w:endnote w:id="46">
    <w:p w14:paraId="0B9B17B0" w14:textId="1A96E774" w:rsidR="00D413BF" w:rsidRPr="0048289D" w:rsidRDefault="00D413BF" w:rsidP="00D771F0">
      <w:r>
        <w:t>[</w:t>
      </w:r>
      <w:r w:rsidRPr="0048289D">
        <w:rPr>
          <w:rStyle w:val="afd"/>
          <w:vertAlign w:val="baseline"/>
        </w:rPr>
        <w:endnoteRef/>
      </w:r>
      <w:r>
        <w:t>]</w:t>
      </w:r>
      <w:r>
        <w:tab/>
      </w:r>
      <w:r w:rsidRPr="0048289D">
        <w:t>B. Heidelberger, M. Teschner, M. Gross. Detection of collisions and self-collisions using</w:t>
      </w:r>
      <w:r>
        <w:t xml:space="preserve"> </w:t>
      </w:r>
      <w:r w:rsidRPr="0048289D">
        <w:t>image-space techniques. Proceedin</w:t>
      </w:r>
      <w:r>
        <w:t>gs of WSCG 2004, 12(1): 145-152.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00AD0" w14:textId="77777777" w:rsidR="00D413BF" w:rsidRDefault="00D413BF"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821D1F">
      <w:rPr>
        <w:rStyle w:val="a4"/>
        <w:noProof/>
      </w:rPr>
      <w:t>1</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E8B4A" w14:textId="77777777" w:rsidR="00D413BF" w:rsidRDefault="00D413BF">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7E4D1" w14:textId="77777777" w:rsidR="00E30DEB" w:rsidRDefault="00E30DEB">
      <w:r>
        <w:separator/>
      </w:r>
    </w:p>
  </w:footnote>
  <w:footnote w:type="continuationSeparator" w:id="0">
    <w:p w14:paraId="1E7AA323" w14:textId="77777777" w:rsidR="00E30DEB" w:rsidRDefault="00E30D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5C1E" w14:textId="77777777" w:rsidR="00D413BF" w:rsidRDefault="00D413BF">
    <w:pPr>
      <w:pStyle w:val="a6"/>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D75F9" w14:textId="77777777" w:rsidR="00D413BF" w:rsidRDefault="00D413BF">
    <w:pPr>
      <w:jc w:val="center"/>
    </w:pPr>
    <w:r>
      <w:rPr>
        <w:rFonts w:hint="eastAsia"/>
        <w:vanis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C560A9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04991E58"/>
    <w:multiLevelType w:val="multilevel"/>
    <w:tmpl w:val="6740625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7">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24E2614"/>
    <w:multiLevelType w:val="hybridMultilevel"/>
    <w:tmpl w:val="9AC61F2A"/>
    <w:lvl w:ilvl="0" w:tplc="03D2F844">
      <w:start w:val="1"/>
      <w:numFmt w:val="decimal"/>
      <w:pStyle w:val="10"/>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33BD1628"/>
    <w:multiLevelType w:val="hybridMultilevel"/>
    <w:tmpl w:val="714E2F2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923235D"/>
    <w:multiLevelType w:val="multilevel"/>
    <w:tmpl w:val="33940532"/>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7">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426B4A65"/>
    <w:multiLevelType w:val="hybridMultilevel"/>
    <w:tmpl w:val="020E43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4C837201"/>
    <w:multiLevelType w:val="hybridMultilevel"/>
    <w:tmpl w:val="D214F494"/>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50EF2C37"/>
    <w:multiLevelType w:val="hybridMultilevel"/>
    <w:tmpl w:val="D76618C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nsid w:val="5CAC780E"/>
    <w:multiLevelType w:val="hybridMultilevel"/>
    <w:tmpl w:val="6740625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5F8A6E2A"/>
    <w:multiLevelType w:val="hybridMultilevel"/>
    <w:tmpl w:val="0D20D9AE"/>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189007B"/>
    <w:multiLevelType w:val="hybridMultilevel"/>
    <w:tmpl w:val="5224BDD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nsid w:val="70803D1B"/>
    <w:multiLevelType w:val="hybridMultilevel"/>
    <w:tmpl w:val="EC2293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
  </w:num>
  <w:num w:numId="3">
    <w:abstractNumId w:val="20"/>
  </w:num>
  <w:num w:numId="4">
    <w:abstractNumId w:val="9"/>
  </w:num>
  <w:num w:numId="5">
    <w:abstractNumId w:val="8"/>
  </w:num>
  <w:num w:numId="6">
    <w:abstractNumId w:val="5"/>
  </w:num>
  <w:num w:numId="7">
    <w:abstractNumId w:val="25"/>
  </w:num>
  <w:num w:numId="8">
    <w:abstractNumId w:val="15"/>
  </w:num>
  <w:num w:numId="9">
    <w:abstractNumId w:val="10"/>
    <w:lvlOverride w:ilvl="0">
      <w:startOverride w:val="3"/>
    </w:lvlOverride>
    <w:lvlOverride w:ilvl="1">
      <w:startOverride w:val="4"/>
    </w:lvlOverride>
  </w:num>
  <w:num w:numId="10">
    <w:abstractNumId w:val="12"/>
  </w:num>
  <w:num w:numId="11">
    <w:abstractNumId w:val="7"/>
  </w:num>
  <w:num w:numId="12">
    <w:abstractNumId w:val="6"/>
  </w:num>
  <w:num w:numId="13">
    <w:abstractNumId w:val="3"/>
  </w:num>
  <w:num w:numId="14">
    <w:abstractNumId w:val="4"/>
  </w:num>
  <w:num w:numId="15">
    <w:abstractNumId w:val="27"/>
  </w:num>
  <w:num w:numId="16">
    <w:abstractNumId w:val="11"/>
  </w:num>
  <w:num w:numId="17">
    <w:abstractNumId w:val="17"/>
  </w:num>
  <w:num w:numId="18">
    <w:abstractNumId w:val="19"/>
  </w:num>
  <w:num w:numId="19">
    <w:abstractNumId w:val="26"/>
  </w:num>
  <w:num w:numId="20">
    <w:abstractNumId w:val="14"/>
  </w:num>
  <w:num w:numId="21">
    <w:abstractNumId w:val="0"/>
  </w:num>
  <w:num w:numId="22">
    <w:abstractNumId w:val="23"/>
  </w:num>
  <w:num w:numId="23">
    <w:abstractNumId w:val="16"/>
  </w:num>
  <w:num w:numId="24">
    <w:abstractNumId w:val="22"/>
  </w:num>
  <w:num w:numId="25">
    <w:abstractNumId w:val="2"/>
  </w:num>
  <w:num w:numId="26">
    <w:abstractNumId w:val="21"/>
  </w:num>
  <w:num w:numId="27">
    <w:abstractNumId w:val="24"/>
  </w:num>
  <w:num w:numId="28">
    <w:abstractNumId w:val="13"/>
  </w:num>
  <w:num w:numId="29">
    <w:abstractNumId w:val="1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4A9"/>
    <w:rsid w:val="0000001F"/>
    <w:rsid w:val="00000554"/>
    <w:rsid w:val="000025FE"/>
    <w:rsid w:val="000044E0"/>
    <w:rsid w:val="00005279"/>
    <w:rsid w:val="00005C17"/>
    <w:rsid w:val="00005E5A"/>
    <w:rsid w:val="00005F77"/>
    <w:rsid w:val="00006782"/>
    <w:rsid w:val="00007927"/>
    <w:rsid w:val="00010056"/>
    <w:rsid w:val="0001026E"/>
    <w:rsid w:val="00011862"/>
    <w:rsid w:val="00011F41"/>
    <w:rsid w:val="000152C2"/>
    <w:rsid w:val="000156EF"/>
    <w:rsid w:val="00016331"/>
    <w:rsid w:val="000226DB"/>
    <w:rsid w:val="00022ADE"/>
    <w:rsid w:val="00022BAE"/>
    <w:rsid w:val="00022DBA"/>
    <w:rsid w:val="00023A3F"/>
    <w:rsid w:val="0002633A"/>
    <w:rsid w:val="00031B61"/>
    <w:rsid w:val="00032B28"/>
    <w:rsid w:val="000339A6"/>
    <w:rsid w:val="00034908"/>
    <w:rsid w:val="00034A5B"/>
    <w:rsid w:val="00034CC5"/>
    <w:rsid w:val="00040DC5"/>
    <w:rsid w:val="000415AD"/>
    <w:rsid w:val="000446C1"/>
    <w:rsid w:val="00053211"/>
    <w:rsid w:val="000551A5"/>
    <w:rsid w:val="00057121"/>
    <w:rsid w:val="0006001E"/>
    <w:rsid w:val="0006737A"/>
    <w:rsid w:val="00072898"/>
    <w:rsid w:val="00076A37"/>
    <w:rsid w:val="00076F8A"/>
    <w:rsid w:val="00081565"/>
    <w:rsid w:val="00082B84"/>
    <w:rsid w:val="000853A3"/>
    <w:rsid w:val="00086B85"/>
    <w:rsid w:val="00090920"/>
    <w:rsid w:val="00094342"/>
    <w:rsid w:val="000976F4"/>
    <w:rsid w:val="000A00EC"/>
    <w:rsid w:val="000A1B64"/>
    <w:rsid w:val="000A21C8"/>
    <w:rsid w:val="000A4D51"/>
    <w:rsid w:val="000B101D"/>
    <w:rsid w:val="000B1664"/>
    <w:rsid w:val="000B1A1C"/>
    <w:rsid w:val="000C14EF"/>
    <w:rsid w:val="000C4D2C"/>
    <w:rsid w:val="000D0253"/>
    <w:rsid w:val="000D1F2F"/>
    <w:rsid w:val="000D3B3A"/>
    <w:rsid w:val="000D3D4E"/>
    <w:rsid w:val="000D4191"/>
    <w:rsid w:val="000D7283"/>
    <w:rsid w:val="000E2051"/>
    <w:rsid w:val="000E2284"/>
    <w:rsid w:val="000E2D90"/>
    <w:rsid w:val="000E3D0A"/>
    <w:rsid w:val="000F2B08"/>
    <w:rsid w:val="000F48DF"/>
    <w:rsid w:val="00100357"/>
    <w:rsid w:val="00103A08"/>
    <w:rsid w:val="00105D4F"/>
    <w:rsid w:val="001067A3"/>
    <w:rsid w:val="0011045B"/>
    <w:rsid w:val="001108DB"/>
    <w:rsid w:val="0011115A"/>
    <w:rsid w:val="00111D42"/>
    <w:rsid w:val="00115679"/>
    <w:rsid w:val="001240E4"/>
    <w:rsid w:val="00125DA5"/>
    <w:rsid w:val="00127B2C"/>
    <w:rsid w:val="001345ED"/>
    <w:rsid w:val="001353DA"/>
    <w:rsid w:val="0013591F"/>
    <w:rsid w:val="00136A1D"/>
    <w:rsid w:val="0014189E"/>
    <w:rsid w:val="00147638"/>
    <w:rsid w:val="001500AF"/>
    <w:rsid w:val="001506DF"/>
    <w:rsid w:val="00152156"/>
    <w:rsid w:val="001527E1"/>
    <w:rsid w:val="0015399B"/>
    <w:rsid w:val="001552A1"/>
    <w:rsid w:val="00157C47"/>
    <w:rsid w:val="00163930"/>
    <w:rsid w:val="00163C18"/>
    <w:rsid w:val="001658C7"/>
    <w:rsid w:val="00166A78"/>
    <w:rsid w:val="00170E18"/>
    <w:rsid w:val="0017172D"/>
    <w:rsid w:val="00177DD7"/>
    <w:rsid w:val="00190A43"/>
    <w:rsid w:val="00192FAC"/>
    <w:rsid w:val="00194F64"/>
    <w:rsid w:val="001953B7"/>
    <w:rsid w:val="00196795"/>
    <w:rsid w:val="001A0427"/>
    <w:rsid w:val="001A3286"/>
    <w:rsid w:val="001A4E05"/>
    <w:rsid w:val="001A51A3"/>
    <w:rsid w:val="001A774D"/>
    <w:rsid w:val="001B2AC9"/>
    <w:rsid w:val="001B5822"/>
    <w:rsid w:val="001B6A0A"/>
    <w:rsid w:val="001B721C"/>
    <w:rsid w:val="001C08F6"/>
    <w:rsid w:val="001C1012"/>
    <w:rsid w:val="001C1CB3"/>
    <w:rsid w:val="001C3F1E"/>
    <w:rsid w:val="001D26C8"/>
    <w:rsid w:val="001D2831"/>
    <w:rsid w:val="001D2A8A"/>
    <w:rsid w:val="001D3C98"/>
    <w:rsid w:val="001D3E1B"/>
    <w:rsid w:val="001D7075"/>
    <w:rsid w:val="001E01B3"/>
    <w:rsid w:val="001E0650"/>
    <w:rsid w:val="001E0D12"/>
    <w:rsid w:val="001E2B43"/>
    <w:rsid w:val="001E2EDE"/>
    <w:rsid w:val="001E319D"/>
    <w:rsid w:val="001E3DE6"/>
    <w:rsid w:val="001E6CF5"/>
    <w:rsid w:val="001F1E77"/>
    <w:rsid w:val="001F2CA7"/>
    <w:rsid w:val="001F3520"/>
    <w:rsid w:val="00201A08"/>
    <w:rsid w:val="00201F7F"/>
    <w:rsid w:val="0020228C"/>
    <w:rsid w:val="00204FA2"/>
    <w:rsid w:val="00206225"/>
    <w:rsid w:val="00207406"/>
    <w:rsid w:val="002075AB"/>
    <w:rsid w:val="0021097B"/>
    <w:rsid w:val="00213083"/>
    <w:rsid w:val="0021714D"/>
    <w:rsid w:val="0022059A"/>
    <w:rsid w:val="00223ABD"/>
    <w:rsid w:val="00224E93"/>
    <w:rsid w:val="0022640E"/>
    <w:rsid w:val="00226BBC"/>
    <w:rsid w:val="00226FB9"/>
    <w:rsid w:val="0023186B"/>
    <w:rsid w:val="002320CD"/>
    <w:rsid w:val="00232160"/>
    <w:rsid w:val="00235B6A"/>
    <w:rsid w:val="00235BC2"/>
    <w:rsid w:val="00236440"/>
    <w:rsid w:val="002450BB"/>
    <w:rsid w:val="002457F1"/>
    <w:rsid w:val="00245A7D"/>
    <w:rsid w:val="00246ACB"/>
    <w:rsid w:val="00247BCD"/>
    <w:rsid w:val="00251616"/>
    <w:rsid w:val="00256E6B"/>
    <w:rsid w:val="00262322"/>
    <w:rsid w:val="0026455F"/>
    <w:rsid w:val="00271DAE"/>
    <w:rsid w:val="0027313B"/>
    <w:rsid w:val="00273238"/>
    <w:rsid w:val="002756F9"/>
    <w:rsid w:val="0027570B"/>
    <w:rsid w:val="0027709E"/>
    <w:rsid w:val="002775CB"/>
    <w:rsid w:val="002827F4"/>
    <w:rsid w:val="00290DC1"/>
    <w:rsid w:val="00290F38"/>
    <w:rsid w:val="00291028"/>
    <w:rsid w:val="00291520"/>
    <w:rsid w:val="0029445B"/>
    <w:rsid w:val="00295BD6"/>
    <w:rsid w:val="00296C2C"/>
    <w:rsid w:val="002A0148"/>
    <w:rsid w:val="002A2435"/>
    <w:rsid w:val="002A30E6"/>
    <w:rsid w:val="002A3602"/>
    <w:rsid w:val="002A42FA"/>
    <w:rsid w:val="002A6BE8"/>
    <w:rsid w:val="002B097A"/>
    <w:rsid w:val="002B0D7C"/>
    <w:rsid w:val="002B1932"/>
    <w:rsid w:val="002B24CE"/>
    <w:rsid w:val="002B250A"/>
    <w:rsid w:val="002B42C7"/>
    <w:rsid w:val="002B57AD"/>
    <w:rsid w:val="002B6B7D"/>
    <w:rsid w:val="002B747B"/>
    <w:rsid w:val="002B7CF3"/>
    <w:rsid w:val="002C2575"/>
    <w:rsid w:val="002C3EE7"/>
    <w:rsid w:val="002C4DAC"/>
    <w:rsid w:val="002C4F8A"/>
    <w:rsid w:val="002C76F3"/>
    <w:rsid w:val="002D008C"/>
    <w:rsid w:val="002D1C45"/>
    <w:rsid w:val="002D2854"/>
    <w:rsid w:val="002D39CA"/>
    <w:rsid w:val="002D3B2A"/>
    <w:rsid w:val="002D4F99"/>
    <w:rsid w:val="002D5FAE"/>
    <w:rsid w:val="002D740F"/>
    <w:rsid w:val="002E0AF3"/>
    <w:rsid w:val="002E1443"/>
    <w:rsid w:val="002E2D63"/>
    <w:rsid w:val="002E7B51"/>
    <w:rsid w:val="002F19A4"/>
    <w:rsid w:val="002F237A"/>
    <w:rsid w:val="002F42E4"/>
    <w:rsid w:val="002F7BA4"/>
    <w:rsid w:val="00301DEB"/>
    <w:rsid w:val="00302F4C"/>
    <w:rsid w:val="00302FB6"/>
    <w:rsid w:val="00305EAC"/>
    <w:rsid w:val="00311410"/>
    <w:rsid w:val="00313FE0"/>
    <w:rsid w:val="003159E2"/>
    <w:rsid w:val="00315C03"/>
    <w:rsid w:val="0031695A"/>
    <w:rsid w:val="00316AD3"/>
    <w:rsid w:val="00316DB4"/>
    <w:rsid w:val="0032076D"/>
    <w:rsid w:val="0032162A"/>
    <w:rsid w:val="00321B9E"/>
    <w:rsid w:val="00325DE1"/>
    <w:rsid w:val="00326EE9"/>
    <w:rsid w:val="00330797"/>
    <w:rsid w:val="003345C9"/>
    <w:rsid w:val="00334850"/>
    <w:rsid w:val="00336098"/>
    <w:rsid w:val="00337D77"/>
    <w:rsid w:val="00343E61"/>
    <w:rsid w:val="0034609C"/>
    <w:rsid w:val="00350050"/>
    <w:rsid w:val="00350199"/>
    <w:rsid w:val="00353D2C"/>
    <w:rsid w:val="00354195"/>
    <w:rsid w:val="00355A38"/>
    <w:rsid w:val="00356E77"/>
    <w:rsid w:val="00356FB0"/>
    <w:rsid w:val="0035733B"/>
    <w:rsid w:val="00357908"/>
    <w:rsid w:val="003610B9"/>
    <w:rsid w:val="00362B38"/>
    <w:rsid w:val="00362FE9"/>
    <w:rsid w:val="00365C6F"/>
    <w:rsid w:val="00366033"/>
    <w:rsid w:val="00370800"/>
    <w:rsid w:val="003711C3"/>
    <w:rsid w:val="003728BE"/>
    <w:rsid w:val="0037302F"/>
    <w:rsid w:val="0037383D"/>
    <w:rsid w:val="00374345"/>
    <w:rsid w:val="00376EB2"/>
    <w:rsid w:val="00380368"/>
    <w:rsid w:val="00380556"/>
    <w:rsid w:val="0038059D"/>
    <w:rsid w:val="00383FC4"/>
    <w:rsid w:val="00384537"/>
    <w:rsid w:val="00386AA7"/>
    <w:rsid w:val="00391430"/>
    <w:rsid w:val="0039152C"/>
    <w:rsid w:val="003930CA"/>
    <w:rsid w:val="00396153"/>
    <w:rsid w:val="00397546"/>
    <w:rsid w:val="00397568"/>
    <w:rsid w:val="003A0760"/>
    <w:rsid w:val="003A0F03"/>
    <w:rsid w:val="003A24E5"/>
    <w:rsid w:val="003A2F9B"/>
    <w:rsid w:val="003A6731"/>
    <w:rsid w:val="003A70AA"/>
    <w:rsid w:val="003B142B"/>
    <w:rsid w:val="003B6E4A"/>
    <w:rsid w:val="003B6F44"/>
    <w:rsid w:val="003C09A2"/>
    <w:rsid w:val="003C20FC"/>
    <w:rsid w:val="003D0C16"/>
    <w:rsid w:val="003D1029"/>
    <w:rsid w:val="003D1123"/>
    <w:rsid w:val="003D3C60"/>
    <w:rsid w:val="003D5C22"/>
    <w:rsid w:val="003D62D0"/>
    <w:rsid w:val="003D737A"/>
    <w:rsid w:val="003E0335"/>
    <w:rsid w:val="003E0995"/>
    <w:rsid w:val="003E34B9"/>
    <w:rsid w:val="003E6209"/>
    <w:rsid w:val="003E7AC7"/>
    <w:rsid w:val="003F045C"/>
    <w:rsid w:val="003F17B3"/>
    <w:rsid w:val="003F2E16"/>
    <w:rsid w:val="003F34BB"/>
    <w:rsid w:val="003F5034"/>
    <w:rsid w:val="003F58B3"/>
    <w:rsid w:val="003F6F69"/>
    <w:rsid w:val="003F736D"/>
    <w:rsid w:val="00400E6D"/>
    <w:rsid w:val="004010BD"/>
    <w:rsid w:val="00406CAD"/>
    <w:rsid w:val="00406D25"/>
    <w:rsid w:val="00412A13"/>
    <w:rsid w:val="0041720F"/>
    <w:rsid w:val="00424EE3"/>
    <w:rsid w:val="00425E46"/>
    <w:rsid w:val="00427284"/>
    <w:rsid w:val="004332FD"/>
    <w:rsid w:val="00434907"/>
    <w:rsid w:val="00435C2B"/>
    <w:rsid w:val="00441F0E"/>
    <w:rsid w:val="0044568E"/>
    <w:rsid w:val="00445A56"/>
    <w:rsid w:val="00446472"/>
    <w:rsid w:val="00446BF9"/>
    <w:rsid w:val="00450D84"/>
    <w:rsid w:val="004514AE"/>
    <w:rsid w:val="0045334C"/>
    <w:rsid w:val="00455087"/>
    <w:rsid w:val="00456011"/>
    <w:rsid w:val="00457EA0"/>
    <w:rsid w:val="00462A8A"/>
    <w:rsid w:val="0047065B"/>
    <w:rsid w:val="00476AD8"/>
    <w:rsid w:val="004775F2"/>
    <w:rsid w:val="00480684"/>
    <w:rsid w:val="0048289D"/>
    <w:rsid w:val="004831EC"/>
    <w:rsid w:val="0048349B"/>
    <w:rsid w:val="004848F0"/>
    <w:rsid w:val="00485160"/>
    <w:rsid w:val="00485C52"/>
    <w:rsid w:val="00485DD6"/>
    <w:rsid w:val="00486619"/>
    <w:rsid w:val="004872FF"/>
    <w:rsid w:val="00487E6B"/>
    <w:rsid w:val="00490F1C"/>
    <w:rsid w:val="00492A1D"/>
    <w:rsid w:val="00492E1D"/>
    <w:rsid w:val="0049489D"/>
    <w:rsid w:val="00497B1D"/>
    <w:rsid w:val="004A07C8"/>
    <w:rsid w:val="004A174F"/>
    <w:rsid w:val="004A1BA7"/>
    <w:rsid w:val="004A1FEC"/>
    <w:rsid w:val="004A29EE"/>
    <w:rsid w:val="004A3A46"/>
    <w:rsid w:val="004A47E6"/>
    <w:rsid w:val="004A4DCC"/>
    <w:rsid w:val="004B57DE"/>
    <w:rsid w:val="004B6C59"/>
    <w:rsid w:val="004B7690"/>
    <w:rsid w:val="004C07F3"/>
    <w:rsid w:val="004C0B8B"/>
    <w:rsid w:val="004C78F0"/>
    <w:rsid w:val="004D1609"/>
    <w:rsid w:val="004D5C47"/>
    <w:rsid w:val="004E46FB"/>
    <w:rsid w:val="004E67CD"/>
    <w:rsid w:val="004E6DF1"/>
    <w:rsid w:val="004F15E2"/>
    <w:rsid w:val="004F4075"/>
    <w:rsid w:val="004F498E"/>
    <w:rsid w:val="004F6A66"/>
    <w:rsid w:val="004F6BFB"/>
    <w:rsid w:val="00502B03"/>
    <w:rsid w:val="005066E2"/>
    <w:rsid w:val="005105B1"/>
    <w:rsid w:val="00511A4B"/>
    <w:rsid w:val="00511B90"/>
    <w:rsid w:val="00512D4F"/>
    <w:rsid w:val="00514666"/>
    <w:rsid w:val="00520DDB"/>
    <w:rsid w:val="00522F34"/>
    <w:rsid w:val="00530248"/>
    <w:rsid w:val="0053047E"/>
    <w:rsid w:val="00530D52"/>
    <w:rsid w:val="005332AD"/>
    <w:rsid w:val="0053561C"/>
    <w:rsid w:val="00537376"/>
    <w:rsid w:val="00541549"/>
    <w:rsid w:val="005427A5"/>
    <w:rsid w:val="005434F9"/>
    <w:rsid w:val="0054442F"/>
    <w:rsid w:val="00545048"/>
    <w:rsid w:val="00545D67"/>
    <w:rsid w:val="00551338"/>
    <w:rsid w:val="005548DC"/>
    <w:rsid w:val="00561B82"/>
    <w:rsid w:val="00564666"/>
    <w:rsid w:val="00564ACF"/>
    <w:rsid w:val="00565C07"/>
    <w:rsid w:val="00567A61"/>
    <w:rsid w:val="00567C5A"/>
    <w:rsid w:val="005702D7"/>
    <w:rsid w:val="005717F3"/>
    <w:rsid w:val="00571D84"/>
    <w:rsid w:val="005801F7"/>
    <w:rsid w:val="00580DD1"/>
    <w:rsid w:val="005834E7"/>
    <w:rsid w:val="00586375"/>
    <w:rsid w:val="005873A7"/>
    <w:rsid w:val="0059491D"/>
    <w:rsid w:val="00595DC7"/>
    <w:rsid w:val="005972D5"/>
    <w:rsid w:val="005A287F"/>
    <w:rsid w:val="005A3527"/>
    <w:rsid w:val="005A7ACF"/>
    <w:rsid w:val="005B0676"/>
    <w:rsid w:val="005B071A"/>
    <w:rsid w:val="005B0868"/>
    <w:rsid w:val="005B1B9C"/>
    <w:rsid w:val="005B47FD"/>
    <w:rsid w:val="005B499B"/>
    <w:rsid w:val="005B5D83"/>
    <w:rsid w:val="005C0EEA"/>
    <w:rsid w:val="005C3578"/>
    <w:rsid w:val="005C3712"/>
    <w:rsid w:val="005C513A"/>
    <w:rsid w:val="005C5DE7"/>
    <w:rsid w:val="005D24DD"/>
    <w:rsid w:val="005D44A9"/>
    <w:rsid w:val="005D4EB0"/>
    <w:rsid w:val="005D55A6"/>
    <w:rsid w:val="005E0419"/>
    <w:rsid w:val="005E1F21"/>
    <w:rsid w:val="005E4C61"/>
    <w:rsid w:val="005F0A2D"/>
    <w:rsid w:val="005F0C99"/>
    <w:rsid w:val="005F1578"/>
    <w:rsid w:val="005F67A8"/>
    <w:rsid w:val="005F69BE"/>
    <w:rsid w:val="006044B6"/>
    <w:rsid w:val="00606C6D"/>
    <w:rsid w:val="0061270A"/>
    <w:rsid w:val="00613E32"/>
    <w:rsid w:val="0061725E"/>
    <w:rsid w:val="00620097"/>
    <w:rsid w:val="006203C6"/>
    <w:rsid w:val="00623020"/>
    <w:rsid w:val="00623051"/>
    <w:rsid w:val="00627B8F"/>
    <w:rsid w:val="00630117"/>
    <w:rsid w:val="00631870"/>
    <w:rsid w:val="00632AEE"/>
    <w:rsid w:val="0063617F"/>
    <w:rsid w:val="00641BBF"/>
    <w:rsid w:val="00643754"/>
    <w:rsid w:val="00647367"/>
    <w:rsid w:val="00650235"/>
    <w:rsid w:val="00650C6A"/>
    <w:rsid w:val="006533B8"/>
    <w:rsid w:val="00655BD4"/>
    <w:rsid w:val="00656117"/>
    <w:rsid w:val="006573FA"/>
    <w:rsid w:val="00661A66"/>
    <w:rsid w:val="00665A51"/>
    <w:rsid w:val="00665DB4"/>
    <w:rsid w:val="00667D5E"/>
    <w:rsid w:val="00671106"/>
    <w:rsid w:val="00673CC6"/>
    <w:rsid w:val="00673F7A"/>
    <w:rsid w:val="006740C9"/>
    <w:rsid w:val="00676B64"/>
    <w:rsid w:val="006816D7"/>
    <w:rsid w:val="00681B0B"/>
    <w:rsid w:val="00682A4A"/>
    <w:rsid w:val="00683201"/>
    <w:rsid w:val="0068511B"/>
    <w:rsid w:val="006877EC"/>
    <w:rsid w:val="00690CCE"/>
    <w:rsid w:val="00693B0F"/>
    <w:rsid w:val="00695266"/>
    <w:rsid w:val="00695BB1"/>
    <w:rsid w:val="00697C57"/>
    <w:rsid w:val="006A04C0"/>
    <w:rsid w:val="006A1DE8"/>
    <w:rsid w:val="006B04A4"/>
    <w:rsid w:val="006B0D57"/>
    <w:rsid w:val="006B4490"/>
    <w:rsid w:val="006C319C"/>
    <w:rsid w:val="006C3EE8"/>
    <w:rsid w:val="006C5815"/>
    <w:rsid w:val="006C7588"/>
    <w:rsid w:val="006D6603"/>
    <w:rsid w:val="006D7AE8"/>
    <w:rsid w:val="006E25D8"/>
    <w:rsid w:val="006E2D0C"/>
    <w:rsid w:val="006E32D9"/>
    <w:rsid w:val="006E5510"/>
    <w:rsid w:val="006E5768"/>
    <w:rsid w:val="006E5B06"/>
    <w:rsid w:val="006F2C5E"/>
    <w:rsid w:val="006F3148"/>
    <w:rsid w:val="006F316C"/>
    <w:rsid w:val="006F63DC"/>
    <w:rsid w:val="006F6890"/>
    <w:rsid w:val="0070164D"/>
    <w:rsid w:val="0070244C"/>
    <w:rsid w:val="00702FA2"/>
    <w:rsid w:val="00704766"/>
    <w:rsid w:val="00705BFD"/>
    <w:rsid w:val="00707266"/>
    <w:rsid w:val="00716B35"/>
    <w:rsid w:val="00717DF3"/>
    <w:rsid w:val="00725043"/>
    <w:rsid w:val="00726861"/>
    <w:rsid w:val="00726EEB"/>
    <w:rsid w:val="0072741A"/>
    <w:rsid w:val="0073132E"/>
    <w:rsid w:val="00732424"/>
    <w:rsid w:val="007330D5"/>
    <w:rsid w:val="00733489"/>
    <w:rsid w:val="007407FF"/>
    <w:rsid w:val="00740951"/>
    <w:rsid w:val="00740E95"/>
    <w:rsid w:val="0074244D"/>
    <w:rsid w:val="007437F2"/>
    <w:rsid w:val="00750A0C"/>
    <w:rsid w:val="00755612"/>
    <w:rsid w:val="00755636"/>
    <w:rsid w:val="007607FE"/>
    <w:rsid w:val="00764BBB"/>
    <w:rsid w:val="00767028"/>
    <w:rsid w:val="00767A15"/>
    <w:rsid w:val="00774A9A"/>
    <w:rsid w:val="00775718"/>
    <w:rsid w:val="00776070"/>
    <w:rsid w:val="00777077"/>
    <w:rsid w:val="0078019D"/>
    <w:rsid w:val="00780D8E"/>
    <w:rsid w:val="00787D79"/>
    <w:rsid w:val="007965F8"/>
    <w:rsid w:val="0079694E"/>
    <w:rsid w:val="00797B69"/>
    <w:rsid w:val="00797BDF"/>
    <w:rsid w:val="00797F53"/>
    <w:rsid w:val="007A119D"/>
    <w:rsid w:val="007A1ADC"/>
    <w:rsid w:val="007A2B6D"/>
    <w:rsid w:val="007A661C"/>
    <w:rsid w:val="007A6EAD"/>
    <w:rsid w:val="007A7CC0"/>
    <w:rsid w:val="007B1B61"/>
    <w:rsid w:val="007B2689"/>
    <w:rsid w:val="007B4C57"/>
    <w:rsid w:val="007B4EC6"/>
    <w:rsid w:val="007B65A6"/>
    <w:rsid w:val="007B6DFE"/>
    <w:rsid w:val="007C0775"/>
    <w:rsid w:val="007C1B5E"/>
    <w:rsid w:val="007C5A91"/>
    <w:rsid w:val="007D512B"/>
    <w:rsid w:val="007D6565"/>
    <w:rsid w:val="007D67E3"/>
    <w:rsid w:val="007E0032"/>
    <w:rsid w:val="007E12D0"/>
    <w:rsid w:val="007E2D62"/>
    <w:rsid w:val="007F42CE"/>
    <w:rsid w:val="007F7B4A"/>
    <w:rsid w:val="0080032A"/>
    <w:rsid w:val="00800345"/>
    <w:rsid w:val="00805B65"/>
    <w:rsid w:val="00806C9A"/>
    <w:rsid w:val="008118C1"/>
    <w:rsid w:val="00813417"/>
    <w:rsid w:val="008137C3"/>
    <w:rsid w:val="008159BB"/>
    <w:rsid w:val="008166FF"/>
    <w:rsid w:val="0081718B"/>
    <w:rsid w:val="00817288"/>
    <w:rsid w:val="00817F9D"/>
    <w:rsid w:val="00821D1F"/>
    <w:rsid w:val="00823932"/>
    <w:rsid w:val="00825D75"/>
    <w:rsid w:val="00832A05"/>
    <w:rsid w:val="00833801"/>
    <w:rsid w:val="008374EB"/>
    <w:rsid w:val="00841901"/>
    <w:rsid w:val="0084336A"/>
    <w:rsid w:val="00845ABF"/>
    <w:rsid w:val="00851A4F"/>
    <w:rsid w:val="008539D4"/>
    <w:rsid w:val="00854688"/>
    <w:rsid w:val="0085600B"/>
    <w:rsid w:val="00857785"/>
    <w:rsid w:val="00857C06"/>
    <w:rsid w:val="008616FD"/>
    <w:rsid w:val="0086438D"/>
    <w:rsid w:val="008643F4"/>
    <w:rsid w:val="00866070"/>
    <w:rsid w:val="0087008B"/>
    <w:rsid w:val="008724C3"/>
    <w:rsid w:val="0087406B"/>
    <w:rsid w:val="00874093"/>
    <w:rsid w:val="0087641D"/>
    <w:rsid w:val="00881DB1"/>
    <w:rsid w:val="00882C97"/>
    <w:rsid w:val="0088355A"/>
    <w:rsid w:val="00886049"/>
    <w:rsid w:val="008915AF"/>
    <w:rsid w:val="008938E5"/>
    <w:rsid w:val="008939A4"/>
    <w:rsid w:val="00894DBA"/>
    <w:rsid w:val="00895ABB"/>
    <w:rsid w:val="00897750"/>
    <w:rsid w:val="008A2979"/>
    <w:rsid w:val="008A29AE"/>
    <w:rsid w:val="008A3A60"/>
    <w:rsid w:val="008A3A99"/>
    <w:rsid w:val="008A4DEB"/>
    <w:rsid w:val="008B084C"/>
    <w:rsid w:val="008B0EFF"/>
    <w:rsid w:val="008B3837"/>
    <w:rsid w:val="008B4139"/>
    <w:rsid w:val="008B6AF6"/>
    <w:rsid w:val="008B74AE"/>
    <w:rsid w:val="008C0022"/>
    <w:rsid w:val="008C0EF5"/>
    <w:rsid w:val="008C2937"/>
    <w:rsid w:val="008D2714"/>
    <w:rsid w:val="008D2A01"/>
    <w:rsid w:val="008D55EF"/>
    <w:rsid w:val="008E3498"/>
    <w:rsid w:val="008E49BC"/>
    <w:rsid w:val="008E60D2"/>
    <w:rsid w:val="008F01E4"/>
    <w:rsid w:val="008F06D9"/>
    <w:rsid w:val="008F11C6"/>
    <w:rsid w:val="008F3E7D"/>
    <w:rsid w:val="008F71E7"/>
    <w:rsid w:val="009007A7"/>
    <w:rsid w:val="00902DEF"/>
    <w:rsid w:val="0090368E"/>
    <w:rsid w:val="00904EFB"/>
    <w:rsid w:val="0090574F"/>
    <w:rsid w:val="00905D30"/>
    <w:rsid w:val="00906547"/>
    <w:rsid w:val="009113AA"/>
    <w:rsid w:val="009120EE"/>
    <w:rsid w:val="009134D3"/>
    <w:rsid w:val="00914B4F"/>
    <w:rsid w:val="00920232"/>
    <w:rsid w:val="00920575"/>
    <w:rsid w:val="00920EE2"/>
    <w:rsid w:val="00921DE0"/>
    <w:rsid w:val="00923C11"/>
    <w:rsid w:val="009267D1"/>
    <w:rsid w:val="009302A0"/>
    <w:rsid w:val="00932525"/>
    <w:rsid w:val="00932E00"/>
    <w:rsid w:val="00935A8E"/>
    <w:rsid w:val="00936A33"/>
    <w:rsid w:val="00937F2E"/>
    <w:rsid w:val="00942076"/>
    <w:rsid w:val="0094218C"/>
    <w:rsid w:val="00942AD9"/>
    <w:rsid w:val="0094349F"/>
    <w:rsid w:val="00946488"/>
    <w:rsid w:val="009466A3"/>
    <w:rsid w:val="00950A06"/>
    <w:rsid w:val="00952967"/>
    <w:rsid w:val="00952C9A"/>
    <w:rsid w:val="009557E5"/>
    <w:rsid w:val="009558C2"/>
    <w:rsid w:val="0096040E"/>
    <w:rsid w:val="00960763"/>
    <w:rsid w:val="00960890"/>
    <w:rsid w:val="009639A9"/>
    <w:rsid w:val="00964941"/>
    <w:rsid w:val="00966720"/>
    <w:rsid w:val="0097188C"/>
    <w:rsid w:val="009746E8"/>
    <w:rsid w:val="00976DB6"/>
    <w:rsid w:val="009818FC"/>
    <w:rsid w:val="00982055"/>
    <w:rsid w:val="009834A4"/>
    <w:rsid w:val="00984E98"/>
    <w:rsid w:val="0098538E"/>
    <w:rsid w:val="0098720F"/>
    <w:rsid w:val="00994552"/>
    <w:rsid w:val="00994C51"/>
    <w:rsid w:val="00997AA4"/>
    <w:rsid w:val="009A0AC3"/>
    <w:rsid w:val="009A1466"/>
    <w:rsid w:val="009A18D8"/>
    <w:rsid w:val="009A2CD5"/>
    <w:rsid w:val="009A2F4A"/>
    <w:rsid w:val="009A5A8B"/>
    <w:rsid w:val="009A5F17"/>
    <w:rsid w:val="009A5FBB"/>
    <w:rsid w:val="009A79D2"/>
    <w:rsid w:val="009B4218"/>
    <w:rsid w:val="009B5F5A"/>
    <w:rsid w:val="009B67A6"/>
    <w:rsid w:val="009C314D"/>
    <w:rsid w:val="009C5443"/>
    <w:rsid w:val="009D019D"/>
    <w:rsid w:val="009D3F86"/>
    <w:rsid w:val="009D657C"/>
    <w:rsid w:val="009E127A"/>
    <w:rsid w:val="009E64D2"/>
    <w:rsid w:val="009F09E8"/>
    <w:rsid w:val="009F32F9"/>
    <w:rsid w:val="009F3E26"/>
    <w:rsid w:val="009F6D8A"/>
    <w:rsid w:val="009F6EF3"/>
    <w:rsid w:val="00A00080"/>
    <w:rsid w:val="00A015E3"/>
    <w:rsid w:val="00A01A67"/>
    <w:rsid w:val="00A04170"/>
    <w:rsid w:val="00A05A75"/>
    <w:rsid w:val="00A10074"/>
    <w:rsid w:val="00A10D20"/>
    <w:rsid w:val="00A11599"/>
    <w:rsid w:val="00A14836"/>
    <w:rsid w:val="00A2070A"/>
    <w:rsid w:val="00A221CF"/>
    <w:rsid w:val="00A235C0"/>
    <w:rsid w:val="00A27C87"/>
    <w:rsid w:val="00A27ED8"/>
    <w:rsid w:val="00A27FAB"/>
    <w:rsid w:val="00A301DA"/>
    <w:rsid w:val="00A30AEC"/>
    <w:rsid w:val="00A40047"/>
    <w:rsid w:val="00A425A0"/>
    <w:rsid w:val="00A43AF2"/>
    <w:rsid w:val="00A43F0F"/>
    <w:rsid w:val="00A4477C"/>
    <w:rsid w:val="00A4521B"/>
    <w:rsid w:val="00A455BD"/>
    <w:rsid w:val="00A46A69"/>
    <w:rsid w:val="00A4734E"/>
    <w:rsid w:val="00A536C6"/>
    <w:rsid w:val="00A53725"/>
    <w:rsid w:val="00A53F34"/>
    <w:rsid w:val="00A55BF3"/>
    <w:rsid w:val="00A61BDB"/>
    <w:rsid w:val="00A63B56"/>
    <w:rsid w:val="00A7080C"/>
    <w:rsid w:val="00A7151D"/>
    <w:rsid w:val="00A7203F"/>
    <w:rsid w:val="00A72614"/>
    <w:rsid w:val="00A73FA0"/>
    <w:rsid w:val="00A7411A"/>
    <w:rsid w:val="00A767BC"/>
    <w:rsid w:val="00A80F48"/>
    <w:rsid w:val="00A82C9A"/>
    <w:rsid w:val="00A8535E"/>
    <w:rsid w:val="00A868CB"/>
    <w:rsid w:val="00A87021"/>
    <w:rsid w:val="00A873CA"/>
    <w:rsid w:val="00A9523E"/>
    <w:rsid w:val="00AA06A7"/>
    <w:rsid w:val="00AA06D7"/>
    <w:rsid w:val="00AA17AB"/>
    <w:rsid w:val="00AA3689"/>
    <w:rsid w:val="00AA3ACE"/>
    <w:rsid w:val="00AA418F"/>
    <w:rsid w:val="00AB2D6C"/>
    <w:rsid w:val="00AC2E9E"/>
    <w:rsid w:val="00AC56DF"/>
    <w:rsid w:val="00AC664B"/>
    <w:rsid w:val="00AD0723"/>
    <w:rsid w:val="00AD0B2C"/>
    <w:rsid w:val="00AD14E4"/>
    <w:rsid w:val="00AD2378"/>
    <w:rsid w:val="00AD2A66"/>
    <w:rsid w:val="00AD5246"/>
    <w:rsid w:val="00AD6099"/>
    <w:rsid w:val="00AD6FDC"/>
    <w:rsid w:val="00AE4554"/>
    <w:rsid w:val="00AE576A"/>
    <w:rsid w:val="00AE6C4D"/>
    <w:rsid w:val="00AF031E"/>
    <w:rsid w:val="00AF09C3"/>
    <w:rsid w:val="00AF1099"/>
    <w:rsid w:val="00AF1A91"/>
    <w:rsid w:val="00AF2352"/>
    <w:rsid w:val="00AF4134"/>
    <w:rsid w:val="00AF587D"/>
    <w:rsid w:val="00AF709A"/>
    <w:rsid w:val="00AF7F29"/>
    <w:rsid w:val="00B002B5"/>
    <w:rsid w:val="00B05A76"/>
    <w:rsid w:val="00B119F3"/>
    <w:rsid w:val="00B11F31"/>
    <w:rsid w:val="00B12105"/>
    <w:rsid w:val="00B12F4C"/>
    <w:rsid w:val="00B174A4"/>
    <w:rsid w:val="00B20173"/>
    <w:rsid w:val="00B21CDB"/>
    <w:rsid w:val="00B25344"/>
    <w:rsid w:val="00B279A4"/>
    <w:rsid w:val="00B3029D"/>
    <w:rsid w:val="00B342EB"/>
    <w:rsid w:val="00B36A4D"/>
    <w:rsid w:val="00B421F3"/>
    <w:rsid w:val="00B42864"/>
    <w:rsid w:val="00B43C09"/>
    <w:rsid w:val="00B4435E"/>
    <w:rsid w:val="00B45C5E"/>
    <w:rsid w:val="00B468E1"/>
    <w:rsid w:val="00B47D2E"/>
    <w:rsid w:val="00B51169"/>
    <w:rsid w:val="00B516CE"/>
    <w:rsid w:val="00B51869"/>
    <w:rsid w:val="00B52C6A"/>
    <w:rsid w:val="00B54553"/>
    <w:rsid w:val="00B6326B"/>
    <w:rsid w:val="00B65777"/>
    <w:rsid w:val="00B66F05"/>
    <w:rsid w:val="00B67259"/>
    <w:rsid w:val="00B674FA"/>
    <w:rsid w:val="00B67533"/>
    <w:rsid w:val="00B711DC"/>
    <w:rsid w:val="00B71992"/>
    <w:rsid w:val="00B72690"/>
    <w:rsid w:val="00B80759"/>
    <w:rsid w:val="00B81AD6"/>
    <w:rsid w:val="00B83074"/>
    <w:rsid w:val="00B854A1"/>
    <w:rsid w:val="00B87A76"/>
    <w:rsid w:val="00B9100F"/>
    <w:rsid w:val="00B94563"/>
    <w:rsid w:val="00BA0C3C"/>
    <w:rsid w:val="00BA1B29"/>
    <w:rsid w:val="00BA2A0B"/>
    <w:rsid w:val="00BA35A6"/>
    <w:rsid w:val="00BA4E2A"/>
    <w:rsid w:val="00BA4E31"/>
    <w:rsid w:val="00BA654A"/>
    <w:rsid w:val="00BB2BEC"/>
    <w:rsid w:val="00BB4959"/>
    <w:rsid w:val="00BB5D2B"/>
    <w:rsid w:val="00BB6C36"/>
    <w:rsid w:val="00BC1231"/>
    <w:rsid w:val="00BC19CB"/>
    <w:rsid w:val="00BC55AA"/>
    <w:rsid w:val="00BD3A5E"/>
    <w:rsid w:val="00BD4403"/>
    <w:rsid w:val="00BD5CD4"/>
    <w:rsid w:val="00BD67D5"/>
    <w:rsid w:val="00BE0793"/>
    <w:rsid w:val="00BE0FC8"/>
    <w:rsid w:val="00BE2885"/>
    <w:rsid w:val="00BE36ED"/>
    <w:rsid w:val="00BE577F"/>
    <w:rsid w:val="00BF2F02"/>
    <w:rsid w:val="00BF5259"/>
    <w:rsid w:val="00BF5883"/>
    <w:rsid w:val="00BF6A1E"/>
    <w:rsid w:val="00BF70DC"/>
    <w:rsid w:val="00C00955"/>
    <w:rsid w:val="00C00961"/>
    <w:rsid w:val="00C054A9"/>
    <w:rsid w:val="00C06257"/>
    <w:rsid w:val="00C06E69"/>
    <w:rsid w:val="00C109ED"/>
    <w:rsid w:val="00C1284A"/>
    <w:rsid w:val="00C148C9"/>
    <w:rsid w:val="00C15EEB"/>
    <w:rsid w:val="00C1609C"/>
    <w:rsid w:val="00C17AA5"/>
    <w:rsid w:val="00C2200C"/>
    <w:rsid w:val="00C26110"/>
    <w:rsid w:val="00C366FF"/>
    <w:rsid w:val="00C41590"/>
    <w:rsid w:val="00C44D85"/>
    <w:rsid w:val="00C61C9A"/>
    <w:rsid w:val="00C63524"/>
    <w:rsid w:val="00C65EE0"/>
    <w:rsid w:val="00C7448D"/>
    <w:rsid w:val="00C80D01"/>
    <w:rsid w:val="00C83F3B"/>
    <w:rsid w:val="00C840AE"/>
    <w:rsid w:val="00C87814"/>
    <w:rsid w:val="00C90176"/>
    <w:rsid w:val="00C92427"/>
    <w:rsid w:val="00C92820"/>
    <w:rsid w:val="00CA0F40"/>
    <w:rsid w:val="00CA2376"/>
    <w:rsid w:val="00CA25E5"/>
    <w:rsid w:val="00CA31A7"/>
    <w:rsid w:val="00CA4C8F"/>
    <w:rsid w:val="00CA60C1"/>
    <w:rsid w:val="00CA7293"/>
    <w:rsid w:val="00CB0D1C"/>
    <w:rsid w:val="00CB1FCD"/>
    <w:rsid w:val="00CB433E"/>
    <w:rsid w:val="00CB45F9"/>
    <w:rsid w:val="00CC044B"/>
    <w:rsid w:val="00CC138A"/>
    <w:rsid w:val="00CC1D05"/>
    <w:rsid w:val="00CC4951"/>
    <w:rsid w:val="00CC6D75"/>
    <w:rsid w:val="00CD0A95"/>
    <w:rsid w:val="00CD29A8"/>
    <w:rsid w:val="00CD2D37"/>
    <w:rsid w:val="00CD2F54"/>
    <w:rsid w:val="00CD59E5"/>
    <w:rsid w:val="00CE0070"/>
    <w:rsid w:val="00CE1FC2"/>
    <w:rsid w:val="00CE2BE0"/>
    <w:rsid w:val="00CE4587"/>
    <w:rsid w:val="00CE4BAF"/>
    <w:rsid w:val="00CE626D"/>
    <w:rsid w:val="00CE7B56"/>
    <w:rsid w:val="00CF1406"/>
    <w:rsid w:val="00CF14DE"/>
    <w:rsid w:val="00CF3312"/>
    <w:rsid w:val="00CF4FB7"/>
    <w:rsid w:val="00CF7033"/>
    <w:rsid w:val="00D00DDB"/>
    <w:rsid w:val="00D016E2"/>
    <w:rsid w:val="00D0489B"/>
    <w:rsid w:val="00D06F32"/>
    <w:rsid w:val="00D11C68"/>
    <w:rsid w:val="00D1315E"/>
    <w:rsid w:val="00D14FD3"/>
    <w:rsid w:val="00D20438"/>
    <w:rsid w:val="00D20485"/>
    <w:rsid w:val="00D210CC"/>
    <w:rsid w:val="00D21E60"/>
    <w:rsid w:val="00D242D4"/>
    <w:rsid w:val="00D2494F"/>
    <w:rsid w:val="00D26830"/>
    <w:rsid w:val="00D26D71"/>
    <w:rsid w:val="00D332CB"/>
    <w:rsid w:val="00D34F41"/>
    <w:rsid w:val="00D354B3"/>
    <w:rsid w:val="00D400AC"/>
    <w:rsid w:val="00D40562"/>
    <w:rsid w:val="00D410C5"/>
    <w:rsid w:val="00D413BF"/>
    <w:rsid w:val="00D4249C"/>
    <w:rsid w:val="00D428E3"/>
    <w:rsid w:val="00D455F2"/>
    <w:rsid w:val="00D4696D"/>
    <w:rsid w:val="00D501F4"/>
    <w:rsid w:val="00D52290"/>
    <w:rsid w:val="00D54504"/>
    <w:rsid w:val="00D5519B"/>
    <w:rsid w:val="00D55C04"/>
    <w:rsid w:val="00D56136"/>
    <w:rsid w:val="00D57D30"/>
    <w:rsid w:val="00D62BD6"/>
    <w:rsid w:val="00D62CA2"/>
    <w:rsid w:val="00D65DA8"/>
    <w:rsid w:val="00D668A7"/>
    <w:rsid w:val="00D66E2A"/>
    <w:rsid w:val="00D67B0C"/>
    <w:rsid w:val="00D70678"/>
    <w:rsid w:val="00D75C05"/>
    <w:rsid w:val="00D771F0"/>
    <w:rsid w:val="00D845CC"/>
    <w:rsid w:val="00D84F0A"/>
    <w:rsid w:val="00D85894"/>
    <w:rsid w:val="00D86308"/>
    <w:rsid w:val="00D8671A"/>
    <w:rsid w:val="00D932D6"/>
    <w:rsid w:val="00D945B8"/>
    <w:rsid w:val="00D94798"/>
    <w:rsid w:val="00D94AE4"/>
    <w:rsid w:val="00D94C77"/>
    <w:rsid w:val="00D95237"/>
    <w:rsid w:val="00D96C63"/>
    <w:rsid w:val="00DA0A6E"/>
    <w:rsid w:val="00DA2589"/>
    <w:rsid w:val="00DA3011"/>
    <w:rsid w:val="00DB1B71"/>
    <w:rsid w:val="00DB2D14"/>
    <w:rsid w:val="00DB6DFD"/>
    <w:rsid w:val="00DB7AB6"/>
    <w:rsid w:val="00DB7CA7"/>
    <w:rsid w:val="00DC7178"/>
    <w:rsid w:val="00DD0254"/>
    <w:rsid w:val="00DD0488"/>
    <w:rsid w:val="00DD3D16"/>
    <w:rsid w:val="00DD7E1B"/>
    <w:rsid w:val="00DE0390"/>
    <w:rsid w:val="00DE447B"/>
    <w:rsid w:val="00DE73E6"/>
    <w:rsid w:val="00DE742C"/>
    <w:rsid w:val="00DE779B"/>
    <w:rsid w:val="00DE7C52"/>
    <w:rsid w:val="00DF1899"/>
    <w:rsid w:val="00DF323A"/>
    <w:rsid w:val="00E00E8E"/>
    <w:rsid w:val="00E01610"/>
    <w:rsid w:val="00E0188A"/>
    <w:rsid w:val="00E02896"/>
    <w:rsid w:val="00E06537"/>
    <w:rsid w:val="00E079DD"/>
    <w:rsid w:val="00E112E8"/>
    <w:rsid w:val="00E119D6"/>
    <w:rsid w:val="00E13446"/>
    <w:rsid w:val="00E143FC"/>
    <w:rsid w:val="00E1664B"/>
    <w:rsid w:val="00E16CEE"/>
    <w:rsid w:val="00E20204"/>
    <w:rsid w:val="00E20234"/>
    <w:rsid w:val="00E209D0"/>
    <w:rsid w:val="00E23043"/>
    <w:rsid w:val="00E23243"/>
    <w:rsid w:val="00E23827"/>
    <w:rsid w:val="00E239A0"/>
    <w:rsid w:val="00E303E7"/>
    <w:rsid w:val="00E30DEB"/>
    <w:rsid w:val="00E3525D"/>
    <w:rsid w:val="00E36F6D"/>
    <w:rsid w:val="00E37505"/>
    <w:rsid w:val="00E430AD"/>
    <w:rsid w:val="00E44682"/>
    <w:rsid w:val="00E45121"/>
    <w:rsid w:val="00E47F38"/>
    <w:rsid w:val="00E50650"/>
    <w:rsid w:val="00E50BB7"/>
    <w:rsid w:val="00E51C08"/>
    <w:rsid w:val="00E53DDE"/>
    <w:rsid w:val="00E54466"/>
    <w:rsid w:val="00E55463"/>
    <w:rsid w:val="00E55EFC"/>
    <w:rsid w:val="00E61E54"/>
    <w:rsid w:val="00E628E1"/>
    <w:rsid w:val="00E62953"/>
    <w:rsid w:val="00E62CD0"/>
    <w:rsid w:val="00E63FA0"/>
    <w:rsid w:val="00E65CAD"/>
    <w:rsid w:val="00E66B6E"/>
    <w:rsid w:val="00E66CAD"/>
    <w:rsid w:val="00E67506"/>
    <w:rsid w:val="00E6781B"/>
    <w:rsid w:val="00E7136A"/>
    <w:rsid w:val="00E72D43"/>
    <w:rsid w:val="00E7321B"/>
    <w:rsid w:val="00E7437B"/>
    <w:rsid w:val="00E750D5"/>
    <w:rsid w:val="00E77CA8"/>
    <w:rsid w:val="00E81542"/>
    <w:rsid w:val="00E81BB0"/>
    <w:rsid w:val="00E834C5"/>
    <w:rsid w:val="00E841DC"/>
    <w:rsid w:val="00E8483D"/>
    <w:rsid w:val="00E853B1"/>
    <w:rsid w:val="00E879AF"/>
    <w:rsid w:val="00E90CFB"/>
    <w:rsid w:val="00E94894"/>
    <w:rsid w:val="00E949D5"/>
    <w:rsid w:val="00E94DD4"/>
    <w:rsid w:val="00E97081"/>
    <w:rsid w:val="00EA1167"/>
    <w:rsid w:val="00EA6CBB"/>
    <w:rsid w:val="00EB2326"/>
    <w:rsid w:val="00EB3C18"/>
    <w:rsid w:val="00EB5432"/>
    <w:rsid w:val="00EB6AC6"/>
    <w:rsid w:val="00EC0E98"/>
    <w:rsid w:val="00EC4068"/>
    <w:rsid w:val="00ED1505"/>
    <w:rsid w:val="00ED4BA0"/>
    <w:rsid w:val="00ED6065"/>
    <w:rsid w:val="00ED69A5"/>
    <w:rsid w:val="00ED6BF0"/>
    <w:rsid w:val="00ED7A78"/>
    <w:rsid w:val="00ED7B69"/>
    <w:rsid w:val="00ED7E07"/>
    <w:rsid w:val="00EE41AA"/>
    <w:rsid w:val="00EE4243"/>
    <w:rsid w:val="00EE5B8F"/>
    <w:rsid w:val="00EE61B7"/>
    <w:rsid w:val="00EE66FB"/>
    <w:rsid w:val="00EE69DA"/>
    <w:rsid w:val="00EE72F0"/>
    <w:rsid w:val="00EF12FD"/>
    <w:rsid w:val="00EF38CD"/>
    <w:rsid w:val="00EF5482"/>
    <w:rsid w:val="00EF7C3F"/>
    <w:rsid w:val="00F00A13"/>
    <w:rsid w:val="00F03A2F"/>
    <w:rsid w:val="00F03C5B"/>
    <w:rsid w:val="00F0445D"/>
    <w:rsid w:val="00F0601B"/>
    <w:rsid w:val="00F0682F"/>
    <w:rsid w:val="00F075AC"/>
    <w:rsid w:val="00F11756"/>
    <w:rsid w:val="00F11948"/>
    <w:rsid w:val="00F12F84"/>
    <w:rsid w:val="00F131C6"/>
    <w:rsid w:val="00F1435F"/>
    <w:rsid w:val="00F16F3F"/>
    <w:rsid w:val="00F21C34"/>
    <w:rsid w:val="00F22DEE"/>
    <w:rsid w:val="00F3144A"/>
    <w:rsid w:val="00F346EE"/>
    <w:rsid w:val="00F426CF"/>
    <w:rsid w:val="00F4287E"/>
    <w:rsid w:val="00F431AD"/>
    <w:rsid w:val="00F4441A"/>
    <w:rsid w:val="00F508AC"/>
    <w:rsid w:val="00F50C54"/>
    <w:rsid w:val="00F515F7"/>
    <w:rsid w:val="00F534BA"/>
    <w:rsid w:val="00F56AD0"/>
    <w:rsid w:val="00F56C2F"/>
    <w:rsid w:val="00F572DA"/>
    <w:rsid w:val="00F61967"/>
    <w:rsid w:val="00F61C0B"/>
    <w:rsid w:val="00F61C26"/>
    <w:rsid w:val="00F62FB0"/>
    <w:rsid w:val="00F6481D"/>
    <w:rsid w:val="00F659CF"/>
    <w:rsid w:val="00F72FAC"/>
    <w:rsid w:val="00F73797"/>
    <w:rsid w:val="00F738A6"/>
    <w:rsid w:val="00F75330"/>
    <w:rsid w:val="00F75822"/>
    <w:rsid w:val="00F76ABC"/>
    <w:rsid w:val="00F80376"/>
    <w:rsid w:val="00F81FAC"/>
    <w:rsid w:val="00F822B9"/>
    <w:rsid w:val="00F8562B"/>
    <w:rsid w:val="00F909CE"/>
    <w:rsid w:val="00F92546"/>
    <w:rsid w:val="00F941CD"/>
    <w:rsid w:val="00F971BA"/>
    <w:rsid w:val="00FA07E6"/>
    <w:rsid w:val="00FA1435"/>
    <w:rsid w:val="00FA1B8C"/>
    <w:rsid w:val="00FA5772"/>
    <w:rsid w:val="00FA5C73"/>
    <w:rsid w:val="00FB2716"/>
    <w:rsid w:val="00FB2754"/>
    <w:rsid w:val="00FB3C36"/>
    <w:rsid w:val="00FB6019"/>
    <w:rsid w:val="00FC0280"/>
    <w:rsid w:val="00FD1513"/>
    <w:rsid w:val="00FD27D7"/>
    <w:rsid w:val="00FD363A"/>
    <w:rsid w:val="00FD70A8"/>
    <w:rsid w:val="00FE029D"/>
    <w:rsid w:val="00FE12CB"/>
    <w:rsid w:val="00FE5E9A"/>
    <w:rsid w:val="00FF2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9633B5"/>
  <w14:defaultImageDpi w14:val="300"/>
  <w15:docId w15:val="{7E43CDB9-CDA4-4CC2-A2C0-80F81B72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0">
    <w:name w:val="样式1"/>
    <w:basedOn w:val="af6"/>
    <w:link w:val="1Char"/>
    <w:autoRedefine/>
    <w:rsid w:val="00ED7B69"/>
    <w:pPr>
      <w:numPr>
        <w:numId w:val="28"/>
      </w:numPr>
      <w:spacing w:after="0" w:line="460" w:lineRule="exact"/>
      <w:ind w:firstLineChars="0" w:firstLine="0"/>
    </w:pPr>
    <w:rPr>
      <w:szCs w:val="24"/>
    </w:rPr>
  </w:style>
  <w:style w:type="character" w:customStyle="1" w:styleId="Char">
    <w:name w:val="正文文本 Char"/>
    <w:link w:val="af7"/>
    <w:rsid w:val="00E079DD"/>
    <w:rPr>
      <w:rFonts w:eastAsia="宋体"/>
      <w:kern w:val="2"/>
      <w:sz w:val="24"/>
      <w:lang w:val="en-US" w:eastAsia="zh-CN" w:bidi="ar-SA"/>
    </w:rPr>
  </w:style>
  <w:style w:type="paragraph" w:styleId="af7">
    <w:name w:val="Body Text"/>
    <w:basedOn w:val="a"/>
    <w:link w:val="Char"/>
    <w:rsid w:val="00E079DD"/>
    <w:pPr>
      <w:spacing w:after="120"/>
    </w:pPr>
  </w:style>
  <w:style w:type="paragraph" w:styleId="af6">
    <w:name w:val="Body Text First Indent"/>
    <w:basedOn w:val="af7"/>
    <w:link w:val="Char0"/>
    <w:rsid w:val="00E079DD"/>
    <w:pPr>
      <w:ind w:firstLineChars="100" w:firstLine="420"/>
    </w:pPr>
  </w:style>
  <w:style w:type="character" w:customStyle="1" w:styleId="Char0">
    <w:name w:val="正文首行缩进 Char"/>
    <w:basedOn w:val="Char"/>
    <w:link w:val="af6"/>
    <w:rsid w:val="00E079DD"/>
    <w:rPr>
      <w:rFonts w:eastAsia="宋体"/>
      <w:kern w:val="2"/>
      <w:sz w:val="24"/>
      <w:lang w:val="en-US" w:eastAsia="zh-CN" w:bidi="ar-SA"/>
    </w:rPr>
  </w:style>
  <w:style w:type="character" w:customStyle="1" w:styleId="1Char">
    <w:name w:val="样式1 Char"/>
    <w:link w:val="10"/>
    <w:rsid w:val="00ED7B69"/>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2"/>
    <w:semiHidden/>
    <w:rsid w:val="009818FC"/>
    <w:pPr>
      <w:jc w:val="left"/>
    </w:pPr>
    <w:rPr>
      <w:sz w:val="20"/>
      <w:szCs w:val="24"/>
    </w:rPr>
  </w:style>
  <w:style w:type="paragraph" w:styleId="af9">
    <w:name w:val="List Paragraph"/>
    <w:basedOn w:val="a"/>
    <w:uiPriority w:val="34"/>
    <w:qFormat/>
    <w:rsid w:val="009F32F9"/>
    <w:pPr>
      <w:ind w:firstLineChars="200" w:firstLine="420"/>
    </w:pPr>
  </w:style>
  <w:style w:type="character" w:styleId="afa">
    <w:name w:val="Placeholder Text"/>
    <w:basedOn w:val="a1"/>
    <w:uiPriority w:val="99"/>
    <w:semiHidden/>
    <w:rsid w:val="008616FD"/>
    <w:rPr>
      <w:color w:val="808080"/>
    </w:rPr>
  </w:style>
  <w:style w:type="table" w:styleId="afb">
    <w:name w:val="Light Shading"/>
    <w:basedOn w:val="a2"/>
    <w:uiPriority w:val="60"/>
    <w:rsid w:val="0037302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c">
    <w:name w:val="endnote text"/>
    <w:basedOn w:val="a"/>
    <w:link w:val="Char1"/>
    <w:rsid w:val="00223ABD"/>
    <w:pPr>
      <w:snapToGrid w:val="0"/>
      <w:jc w:val="left"/>
    </w:pPr>
  </w:style>
  <w:style w:type="character" w:customStyle="1" w:styleId="Char1">
    <w:name w:val="尾注文本 Char"/>
    <w:basedOn w:val="a1"/>
    <w:link w:val="afc"/>
    <w:rsid w:val="00223ABD"/>
    <w:rPr>
      <w:kern w:val="2"/>
      <w:sz w:val="24"/>
    </w:rPr>
  </w:style>
  <w:style w:type="character" w:styleId="afd">
    <w:name w:val="endnote reference"/>
    <w:basedOn w:val="a1"/>
    <w:rsid w:val="00223A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238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75458-F92B-49F4-9ACB-6685A6F13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2038</TotalTime>
  <Pages>16</Pages>
  <Words>1655</Words>
  <Characters>9439</Characters>
  <Application>Microsoft Office Word</Application>
  <DocSecurity>0</DocSecurity>
  <Lines>78</Lines>
  <Paragraphs>22</Paragraphs>
  <ScaleCrop>false</ScaleCrop>
  <Company>BUAA</Company>
  <LinksUpToDate>false</LinksUpToDate>
  <CharactersWithSpaces>11072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Microsoft</cp:lastModifiedBy>
  <cp:revision>558</cp:revision>
  <cp:lastPrinted>2004-12-23T09:34:00Z</cp:lastPrinted>
  <dcterms:created xsi:type="dcterms:W3CDTF">2013-12-01T14:03:00Z</dcterms:created>
  <dcterms:modified xsi:type="dcterms:W3CDTF">2014-11-25T15:21:00Z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